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5F0" w:rsidRDefault="0003407C" w:rsidP="00DE55F0">
      <w:pPr>
        <w:pStyle w:val="Title"/>
      </w:pPr>
      <w:r>
        <w:t>Nakul Kachhava</w:t>
      </w:r>
    </w:p>
    <w:p w:rsidR="000C5155" w:rsidRPr="008E1F80" w:rsidRDefault="00FF3280">
      <w:pPr>
        <w:pStyle w:val="Subtitle"/>
      </w:pPr>
      <w:r>
        <w:t>SDE and AI/ML Expert</w:t>
      </w:r>
    </w:p>
    <w:p w:rsidR="000C5155" w:rsidRDefault="00FF3280">
      <w:pPr>
        <w:pStyle w:val="ContactInfo"/>
      </w:pPr>
      <w:r>
        <w:t xml:space="preserve">+91 123456789  </w:t>
      </w:r>
      <w:r w:rsidR="008E1F80">
        <w:t>|  </w:t>
      </w:r>
      <w:r>
        <w:t>darshanuni123@gmail.com</w:t>
      </w:r>
      <w:r w:rsidR="008E1F80">
        <w:t>  |  </w:t>
      </w:r>
      <w:r>
        <w:t xml:space="preserve">Park Avenue,Rajkot,320005  |  </w:t>
      </w:r>
      <w:hyperlink r:id="rId7" w:history="1">
        <w:r w:rsidR="003D4119" w:rsidRPr="003D4119">
          <w:rPr>
            <w:rStyle w:val="Hyperlink"/>
          </w:rPr>
          <w:t>Microsoft Account</w:t>
        </w:r>
      </w:hyperlink>
    </w:p>
    <w:sdt>
      <w:sdtPr>
        <w:alias w:val="Objective heading:"/>
        <w:tag w:val="Objective heading:"/>
        <w:id w:val="1840115771"/>
        <w:placeholder>
          <w:docPart w:val="D9FC8614C2E549EDAC6114BF39A4C9ED"/>
        </w:placeholder>
        <w:temporary/>
        <w:showingPlcHdr/>
        <w15:appearance w15:val="hidden"/>
      </w:sdtPr>
      <w:sdtEndPr/>
      <w:sdtContent>
        <w:p w:rsidR="000C5155" w:rsidRDefault="00C056DC">
          <w:pPr>
            <w:pStyle w:val="Heading1"/>
          </w:pPr>
          <w:r>
            <w:t>Objective</w:t>
          </w:r>
        </w:p>
      </w:sdtContent>
    </w:sdt>
    <w:p w:rsidR="00FF3280" w:rsidRDefault="00FF3280">
      <w:r>
        <w:t>To get a Software Development</w:t>
      </w:r>
      <w:r w:rsidR="003D4119">
        <w:t xml:space="preserve"> Engineer Job At FAANG Company</w:t>
      </w:r>
      <w:r>
        <w:t>.</w:t>
      </w:r>
    </w:p>
    <w:sdt>
      <w:sdtPr>
        <w:alias w:val="Skills &amp; Abilities heading:"/>
        <w:tag w:val="Skills &amp; Abilities heading:"/>
        <w:id w:val="1904716257"/>
        <w:placeholder>
          <w:docPart w:val="4DEC669879DF47BDB644D93368EFA372"/>
        </w:placeholder>
        <w:temporary/>
        <w:showingPlcHdr/>
        <w15:appearance w15:val="hidden"/>
      </w:sdtPr>
      <w:sdtEndPr/>
      <w:sdtContent>
        <w:p w:rsidR="00C056DC" w:rsidRDefault="00C056DC" w:rsidP="00C056DC">
          <w:pPr>
            <w:pStyle w:val="Heading1"/>
          </w:pPr>
          <w:r>
            <w:t>Skills &amp; Abilities</w:t>
          </w:r>
        </w:p>
      </w:sdtContent>
    </w:sdt>
    <w:p w:rsidR="00C056DC" w:rsidRPr="008E1F80" w:rsidRDefault="00FF3280" w:rsidP="00C056DC">
      <w:r>
        <w:t>Full Stack Developer, AI/ML Expert and master in database management system. Mastered JS &amp; JAVA &amp; DSA.</w:t>
      </w:r>
    </w:p>
    <w:p w:rsidR="00C056DC" w:rsidRDefault="00436593" w:rsidP="00C056DC">
      <w:pPr>
        <w:pStyle w:val="Heading1"/>
        <w:rPr>
          <w:rFonts w:asciiTheme="minorHAnsi" w:eastAsiaTheme="minorEastAsia" w:hAnsiTheme="minorHAnsi" w:cstheme="minorBidi"/>
          <w:color w:val="262626" w:themeColor="text1" w:themeTint="D9"/>
          <w:sz w:val="22"/>
          <w:szCs w:val="22"/>
        </w:rPr>
      </w:pPr>
      <w:sdt>
        <w:sdtPr>
          <w:alias w:val="Experience heading:"/>
          <w:tag w:val="Experience heading:"/>
          <w:id w:val="69094262"/>
          <w:placeholder>
            <w:docPart w:val="0C7F601FF0934F18AE88B4B4C0D8F1C6"/>
          </w:placeholder>
          <w:temporary/>
          <w:showingPlcHdr/>
          <w15:appearance w15:val="hidden"/>
        </w:sdtPr>
        <w:sdtEndPr/>
        <w:sdtContent>
          <w:r w:rsidR="00C056DC">
            <w:t>Experience</w:t>
          </w:r>
        </w:sdtContent>
      </w:sdt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Experience layout table"/>
      </w:tblPr>
      <w:tblGrid>
        <w:gridCol w:w="7776"/>
        <w:gridCol w:w="2304"/>
      </w:tblGrid>
      <w:tr w:rsidR="000C5155" w:rsidTr="00EB5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76" w:type="dxa"/>
          </w:tcPr>
          <w:p w:rsidR="00C056DC" w:rsidRPr="001764A6" w:rsidRDefault="00CD06BB" w:rsidP="001764A6">
            <w:pPr>
              <w:pStyle w:val="Heading2"/>
              <w:outlineLvl w:val="1"/>
            </w:pPr>
            <w:r>
              <w:t>Darshan University</w:t>
            </w:r>
            <w:r w:rsidR="00B06F91" w:rsidRPr="001764A6">
              <w:t xml:space="preserve">, </w:t>
            </w:r>
            <w:r>
              <w:t>Rajkot</w:t>
            </w:r>
          </w:p>
          <w:p w:rsidR="000C5155" w:rsidRDefault="00CD06BB" w:rsidP="00CD06BB">
            <w:r>
              <w:t>Collabration teamwork communication teaching experience as teaching</w:t>
            </w:r>
          </w:p>
          <w:p w:rsidR="00CD06BB" w:rsidRDefault="00CD06BB" w:rsidP="00CD06BB">
            <w:r>
              <w:t>Assistance of Adv. DSA.</w:t>
            </w:r>
          </w:p>
        </w:tc>
        <w:tc>
          <w:tcPr>
            <w:tcW w:w="2304" w:type="dxa"/>
          </w:tcPr>
          <w:p w:rsidR="00CD06BB" w:rsidRDefault="00CD06BB" w:rsidP="00CD06BB">
            <w:pPr>
              <w:pStyle w:val="Date"/>
            </w:pPr>
            <w:r>
              <w:t>Dates 30/2/2025 to</w:t>
            </w:r>
          </w:p>
          <w:p w:rsidR="00CD06BB" w:rsidRPr="00CD06BB" w:rsidRDefault="00CD06BB" w:rsidP="00CD06BB">
            <w:r>
              <w:t xml:space="preserve">                   31/2/2026</w:t>
            </w:r>
          </w:p>
        </w:tc>
      </w:tr>
      <w:tr w:rsidR="001764A6" w:rsidTr="00EB514D">
        <w:tc>
          <w:tcPr>
            <w:tcW w:w="7776" w:type="dxa"/>
          </w:tcPr>
          <w:p w:rsidR="001764A6" w:rsidRPr="001764A6" w:rsidRDefault="00CD06BB" w:rsidP="001764A6">
            <w:pPr>
              <w:pStyle w:val="Heading2"/>
              <w:outlineLvl w:val="1"/>
            </w:pPr>
            <w:r>
              <w:t>Darshan University</w:t>
            </w:r>
            <w:r w:rsidR="001764A6" w:rsidRPr="001764A6">
              <w:t xml:space="preserve">, </w:t>
            </w:r>
            <w:r>
              <w:t>Rajkot</w:t>
            </w:r>
          </w:p>
          <w:p w:rsidR="00CD06BB" w:rsidRDefault="00CD06BB" w:rsidP="00CD06BB">
            <w:r>
              <w:t>Collabration teamwork communication teaching experience as teaching</w:t>
            </w:r>
          </w:p>
          <w:p w:rsidR="001764A6" w:rsidRDefault="00CD06BB" w:rsidP="00CD06BB">
            <w:r>
              <w:t>Assistance of Adv. AI/ML</w:t>
            </w:r>
            <w:r>
              <w:t>.</w:t>
            </w:r>
          </w:p>
        </w:tc>
        <w:tc>
          <w:tcPr>
            <w:tcW w:w="2304" w:type="dxa"/>
          </w:tcPr>
          <w:p w:rsidR="00CD06BB" w:rsidRDefault="00CD06BB" w:rsidP="00CD06BB">
            <w:pPr>
              <w:pStyle w:val="Date"/>
            </w:pPr>
            <w:r>
              <w:t>Dates 30/2/2025 to</w:t>
            </w:r>
          </w:p>
          <w:p w:rsidR="001764A6" w:rsidRDefault="00CD06BB" w:rsidP="00CD06BB">
            <w:pPr>
              <w:pStyle w:val="Date"/>
            </w:pPr>
            <w:r>
              <w:t xml:space="preserve">  </w:t>
            </w:r>
            <w:r>
              <w:t>31/2/2026</w:t>
            </w:r>
          </w:p>
        </w:tc>
      </w:tr>
    </w:tbl>
    <w:p w:rsidR="000C5155" w:rsidRDefault="00436593">
      <w:pPr>
        <w:pStyle w:val="Heading1"/>
      </w:pPr>
      <w:sdt>
        <w:sdtPr>
          <w:alias w:val="Education heading:"/>
          <w:tag w:val="Education heading:"/>
          <w:id w:val="1265042256"/>
          <w:placeholder>
            <w:docPart w:val="FEF103674BF14375A9BACB3AB0BD43C3"/>
          </w:placeholder>
          <w:temporary/>
          <w:showingPlcHdr/>
          <w15:appearance w15:val="hidden"/>
        </w:sdtPr>
        <w:sdtEndPr/>
        <w:sdtContent>
          <w:bookmarkStart w:id="0" w:name="_GoBack"/>
          <w:r w:rsidR="001764A6">
            <w:t>Education</w:t>
          </w:r>
          <w:bookmarkEnd w:id="0"/>
        </w:sdtContent>
      </w:sdt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Education layout table"/>
      </w:tblPr>
      <w:tblGrid>
        <w:gridCol w:w="7776"/>
        <w:gridCol w:w="2304"/>
      </w:tblGrid>
      <w:tr w:rsidR="000C5155" w:rsidTr="00445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76" w:type="dxa"/>
          </w:tcPr>
          <w:p w:rsidR="001764A6" w:rsidRPr="001764A6" w:rsidRDefault="00CD06BB" w:rsidP="001764A6">
            <w:pPr>
              <w:pStyle w:val="Heading2"/>
              <w:outlineLvl w:val="1"/>
            </w:pPr>
            <w:r>
              <w:t>Darshan University</w:t>
            </w:r>
            <w:r w:rsidRPr="001764A6">
              <w:t xml:space="preserve">, </w:t>
            </w:r>
            <w:r>
              <w:t>Rajkot</w:t>
            </w:r>
            <w:r>
              <w:t>, B.Tech CSE</w:t>
            </w:r>
          </w:p>
          <w:p w:rsidR="000C5155" w:rsidRPr="001764A6" w:rsidRDefault="00CD06BB" w:rsidP="00CD06BB">
            <w:pPr>
              <w:rPr>
                <w:b/>
                <w:bCs w:val="0"/>
              </w:rPr>
            </w:pPr>
            <w:r>
              <w:t xml:space="preserve">CGP : 10 and in hackathon achieved </w:t>
            </w:r>
            <w:r>
              <w:t>Certificates</w:t>
            </w:r>
            <w:r w:rsidR="00FF3280">
              <w:t xml:space="preserve"> and Rank 1 and also Student Of The Year 3 times.</w:t>
            </w:r>
          </w:p>
        </w:tc>
        <w:tc>
          <w:tcPr>
            <w:tcW w:w="2304" w:type="dxa"/>
          </w:tcPr>
          <w:p w:rsidR="000C5155" w:rsidRDefault="00CD06BB" w:rsidP="00CD06BB">
            <w:pPr>
              <w:pStyle w:val="Date"/>
            </w:pPr>
            <w:r>
              <w:t>2024-2028</w:t>
            </w:r>
          </w:p>
        </w:tc>
      </w:tr>
    </w:tbl>
    <w:p w:rsidR="000C5155" w:rsidRDefault="00436593">
      <w:pPr>
        <w:pStyle w:val="Heading1"/>
      </w:pPr>
      <w:sdt>
        <w:sdtPr>
          <w:alias w:val="Communication heading:"/>
          <w:tag w:val="Communication heading:"/>
          <w:id w:val="-849491498"/>
          <w:placeholder>
            <w:docPart w:val="51BC0B13F55E4BADA68BCAAE3D785235"/>
          </w:placeholder>
          <w:temporary/>
          <w:showingPlcHdr/>
          <w15:appearance w15:val="hidden"/>
        </w:sdtPr>
        <w:sdtEndPr/>
        <w:sdtContent>
          <w:r w:rsidR="001764A6">
            <w:t>Communication</w:t>
          </w:r>
        </w:sdtContent>
      </w:sdt>
    </w:p>
    <w:p w:rsidR="001764A6" w:rsidRDefault="003D4119" w:rsidP="001764A6">
      <w:r>
        <w:t>As a Teaching Assistance I got good experience in communication and I also had given 2 lectures in front of 500 persons and had also done some Social Activities.</w:t>
      </w:r>
    </w:p>
    <w:p w:rsidR="000C5155" w:rsidRDefault="00436593">
      <w:pPr>
        <w:pStyle w:val="Heading1"/>
      </w:pPr>
      <w:sdt>
        <w:sdtPr>
          <w:alias w:val="Leadership heading:"/>
          <w:tag w:val="Leadership heading:"/>
          <w:id w:val="-374465639"/>
          <w:placeholder>
            <w:docPart w:val="6C63C7B9366641B3B61791C6D6F4168E"/>
          </w:placeholder>
          <w:temporary/>
          <w:showingPlcHdr/>
          <w15:appearance w15:val="hidden"/>
        </w:sdtPr>
        <w:sdtEndPr/>
        <w:sdtContent>
          <w:r w:rsidR="001764A6">
            <w:t>Leadership</w:t>
          </w:r>
        </w:sdtContent>
      </w:sdt>
    </w:p>
    <w:p w:rsidR="005648FD" w:rsidRDefault="00FF3280" w:rsidP="003F3B40">
      <w:r>
        <w:t>I was a Team Leader in 2 Hackathons and also Head Of The Programming Club At Darshan Universi</w:t>
      </w:r>
      <w:r w:rsidR="003D4119">
        <w:t>ty.</w:t>
      </w:r>
      <w:r>
        <w:t xml:space="preserve"> </w:t>
      </w:r>
    </w:p>
    <w:sectPr w:rsidR="005648FD">
      <w:footerReference w:type="default" r:id="rId8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593" w:rsidRDefault="00436593">
      <w:pPr>
        <w:spacing w:line="240" w:lineRule="auto"/>
      </w:pPr>
      <w:r>
        <w:separator/>
      </w:r>
    </w:p>
  </w:endnote>
  <w:endnote w:type="continuationSeparator" w:id="0">
    <w:p w:rsidR="00436593" w:rsidRDefault="004365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155" w:rsidRDefault="003E799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764A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593" w:rsidRDefault="00436593">
      <w:pPr>
        <w:spacing w:line="240" w:lineRule="auto"/>
      </w:pPr>
      <w:r>
        <w:separator/>
      </w:r>
    </w:p>
  </w:footnote>
  <w:footnote w:type="continuationSeparator" w:id="0">
    <w:p w:rsidR="00436593" w:rsidRDefault="004365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07C"/>
    <w:rsid w:val="0003407C"/>
    <w:rsid w:val="000425C6"/>
    <w:rsid w:val="000C5155"/>
    <w:rsid w:val="000F1DC7"/>
    <w:rsid w:val="001764A6"/>
    <w:rsid w:val="002F47D4"/>
    <w:rsid w:val="00337C64"/>
    <w:rsid w:val="003D4119"/>
    <w:rsid w:val="003E7996"/>
    <w:rsid w:val="003F3B40"/>
    <w:rsid w:val="00436593"/>
    <w:rsid w:val="004459B3"/>
    <w:rsid w:val="00490268"/>
    <w:rsid w:val="004C3892"/>
    <w:rsid w:val="005648FD"/>
    <w:rsid w:val="005B7925"/>
    <w:rsid w:val="006D3B8E"/>
    <w:rsid w:val="006E61DE"/>
    <w:rsid w:val="00712145"/>
    <w:rsid w:val="007143C3"/>
    <w:rsid w:val="00726583"/>
    <w:rsid w:val="0073379B"/>
    <w:rsid w:val="007C51D0"/>
    <w:rsid w:val="007C6D48"/>
    <w:rsid w:val="008B2D0D"/>
    <w:rsid w:val="008E1F80"/>
    <w:rsid w:val="00971A48"/>
    <w:rsid w:val="00B0548E"/>
    <w:rsid w:val="00B06F91"/>
    <w:rsid w:val="00B550F6"/>
    <w:rsid w:val="00BD5B36"/>
    <w:rsid w:val="00BE5218"/>
    <w:rsid w:val="00C056DC"/>
    <w:rsid w:val="00C74AEB"/>
    <w:rsid w:val="00C773C5"/>
    <w:rsid w:val="00CD06BB"/>
    <w:rsid w:val="00D136AC"/>
    <w:rsid w:val="00D469F8"/>
    <w:rsid w:val="00D54540"/>
    <w:rsid w:val="00D77989"/>
    <w:rsid w:val="00DB7951"/>
    <w:rsid w:val="00DE55F0"/>
    <w:rsid w:val="00E10969"/>
    <w:rsid w:val="00EB514D"/>
    <w:rsid w:val="00EF0CB5"/>
    <w:rsid w:val="00EF5D7C"/>
    <w:rsid w:val="00FB54AB"/>
    <w:rsid w:val="00FB6C2D"/>
    <w:rsid w:val="00FF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76AA4"/>
  <w15:chartTrackingRefBased/>
  <w15:docId w15:val="{F6E254DC-A0A6-4005-B55C-2AC103ED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6BB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p/?LinkId=2551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9FC8614C2E549EDAC6114BF39A4C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32B65-6B8D-4004-9A73-5DF49497AF08}"/>
      </w:docPartPr>
      <w:docPartBody>
        <w:p w:rsidR="00000000" w:rsidRDefault="00FD7AF7">
          <w:pPr>
            <w:pStyle w:val="D9FC8614C2E549EDAC6114BF39A4C9ED"/>
          </w:pPr>
          <w:r>
            <w:t>Objective</w:t>
          </w:r>
        </w:p>
      </w:docPartBody>
    </w:docPart>
    <w:docPart>
      <w:docPartPr>
        <w:name w:val="4DEC669879DF47BDB644D93368EFA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81403-7E93-4205-9AD9-D6E2D207C6D4}"/>
      </w:docPartPr>
      <w:docPartBody>
        <w:p w:rsidR="00000000" w:rsidRDefault="00FD7AF7">
          <w:pPr>
            <w:pStyle w:val="4DEC669879DF47BDB644D93368EFA372"/>
          </w:pPr>
          <w:r>
            <w:t>Skills &amp; Abilities</w:t>
          </w:r>
        </w:p>
      </w:docPartBody>
    </w:docPart>
    <w:docPart>
      <w:docPartPr>
        <w:name w:val="0C7F601FF0934F18AE88B4B4C0D8F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EF351-2D8A-42FA-9096-EB3C20F08443}"/>
      </w:docPartPr>
      <w:docPartBody>
        <w:p w:rsidR="00000000" w:rsidRDefault="00FD7AF7">
          <w:pPr>
            <w:pStyle w:val="0C7F601FF0934F18AE88B4B4C0D8F1C6"/>
          </w:pPr>
          <w:r>
            <w:t>Experience</w:t>
          </w:r>
        </w:p>
      </w:docPartBody>
    </w:docPart>
    <w:docPart>
      <w:docPartPr>
        <w:name w:val="FEF103674BF14375A9BACB3AB0BD4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3FC02-EF4C-44AD-87E0-FD014035A6EE}"/>
      </w:docPartPr>
      <w:docPartBody>
        <w:p w:rsidR="00000000" w:rsidRDefault="00FD7AF7">
          <w:pPr>
            <w:pStyle w:val="FEF103674BF14375A9BACB3AB0BD43C3"/>
          </w:pPr>
          <w:r>
            <w:t>Education</w:t>
          </w:r>
        </w:p>
      </w:docPartBody>
    </w:docPart>
    <w:docPart>
      <w:docPartPr>
        <w:name w:val="51BC0B13F55E4BADA68BCAAE3D785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6B86E-4E06-42AD-8740-B9BC55846113}"/>
      </w:docPartPr>
      <w:docPartBody>
        <w:p w:rsidR="00000000" w:rsidRDefault="00FD7AF7">
          <w:pPr>
            <w:pStyle w:val="51BC0B13F55E4BADA68BCAAE3D785235"/>
          </w:pPr>
          <w:r>
            <w:t>Communication</w:t>
          </w:r>
        </w:p>
      </w:docPartBody>
    </w:docPart>
    <w:docPart>
      <w:docPartPr>
        <w:name w:val="6C63C7B9366641B3B61791C6D6F41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1D6DC-FC7C-4378-95E2-9162E749D8F3}"/>
      </w:docPartPr>
      <w:docPartBody>
        <w:p w:rsidR="00000000" w:rsidRDefault="00FD7AF7">
          <w:pPr>
            <w:pStyle w:val="6C63C7B9366641B3B61791C6D6F4168E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F7"/>
    <w:rsid w:val="00FD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C6A8C8266C44D189534BBAB956E42D">
    <w:name w:val="77C6A8C8266C44D189534BBAB956E42D"/>
  </w:style>
  <w:style w:type="paragraph" w:customStyle="1" w:styleId="5F365727EC044C8596B29B771EAA5716">
    <w:name w:val="5F365727EC044C8596B29B771EAA5716"/>
  </w:style>
  <w:style w:type="paragraph" w:customStyle="1" w:styleId="6D80796404D04B94A4FBD2B14769D535">
    <w:name w:val="6D80796404D04B94A4FBD2B14769D535"/>
  </w:style>
  <w:style w:type="paragraph" w:customStyle="1" w:styleId="8A60C6748B314C3FB176E20271B47CEF">
    <w:name w:val="8A60C6748B314C3FB176E20271B47CEF"/>
  </w:style>
  <w:style w:type="paragraph" w:customStyle="1" w:styleId="2BE24DC7D7254217A335AA0701A96C6D">
    <w:name w:val="2BE24DC7D7254217A335AA0701A96C6D"/>
  </w:style>
  <w:style w:type="paragraph" w:customStyle="1" w:styleId="D9FC8614C2E549EDAC6114BF39A4C9ED">
    <w:name w:val="D9FC8614C2E549EDAC6114BF39A4C9ED"/>
  </w:style>
  <w:style w:type="paragraph" w:customStyle="1" w:styleId="A0A142E543404B8EA1B77778FAF79127">
    <w:name w:val="A0A142E543404B8EA1B77778FAF79127"/>
  </w:style>
  <w:style w:type="paragraph" w:customStyle="1" w:styleId="4DEC669879DF47BDB644D93368EFA372">
    <w:name w:val="4DEC669879DF47BDB644D93368EFA372"/>
  </w:style>
  <w:style w:type="paragraph" w:customStyle="1" w:styleId="100F50E1999248709FB9C4E365FE6AD5">
    <w:name w:val="100F50E1999248709FB9C4E365FE6AD5"/>
  </w:style>
  <w:style w:type="paragraph" w:customStyle="1" w:styleId="0C7F601FF0934F18AE88B4B4C0D8F1C6">
    <w:name w:val="0C7F601FF0934F18AE88B4B4C0D8F1C6"/>
  </w:style>
  <w:style w:type="paragraph" w:customStyle="1" w:styleId="C024C988C1184F90901C0AEC2C3D5565">
    <w:name w:val="C024C988C1184F90901C0AEC2C3D5565"/>
  </w:style>
  <w:style w:type="paragraph" w:customStyle="1" w:styleId="20C59A286B0943F2953BEFA45479C7D9">
    <w:name w:val="20C59A286B0943F2953BEFA45479C7D9"/>
  </w:style>
  <w:style w:type="paragraph" w:customStyle="1" w:styleId="5A1737CF82AF442CA29AB9BD5D0BF0F2">
    <w:name w:val="5A1737CF82AF442CA29AB9BD5D0BF0F2"/>
  </w:style>
  <w:style w:type="paragraph" w:customStyle="1" w:styleId="AD0491F373AC4B26ADE5265134EB4D83">
    <w:name w:val="AD0491F373AC4B26ADE5265134EB4D83"/>
  </w:style>
  <w:style w:type="paragraph" w:customStyle="1" w:styleId="FD1A7FFCE37D46F29498551919AD3796">
    <w:name w:val="FD1A7FFCE37D46F29498551919AD3796"/>
  </w:style>
  <w:style w:type="paragraph" w:customStyle="1" w:styleId="5FFF8AFC00FB407DB62BCDC07D936AE9">
    <w:name w:val="5FFF8AFC00FB407DB62BCDC07D936AE9"/>
  </w:style>
  <w:style w:type="paragraph" w:customStyle="1" w:styleId="ED64563732E84FEBA1B21D99FE39B5B8">
    <w:name w:val="ED64563732E84FEBA1B21D99FE39B5B8"/>
  </w:style>
  <w:style w:type="paragraph" w:customStyle="1" w:styleId="CD17788B97604DF686A334E39E9F5173">
    <w:name w:val="CD17788B97604DF686A334E39E9F5173"/>
  </w:style>
  <w:style w:type="paragraph" w:customStyle="1" w:styleId="FEF103674BF14375A9BACB3AB0BD43C3">
    <w:name w:val="FEF103674BF14375A9BACB3AB0BD43C3"/>
  </w:style>
  <w:style w:type="paragraph" w:customStyle="1" w:styleId="36ACCED6A5C9480DA3B08570AF96E3A0">
    <w:name w:val="36ACCED6A5C9480DA3B08570AF96E3A0"/>
  </w:style>
  <w:style w:type="paragraph" w:customStyle="1" w:styleId="CA502C01B56148BA9E01A98E6236BB97">
    <w:name w:val="CA502C01B56148BA9E01A98E6236BB97"/>
  </w:style>
  <w:style w:type="paragraph" w:customStyle="1" w:styleId="44AC0D64F8D54E2CB6BC5BE247C2911A">
    <w:name w:val="44AC0D64F8D54E2CB6BC5BE247C2911A"/>
  </w:style>
  <w:style w:type="paragraph" w:customStyle="1" w:styleId="51BC0B13F55E4BADA68BCAAE3D785235">
    <w:name w:val="51BC0B13F55E4BADA68BCAAE3D785235"/>
  </w:style>
  <w:style w:type="paragraph" w:customStyle="1" w:styleId="1BFBFA5D86774AF6B3B3BFB699F12B4D">
    <w:name w:val="1BFBFA5D86774AF6B3B3BFB699F12B4D"/>
  </w:style>
  <w:style w:type="paragraph" w:customStyle="1" w:styleId="6C63C7B9366641B3B61791C6D6F4168E">
    <w:name w:val="6C63C7B9366641B3B61791C6D6F4168E"/>
  </w:style>
  <w:style w:type="paragraph" w:customStyle="1" w:styleId="21990990A2FD4A658789B2D8AF7CDAB3">
    <w:name w:val="21990990A2FD4A658789B2D8AF7CDA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24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2025-07-29T05:15:00Z</dcterms:created>
  <dcterms:modified xsi:type="dcterms:W3CDTF">2025-07-29T05:42:00Z</dcterms:modified>
</cp:coreProperties>
</file>