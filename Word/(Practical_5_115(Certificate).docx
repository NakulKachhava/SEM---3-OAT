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8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9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0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1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12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13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14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15.xml" ContentType="application/vnd.openxmlformats-officedocument.wordprocessingml.foot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oter16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17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18.xml" ContentType="application/vnd.openxmlformats-officedocument.wordprocessingml.foot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oter19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20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21.xml" ContentType="application/vnd.openxmlformats-officedocument.wordprocessingml.footer+xml"/>
  <Override PartName="/word/header4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89A" w:rsidRPr="003F36E1" w:rsidRDefault="009A389A" w:rsidP="003F7405">
      <w:pPr>
        <w:pStyle w:val="Subtitle"/>
      </w:pPr>
      <w:r w:rsidRPr="00266741">
        <w:rPr>
          <w:noProof/>
        </w:rPr>
        <w:t>Greenwood High School</w:t>
      </w:r>
    </w:p>
    <w:p w:rsidR="009A389A" w:rsidRPr="00637172" w:rsidRDefault="009A389A" w:rsidP="00637172">
      <w:pPr>
        <w:pStyle w:val="Heading1"/>
      </w:pPr>
      <w:sdt>
        <w:sdtPr>
          <w:alias w:val="This certifies that:"/>
          <w:tag w:val="This certifies that:"/>
          <w:id w:val="-59648090"/>
          <w:placeholder>
            <w:docPart w:val="E61E19E740E54F6BA0EA8766EE1D23BC"/>
          </w:placeholder>
          <w:temporary/>
          <w:showingPlcHdr/>
          <w15:appearance w15:val="hidden"/>
        </w:sdtPr>
        <w:sdtContent>
          <w:r w:rsidRPr="00637172">
            <w:t>THIS CERTIFIES THAT</w:t>
          </w:r>
        </w:sdtContent>
      </w:sdt>
    </w:p>
    <w:p w:rsidR="009A389A" w:rsidRDefault="009A389A" w:rsidP="00637172">
      <w:pPr>
        <w:pStyle w:val="Title"/>
      </w:pPr>
      <w:r w:rsidRPr="00266741">
        <w:rPr>
          <w:noProof/>
        </w:rPr>
        <w:t>Aarav</w:t>
      </w:r>
      <w:r>
        <w:t xml:space="preserve"> </w:t>
      </w:r>
      <w:r w:rsidRPr="00266741">
        <w:rPr>
          <w:noProof/>
        </w:rPr>
        <w:t>Sharma</w:t>
      </w:r>
    </w:p>
    <w:p w:rsidR="009A389A" w:rsidRDefault="009A389A" w:rsidP="00A91699">
      <w:sdt>
        <w:sdtPr>
          <w:alias w:val="Certificate description:"/>
          <w:tag w:val="Certificate description:"/>
          <w:id w:val="1826703404"/>
          <w:placeholder>
            <w:docPart w:val="73191818786644B4A811859268E44F33"/>
          </w:placeholder>
          <w:temporary/>
          <w:showingPlcHdr/>
          <w15:appearance w15:val="hidden"/>
        </w:sdtPr>
        <w:sdtContent>
          <w:r>
            <w:t>has successfully completed the required course of study approved by the Board of Education for the State of</w:t>
          </w:r>
        </w:sdtContent>
      </w:sdt>
      <w:r>
        <w:t xml:space="preserve"> </w:t>
      </w:r>
      <w:sdt>
        <w:sdtPr>
          <w:alias w:val="Enter state:"/>
          <w:tag w:val="Enter state:"/>
          <w:id w:val="2146612294"/>
          <w:placeholder>
            <w:docPart w:val="88473749130F417B8CD35A66D04637C9"/>
          </w:placeholder>
          <w:temporary/>
          <w:showingPlcHdr/>
          <w15:appearance w15:val="hidden"/>
        </w:sdtPr>
        <w:sdtContent>
          <w:r>
            <w:t>State</w:t>
          </w:r>
        </w:sdtContent>
      </w:sdt>
      <w:r>
        <w:t xml:space="preserve">, </w:t>
      </w:r>
      <w:sdt>
        <w:sdtPr>
          <w:alias w:val="Certificate description:"/>
          <w:tag w:val="Certificate description:"/>
          <w:id w:val="1350836817"/>
          <w:placeholder>
            <w:docPart w:val="C6E6F6C6DFB3429998F7BEA9B5B99B02"/>
          </w:placeholder>
          <w:temporary/>
          <w:showingPlcHdr/>
          <w15:appearance w15:val="hidden"/>
        </w:sdtPr>
        <w:sdtContent>
          <w:r>
            <w:t>and is therefore awarded this</w:t>
          </w:r>
        </w:sdtContent>
      </w:sdt>
    </w:p>
    <w:p w:rsidR="009A389A" w:rsidRDefault="009A389A" w:rsidP="00637172">
      <w:pPr>
        <w:pStyle w:val="Title"/>
      </w:pPr>
      <w:sdt>
        <w:sdtPr>
          <w:alias w:val="Enter diploma:"/>
          <w:tag w:val="Enter diploma:"/>
          <w:id w:val="-328978246"/>
          <w:placeholder>
            <w:docPart w:val="F1C66CC963BC4458B1D30B1441604DBA"/>
          </w:placeholder>
          <w:temporary/>
          <w:showingPlcHdr/>
          <w15:appearance w15:val="hidden"/>
        </w:sdtPr>
        <w:sdtContent>
          <w:r>
            <w:t>DIPLOMA</w:t>
          </w:r>
        </w:sdtContent>
      </w:sdt>
    </w:p>
    <w:p w:rsidR="009A389A" w:rsidRDefault="009A389A" w:rsidP="00150073">
      <w:sdt>
        <w:sdtPr>
          <w:alias w:val="Dated this:"/>
          <w:tag w:val="Dated this:"/>
          <w:id w:val="-959646735"/>
          <w:placeholder>
            <w:docPart w:val="FBAC52EA27C744CFB1D60EEE7FD5EDA9"/>
          </w:placeholder>
          <w:temporary/>
          <w:showingPlcHdr/>
          <w15:appearance w15:val="hidden"/>
        </w:sdtPr>
        <w:sdtContent>
          <w:r>
            <w:t>Dated this</w:t>
          </w:r>
        </w:sdtContent>
      </w:sdt>
      <w:r>
        <w:t xml:space="preserve"> </w:t>
      </w:r>
      <w:sdt>
        <w:sdtPr>
          <w:alias w:val="Enter day:"/>
          <w:tag w:val="Enter day:"/>
          <w:id w:val="730193402"/>
          <w:placeholder>
            <w:docPart w:val="3E408162C3724C3EA07224D95E49DC69"/>
          </w:placeholder>
          <w:temporary/>
          <w:showingPlcHdr/>
          <w15:appearance w15:val="hidden"/>
        </w:sdtPr>
        <w:sdtContent>
          <w:r>
            <w:t>Day</w:t>
          </w:r>
        </w:sdtContent>
      </w:sdt>
      <w:r>
        <w:t xml:space="preserve"> </w:t>
      </w:r>
      <w:sdt>
        <w:sdtPr>
          <w:alias w:val="Of:"/>
          <w:tag w:val="Of:"/>
          <w:id w:val="-793133104"/>
          <w:placeholder>
            <w:docPart w:val="CB5D71AD9E894CE0A23C97E5C49850AC"/>
          </w:placeholder>
          <w:temporary/>
          <w:showingPlcHdr/>
          <w15:appearance w15:val="hidden"/>
        </w:sdtPr>
        <w:sdtContent>
          <w:r>
            <w:t>of</w:t>
          </w:r>
        </w:sdtContent>
      </w:sdt>
      <w:r>
        <w:t xml:space="preserve"> </w:t>
      </w:r>
      <w:sdt>
        <w:sdtPr>
          <w:alias w:val="Enter month:"/>
          <w:tag w:val="Enter month:"/>
          <w:id w:val="65156418"/>
          <w:placeholder>
            <w:docPart w:val="C02A8BC927DC47E5A06A0B08414A2F0A"/>
          </w:placeholder>
          <w:temporary/>
          <w:showingPlcHdr/>
          <w15:appearance w15:val="hidden"/>
        </w:sdtPr>
        <w:sdtContent>
          <w:r>
            <w:t>Month</w:t>
          </w:r>
        </w:sdtContent>
      </w:sdt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4137"/>
        <w:gridCol w:w="3103"/>
        <w:gridCol w:w="4136"/>
      </w:tblGrid>
      <w:tr w:rsidR="009A389A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A389A" w:rsidRDefault="009A389A" w:rsidP="00183E33">
            <w:pPr>
              <w:pStyle w:val="Signature"/>
            </w:pPr>
            <w:r w:rsidRPr="00266741">
              <w:rPr>
                <w:noProof/>
              </w:rPr>
              <w:t>Dr. Nikhil Sinha</w:t>
            </w:r>
          </w:p>
          <w:p w:rsidR="009A389A" w:rsidRDefault="009A389A" w:rsidP="00183E33">
            <w:pPr>
              <w:pStyle w:val="Signature"/>
            </w:pPr>
            <w:r w:rsidRPr="00183E33">
              <w:t>Superintendent</w:t>
            </w:r>
          </w:p>
        </w:tc>
        <w:tc>
          <w:tcPr>
            <w:tcW w:w="2946" w:type="dxa"/>
            <w:vAlign w:val="bottom"/>
          </w:tcPr>
          <w:p w:rsidR="009A389A" w:rsidRPr="00A91699" w:rsidRDefault="009A389A" w:rsidP="00A91699">
            <w:pPr>
              <w:pStyle w:val="Seal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>
                      <wp:extent cx="1234440" cy="1188720"/>
                      <wp:effectExtent l="0" t="0" r="22860" b="11430"/>
                      <wp:docPr id="4" name="Oval 1" title="Circle with word 'seal' insi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Seal:"/>
                                    <w:tag w:val="Seal:"/>
                                    <w:id w:val="-1705160969"/>
                                    <w:placeholder>
                                      <w:docPart w:val="C136FAF5FB78457791237816A953CA8B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p w:rsidR="009A389A" w:rsidRDefault="009A389A" w:rsidP="00A91699">
                                      <w:pPr>
                                        <w:pStyle w:val="Seal"/>
                                      </w:pPr>
                                      <w:r w:rsidRPr="002D69D3">
                                        <w:t>SEAL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" o:spid="_x0000_s1026" alt="Title: Circle with word 'seal' inside" style="width:97.2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" fillcolor="white [3212]" strokecolor="#444d26 [3215]" strokeweight="1pt">
                      <v:stroke joinstyle="miter"/>
                      <v:textbox>
                        <w:txbxContent>
                          <w:sdt>
                            <w:sdtPr>
                              <w:alias w:val="Seal:"/>
                              <w:tag w:val="Seal:"/>
                              <w:id w:val="-1705160969"/>
                              <w:placeholder>
                                <w:docPart w:val="C136FAF5FB78457791237816A953CA8B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9A389A" w:rsidRDefault="009A389A" w:rsidP="00A91699">
                                <w:pPr>
                                  <w:pStyle w:val="Seal"/>
                                </w:pPr>
                                <w:r w:rsidRPr="002D69D3">
                                  <w:t>SEAL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9A389A" w:rsidRDefault="009A389A" w:rsidP="00183E33">
            <w:pPr>
              <w:pStyle w:val="Signature"/>
            </w:pPr>
            <w:r w:rsidRPr="00266741">
              <w:rPr>
                <w:noProof/>
              </w:rPr>
              <w:t>Mrs. Ritu Mehra</w:t>
            </w:r>
          </w:p>
          <w:p w:rsidR="009A389A" w:rsidRDefault="009A389A" w:rsidP="00183E33">
            <w:pPr>
              <w:pStyle w:val="Signature"/>
            </w:pPr>
            <w:r w:rsidRPr="00183E33">
              <w:t>Principal</w:t>
            </w:r>
          </w:p>
        </w:tc>
      </w:tr>
    </w:tbl>
    <w:p w:rsidR="009A389A" w:rsidRDefault="009A389A" w:rsidP="004411C1">
      <w:pPr>
        <w:sectPr w:rsidR="009A389A" w:rsidSect="009A389A">
          <w:headerReference w:type="default" r:id="rId8"/>
          <w:footerReference w:type="default" r:id="rId9"/>
          <w:headerReference w:type="first" r:id="rId10"/>
          <w:pgSz w:w="15840" w:h="12240" w:orient="landscape" w:code="1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A389A" w:rsidRPr="003F36E1" w:rsidRDefault="009A389A" w:rsidP="003F7405">
      <w:pPr>
        <w:pStyle w:val="Subtitle"/>
      </w:pPr>
      <w:r w:rsidRPr="00266741">
        <w:rPr>
          <w:noProof/>
        </w:rPr>
        <w:lastRenderedPageBreak/>
        <w:t>Riverside Public School</w:t>
      </w:r>
    </w:p>
    <w:p w:rsidR="009A389A" w:rsidRPr="00637172" w:rsidRDefault="009A389A" w:rsidP="00637172">
      <w:pPr>
        <w:pStyle w:val="Heading1"/>
      </w:pPr>
      <w:sdt>
        <w:sdtPr>
          <w:alias w:val="This certifies that:"/>
          <w:tag w:val="This certifies that:"/>
          <w:id w:val="753864641"/>
          <w:placeholder>
            <w:docPart w:val="FAAEC6D45F84484EA85CCB62F8504E2E"/>
          </w:placeholder>
          <w:temporary/>
          <w:showingPlcHdr/>
          <w15:appearance w15:val="hidden"/>
        </w:sdtPr>
        <w:sdtContent>
          <w:r w:rsidRPr="00637172">
            <w:t>THIS CERTIFIES THAT</w:t>
          </w:r>
        </w:sdtContent>
      </w:sdt>
    </w:p>
    <w:p w:rsidR="009A389A" w:rsidRDefault="009A389A" w:rsidP="00637172">
      <w:pPr>
        <w:pStyle w:val="Title"/>
      </w:pPr>
      <w:r w:rsidRPr="00266741">
        <w:rPr>
          <w:noProof/>
        </w:rPr>
        <w:t>Sneha</w:t>
      </w:r>
      <w:r>
        <w:t xml:space="preserve"> </w:t>
      </w:r>
      <w:r w:rsidRPr="00266741">
        <w:rPr>
          <w:noProof/>
        </w:rPr>
        <w:t>Kapoor</w:t>
      </w:r>
    </w:p>
    <w:p w:rsidR="009A389A" w:rsidRDefault="009A389A" w:rsidP="00A91699">
      <w:sdt>
        <w:sdtPr>
          <w:alias w:val="Certificate description:"/>
          <w:tag w:val="Certificate description:"/>
          <w:id w:val="-1458180775"/>
          <w:placeholder>
            <w:docPart w:val="CBF07184332C48018EBAD15AB5C5BB71"/>
          </w:placeholder>
          <w:temporary/>
          <w:showingPlcHdr/>
          <w15:appearance w15:val="hidden"/>
        </w:sdtPr>
        <w:sdtContent>
          <w:r>
            <w:t>has successfully completed the required course of study approved by the Board of Education for the State of</w:t>
          </w:r>
        </w:sdtContent>
      </w:sdt>
      <w:r>
        <w:t xml:space="preserve"> </w:t>
      </w:r>
      <w:sdt>
        <w:sdtPr>
          <w:alias w:val="Enter state:"/>
          <w:tag w:val="Enter state:"/>
          <w:id w:val="-839841424"/>
          <w:placeholder>
            <w:docPart w:val="53417CC069274B598AFAB80EC925D535"/>
          </w:placeholder>
          <w:temporary/>
          <w:showingPlcHdr/>
          <w15:appearance w15:val="hidden"/>
        </w:sdtPr>
        <w:sdtContent>
          <w:r>
            <w:t>State</w:t>
          </w:r>
        </w:sdtContent>
      </w:sdt>
      <w:r>
        <w:t xml:space="preserve">, </w:t>
      </w:r>
      <w:sdt>
        <w:sdtPr>
          <w:alias w:val="Certificate description:"/>
          <w:tag w:val="Certificate description:"/>
          <w:id w:val="1568152468"/>
          <w:placeholder>
            <w:docPart w:val="119704C24CAE4E44BD1A40D7A76D4B9E"/>
          </w:placeholder>
          <w:temporary/>
          <w:showingPlcHdr/>
          <w15:appearance w15:val="hidden"/>
        </w:sdtPr>
        <w:sdtContent>
          <w:r>
            <w:t>and is therefore awarded this</w:t>
          </w:r>
        </w:sdtContent>
      </w:sdt>
    </w:p>
    <w:p w:rsidR="009A389A" w:rsidRDefault="009A389A" w:rsidP="00637172">
      <w:pPr>
        <w:pStyle w:val="Title"/>
      </w:pPr>
      <w:sdt>
        <w:sdtPr>
          <w:alias w:val="Enter diploma:"/>
          <w:tag w:val="Enter diploma:"/>
          <w:id w:val="1048492945"/>
          <w:placeholder>
            <w:docPart w:val="558E58F8244040079E001F76C6D06360"/>
          </w:placeholder>
          <w:temporary/>
          <w:showingPlcHdr/>
          <w15:appearance w15:val="hidden"/>
        </w:sdtPr>
        <w:sdtContent>
          <w:r>
            <w:t>DIPLOMA</w:t>
          </w:r>
        </w:sdtContent>
      </w:sdt>
    </w:p>
    <w:p w:rsidR="009A389A" w:rsidRDefault="009A389A" w:rsidP="00150073">
      <w:sdt>
        <w:sdtPr>
          <w:alias w:val="Dated this:"/>
          <w:tag w:val="Dated this:"/>
          <w:id w:val="153035584"/>
          <w:placeholder>
            <w:docPart w:val="566B43B6358F4508B94248BB0AC6A20C"/>
          </w:placeholder>
          <w:temporary/>
          <w:showingPlcHdr/>
          <w15:appearance w15:val="hidden"/>
        </w:sdtPr>
        <w:sdtContent>
          <w:r>
            <w:t>Dated this</w:t>
          </w:r>
        </w:sdtContent>
      </w:sdt>
      <w:r>
        <w:t xml:space="preserve"> </w:t>
      </w:r>
      <w:sdt>
        <w:sdtPr>
          <w:alias w:val="Enter day:"/>
          <w:tag w:val="Enter day:"/>
          <w:id w:val="-1809766956"/>
          <w:placeholder>
            <w:docPart w:val="5E10B03B278C4FC1B5F7BDDABBF2CA00"/>
          </w:placeholder>
          <w:temporary/>
          <w:showingPlcHdr/>
          <w15:appearance w15:val="hidden"/>
        </w:sdtPr>
        <w:sdtContent>
          <w:r>
            <w:t>Day</w:t>
          </w:r>
        </w:sdtContent>
      </w:sdt>
      <w:r>
        <w:t xml:space="preserve"> </w:t>
      </w:r>
      <w:sdt>
        <w:sdtPr>
          <w:alias w:val="Of:"/>
          <w:tag w:val="Of:"/>
          <w:id w:val="-1784179650"/>
          <w:placeholder>
            <w:docPart w:val="ADB4555AA1DA4A1C89EC496BBB445E8F"/>
          </w:placeholder>
          <w:temporary/>
          <w:showingPlcHdr/>
          <w15:appearance w15:val="hidden"/>
        </w:sdtPr>
        <w:sdtContent>
          <w:r>
            <w:t>of</w:t>
          </w:r>
        </w:sdtContent>
      </w:sdt>
      <w:r>
        <w:t xml:space="preserve"> </w:t>
      </w:r>
      <w:sdt>
        <w:sdtPr>
          <w:alias w:val="Enter month:"/>
          <w:tag w:val="Enter month:"/>
          <w:id w:val="2127421159"/>
          <w:placeholder>
            <w:docPart w:val="328929701FA949079B9ABC732096DA88"/>
          </w:placeholder>
          <w:temporary/>
          <w:showingPlcHdr/>
          <w15:appearance w15:val="hidden"/>
        </w:sdtPr>
        <w:sdtContent>
          <w:r>
            <w:t>Month</w:t>
          </w:r>
        </w:sdtContent>
      </w:sdt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4137"/>
        <w:gridCol w:w="3103"/>
        <w:gridCol w:w="4136"/>
      </w:tblGrid>
      <w:tr w:rsidR="009A389A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A389A" w:rsidRDefault="009A389A" w:rsidP="00183E33">
            <w:pPr>
              <w:pStyle w:val="Signature"/>
            </w:pPr>
            <w:r w:rsidRPr="00266741">
              <w:rPr>
                <w:noProof/>
              </w:rPr>
              <w:t>Mr. Ashok Menon</w:t>
            </w:r>
          </w:p>
          <w:p w:rsidR="009A389A" w:rsidRDefault="009A389A" w:rsidP="00183E33">
            <w:pPr>
              <w:pStyle w:val="Signature"/>
            </w:pPr>
            <w:r w:rsidRPr="00183E33">
              <w:t>Superintendent</w:t>
            </w:r>
          </w:p>
        </w:tc>
        <w:tc>
          <w:tcPr>
            <w:tcW w:w="2946" w:type="dxa"/>
            <w:vAlign w:val="bottom"/>
          </w:tcPr>
          <w:p w:rsidR="009A389A" w:rsidRPr="00A91699" w:rsidRDefault="009A389A" w:rsidP="00A91699">
            <w:pPr>
              <w:pStyle w:val="Seal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>
                      <wp:extent cx="1234440" cy="1188720"/>
                      <wp:effectExtent l="0" t="0" r="22860" b="11430"/>
                      <wp:docPr id="3" name="Oval 1" title="Circle with word 'seal' insi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Seal:"/>
                                    <w:tag w:val="Seal:"/>
                                    <w:id w:val="-1074656555"/>
                                    <w:placeholder>
                                      <w:docPart w:val="25D32BABAFED4DC087E3E7505EBAC24D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p w:rsidR="009A389A" w:rsidRDefault="009A389A" w:rsidP="00A91699">
                                      <w:pPr>
                                        <w:pStyle w:val="Seal"/>
                                      </w:pPr>
                                      <w:r w:rsidRPr="002D69D3">
                                        <w:t>SEAL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027" alt="Title: Circle with word 'seal' inside" style="width:97.2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" fillcolor="white [3212]" strokecolor="#444d26 [3215]" strokeweight="1pt">
                      <v:stroke joinstyle="miter"/>
                      <v:textbox>
                        <w:txbxContent>
                          <w:sdt>
                            <w:sdtPr>
                              <w:alias w:val="Seal:"/>
                              <w:tag w:val="Seal:"/>
                              <w:id w:val="-1074656555"/>
                              <w:placeholder>
                                <w:docPart w:val="25D32BABAFED4DC087E3E7505EBAC24D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9A389A" w:rsidRDefault="009A389A" w:rsidP="00A91699">
                                <w:pPr>
                                  <w:pStyle w:val="Seal"/>
                                </w:pPr>
                                <w:r w:rsidRPr="002D69D3">
                                  <w:t>SEAL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9A389A" w:rsidRDefault="009A389A" w:rsidP="00183E33">
            <w:pPr>
              <w:pStyle w:val="Signature"/>
            </w:pPr>
            <w:r w:rsidRPr="00266741">
              <w:rPr>
                <w:noProof/>
              </w:rPr>
              <w:t>Mr. Manish Khanna</w:t>
            </w:r>
          </w:p>
          <w:p w:rsidR="009A389A" w:rsidRDefault="009A389A" w:rsidP="00183E33">
            <w:pPr>
              <w:pStyle w:val="Signature"/>
            </w:pPr>
            <w:r w:rsidRPr="00183E33">
              <w:t>Principal</w:t>
            </w:r>
          </w:p>
        </w:tc>
      </w:tr>
    </w:tbl>
    <w:p w:rsidR="009A389A" w:rsidRDefault="009A389A" w:rsidP="004411C1">
      <w:pPr>
        <w:sectPr w:rsidR="009A389A" w:rsidSect="009A389A">
          <w:headerReference w:type="default" r:id="rId11"/>
          <w:footerReference w:type="default" r:id="rId12"/>
          <w:headerReference w:type="first" r:id="rId13"/>
          <w:pgSz w:w="15840" w:h="12240" w:orient="landscape" w:code="1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A389A" w:rsidRPr="003F36E1" w:rsidRDefault="009A389A" w:rsidP="003F7405">
      <w:pPr>
        <w:pStyle w:val="Subtitle"/>
      </w:pPr>
      <w:r w:rsidRPr="00266741">
        <w:rPr>
          <w:noProof/>
        </w:rPr>
        <w:lastRenderedPageBreak/>
        <w:t>Hilltop Secondary School</w:t>
      </w:r>
    </w:p>
    <w:p w:rsidR="009A389A" w:rsidRPr="00637172" w:rsidRDefault="009A389A" w:rsidP="00637172">
      <w:pPr>
        <w:pStyle w:val="Heading1"/>
      </w:pPr>
      <w:sdt>
        <w:sdtPr>
          <w:alias w:val="This certifies that:"/>
          <w:tag w:val="This certifies that:"/>
          <w:id w:val="-1235777586"/>
          <w:placeholder>
            <w:docPart w:val="53C1F66E5D8840ACA835490FAFFC415C"/>
          </w:placeholder>
          <w:temporary/>
          <w:showingPlcHdr/>
          <w15:appearance w15:val="hidden"/>
        </w:sdtPr>
        <w:sdtContent>
          <w:r w:rsidRPr="00637172">
            <w:t>THIS CERTIFIES THAT</w:t>
          </w:r>
        </w:sdtContent>
      </w:sdt>
    </w:p>
    <w:p w:rsidR="009A389A" w:rsidRDefault="009A389A" w:rsidP="00637172">
      <w:pPr>
        <w:pStyle w:val="Title"/>
      </w:pPr>
      <w:r w:rsidRPr="00266741">
        <w:rPr>
          <w:noProof/>
        </w:rPr>
        <w:t>Rohan</w:t>
      </w:r>
      <w:r>
        <w:t xml:space="preserve"> </w:t>
      </w:r>
      <w:r w:rsidRPr="00266741">
        <w:rPr>
          <w:noProof/>
        </w:rPr>
        <w:t>Verma</w:t>
      </w:r>
    </w:p>
    <w:p w:rsidR="009A389A" w:rsidRDefault="009A389A" w:rsidP="00A91699">
      <w:sdt>
        <w:sdtPr>
          <w:alias w:val="Certificate description:"/>
          <w:tag w:val="Certificate description:"/>
          <w:id w:val="1514113762"/>
          <w:placeholder>
            <w:docPart w:val="8BF9653182D7426C8843BF87446FA3C2"/>
          </w:placeholder>
          <w:temporary/>
          <w:showingPlcHdr/>
          <w15:appearance w15:val="hidden"/>
        </w:sdtPr>
        <w:sdtContent>
          <w:r>
            <w:t>has successfully completed the required course of study approved by the Board of Education for the State of</w:t>
          </w:r>
        </w:sdtContent>
      </w:sdt>
      <w:r>
        <w:t xml:space="preserve"> </w:t>
      </w:r>
      <w:sdt>
        <w:sdtPr>
          <w:alias w:val="Enter state:"/>
          <w:tag w:val="Enter state:"/>
          <w:id w:val="1584337577"/>
          <w:placeholder>
            <w:docPart w:val="C661FA26F80D48A28D203F0FE60C5DCB"/>
          </w:placeholder>
          <w:temporary/>
          <w:showingPlcHdr/>
          <w15:appearance w15:val="hidden"/>
        </w:sdtPr>
        <w:sdtContent>
          <w:r>
            <w:t>State</w:t>
          </w:r>
        </w:sdtContent>
      </w:sdt>
      <w:r>
        <w:t xml:space="preserve">, </w:t>
      </w:r>
      <w:sdt>
        <w:sdtPr>
          <w:alias w:val="Certificate description:"/>
          <w:tag w:val="Certificate description:"/>
          <w:id w:val="835199099"/>
          <w:placeholder>
            <w:docPart w:val="8C2F85F270974F0D91480142FF6AAADA"/>
          </w:placeholder>
          <w:temporary/>
          <w:showingPlcHdr/>
          <w15:appearance w15:val="hidden"/>
        </w:sdtPr>
        <w:sdtContent>
          <w:r>
            <w:t>and is therefore awarded this</w:t>
          </w:r>
        </w:sdtContent>
      </w:sdt>
    </w:p>
    <w:p w:rsidR="009A389A" w:rsidRDefault="009A389A" w:rsidP="00637172">
      <w:pPr>
        <w:pStyle w:val="Title"/>
      </w:pPr>
      <w:sdt>
        <w:sdtPr>
          <w:alias w:val="Enter diploma:"/>
          <w:tag w:val="Enter diploma:"/>
          <w:id w:val="-1493174352"/>
          <w:placeholder>
            <w:docPart w:val="4582F402DC25490490A002BB3690AB56"/>
          </w:placeholder>
          <w:temporary/>
          <w:showingPlcHdr/>
          <w15:appearance w15:val="hidden"/>
        </w:sdtPr>
        <w:sdtContent>
          <w:r>
            <w:t>DIPLOMA</w:t>
          </w:r>
        </w:sdtContent>
      </w:sdt>
    </w:p>
    <w:p w:rsidR="009A389A" w:rsidRDefault="009A389A" w:rsidP="00150073">
      <w:sdt>
        <w:sdtPr>
          <w:alias w:val="Dated this:"/>
          <w:tag w:val="Dated this:"/>
          <w:id w:val="-1677725344"/>
          <w:placeholder>
            <w:docPart w:val="6EE9D7BEB8EC4161BAB77E1866C046FE"/>
          </w:placeholder>
          <w:temporary/>
          <w:showingPlcHdr/>
          <w15:appearance w15:val="hidden"/>
        </w:sdtPr>
        <w:sdtContent>
          <w:r>
            <w:t>Dated this</w:t>
          </w:r>
        </w:sdtContent>
      </w:sdt>
      <w:r>
        <w:t xml:space="preserve"> </w:t>
      </w:r>
      <w:sdt>
        <w:sdtPr>
          <w:alias w:val="Enter day:"/>
          <w:tag w:val="Enter day:"/>
          <w:id w:val="1402329298"/>
          <w:placeholder>
            <w:docPart w:val="6F08ED217ED849B2B48BB4CFC2517361"/>
          </w:placeholder>
          <w:temporary/>
          <w:showingPlcHdr/>
          <w15:appearance w15:val="hidden"/>
        </w:sdtPr>
        <w:sdtContent>
          <w:r>
            <w:t>Day</w:t>
          </w:r>
        </w:sdtContent>
      </w:sdt>
      <w:r>
        <w:t xml:space="preserve"> </w:t>
      </w:r>
      <w:sdt>
        <w:sdtPr>
          <w:alias w:val="Of:"/>
          <w:tag w:val="Of:"/>
          <w:id w:val="1415822811"/>
          <w:placeholder>
            <w:docPart w:val="D6393702D1A94CC5A74F84493BD7C727"/>
          </w:placeholder>
          <w:temporary/>
          <w:showingPlcHdr/>
          <w15:appearance w15:val="hidden"/>
        </w:sdtPr>
        <w:sdtContent>
          <w:r>
            <w:t>of</w:t>
          </w:r>
        </w:sdtContent>
      </w:sdt>
      <w:r>
        <w:t xml:space="preserve"> </w:t>
      </w:r>
      <w:sdt>
        <w:sdtPr>
          <w:alias w:val="Enter month:"/>
          <w:tag w:val="Enter month:"/>
          <w:id w:val="-802221565"/>
          <w:placeholder>
            <w:docPart w:val="A488D98ADFBC41E9A0952BA2FF66E416"/>
          </w:placeholder>
          <w:temporary/>
          <w:showingPlcHdr/>
          <w15:appearance w15:val="hidden"/>
        </w:sdtPr>
        <w:sdtContent>
          <w:r>
            <w:t>Month</w:t>
          </w:r>
        </w:sdtContent>
      </w:sdt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4137"/>
        <w:gridCol w:w="3103"/>
        <w:gridCol w:w="4136"/>
      </w:tblGrid>
      <w:tr w:rsidR="009A389A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A389A" w:rsidRDefault="009A389A" w:rsidP="00183E33">
            <w:pPr>
              <w:pStyle w:val="Signature"/>
            </w:pPr>
            <w:r w:rsidRPr="00266741">
              <w:rPr>
                <w:noProof/>
              </w:rPr>
              <w:t>Mrs. Kavita Goyal</w:t>
            </w:r>
          </w:p>
          <w:p w:rsidR="009A389A" w:rsidRDefault="009A389A" w:rsidP="00183E33">
            <w:pPr>
              <w:pStyle w:val="Signature"/>
            </w:pPr>
            <w:r w:rsidRPr="00183E33">
              <w:t>Superintendent</w:t>
            </w:r>
          </w:p>
        </w:tc>
        <w:tc>
          <w:tcPr>
            <w:tcW w:w="2946" w:type="dxa"/>
            <w:vAlign w:val="bottom"/>
          </w:tcPr>
          <w:p w:rsidR="009A389A" w:rsidRPr="00A91699" w:rsidRDefault="009A389A" w:rsidP="00A91699">
            <w:pPr>
              <w:pStyle w:val="Seal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>
                      <wp:extent cx="1234440" cy="1188720"/>
                      <wp:effectExtent l="0" t="0" r="22860" b="11430"/>
                      <wp:docPr id="9" name="Oval 1" title="Circle with word 'seal' insi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Seal:"/>
                                    <w:tag w:val="Seal:"/>
                                    <w:id w:val="1358547204"/>
                                    <w:placeholder>
                                      <w:docPart w:val="506E7A9A16614C2CA93B0B82C68BA175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p w:rsidR="009A389A" w:rsidRDefault="009A389A" w:rsidP="00A91699">
                                      <w:pPr>
                                        <w:pStyle w:val="Seal"/>
                                      </w:pPr>
                                      <w:r w:rsidRPr="002D69D3">
                                        <w:t>SEAL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028" alt="Title: Circle with word 'seal' inside" style="width:97.2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" fillcolor="white [3212]" strokecolor="#444d26 [3215]" strokeweight="1pt">
                      <v:stroke joinstyle="miter"/>
                      <v:textbox>
                        <w:txbxContent>
                          <w:sdt>
                            <w:sdtPr>
                              <w:alias w:val="Seal:"/>
                              <w:tag w:val="Seal:"/>
                              <w:id w:val="1358547204"/>
                              <w:placeholder>
                                <w:docPart w:val="506E7A9A16614C2CA93B0B82C68BA175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9A389A" w:rsidRDefault="009A389A" w:rsidP="00A91699">
                                <w:pPr>
                                  <w:pStyle w:val="Seal"/>
                                </w:pPr>
                                <w:r w:rsidRPr="002D69D3">
                                  <w:t>SEAL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9A389A" w:rsidRDefault="009A389A" w:rsidP="00183E33">
            <w:pPr>
              <w:pStyle w:val="Signature"/>
            </w:pPr>
            <w:r w:rsidRPr="00266741">
              <w:rPr>
                <w:noProof/>
              </w:rPr>
              <w:t>Mrs. Sunita Rawat</w:t>
            </w:r>
          </w:p>
          <w:p w:rsidR="009A389A" w:rsidRDefault="009A389A" w:rsidP="00183E33">
            <w:pPr>
              <w:pStyle w:val="Signature"/>
            </w:pPr>
            <w:r w:rsidRPr="00183E33">
              <w:t>Principal</w:t>
            </w:r>
          </w:p>
        </w:tc>
      </w:tr>
    </w:tbl>
    <w:p w:rsidR="009A389A" w:rsidRDefault="009A389A" w:rsidP="004411C1">
      <w:pPr>
        <w:sectPr w:rsidR="009A389A" w:rsidSect="009A389A">
          <w:headerReference w:type="default" r:id="rId14"/>
          <w:footerReference w:type="default" r:id="rId15"/>
          <w:headerReference w:type="first" r:id="rId16"/>
          <w:pgSz w:w="15840" w:h="12240" w:orient="landscape" w:code="1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A389A" w:rsidRPr="003F36E1" w:rsidRDefault="009A389A" w:rsidP="003F7405">
      <w:pPr>
        <w:pStyle w:val="Subtitle"/>
      </w:pPr>
      <w:r w:rsidRPr="00266741">
        <w:rPr>
          <w:noProof/>
        </w:rPr>
        <w:lastRenderedPageBreak/>
        <w:t>Sunrise Valley High School</w:t>
      </w:r>
    </w:p>
    <w:p w:rsidR="009A389A" w:rsidRPr="00637172" w:rsidRDefault="009A389A" w:rsidP="00637172">
      <w:pPr>
        <w:pStyle w:val="Heading1"/>
      </w:pPr>
      <w:sdt>
        <w:sdtPr>
          <w:alias w:val="This certifies that:"/>
          <w:tag w:val="This certifies that:"/>
          <w:id w:val="1713776058"/>
          <w:placeholder>
            <w:docPart w:val="18FCAB8C3F454DBB82892A90BD2952F4"/>
          </w:placeholder>
          <w:temporary/>
          <w:showingPlcHdr/>
          <w15:appearance w15:val="hidden"/>
        </w:sdtPr>
        <w:sdtContent>
          <w:r w:rsidRPr="00637172">
            <w:t>THIS CERTIFIES THAT</w:t>
          </w:r>
        </w:sdtContent>
      </w:sdt>
    </w:p>
    <w:p w:rsidR="009A389A" w:rsidRDefault="009A389A" w:rsidP="00637172">
      <w:pPr>
        <w:pStyle w:val="Title"/>
      </w:pPr>
      <w:r w:rsidRPr="00266741">
        <w:rPr>
          <w:noProof/>
        </w:rPr>
        <w:t>Ananya</w:t>
      </w:r>
      <w:r>
        <w:t xml:space="preserve"> </w:t>
      </w:r>
      <w:r w:rsidRPr="00266741">
        <w:rPr>
          <w:noProof/>
        </w:rPr>
        <w:t>Reddy</w:t>
      </w:r>
    </w:p>
    <w:p w:rsidR="009A389A" w:rsidRDefault="009A389A" w:rsidP="00A91699">
      <w:sdt>
        <w:sdtPr>
          <w:alias w:val="Certificate description:"/>
          <w:tag w:val="Certificate description:"/>
          <w:id w:val="-1710482153"/>
          <w:placeholder>
            <w:docPart w:val="32AB5AC5F73B43C5A6E1DFCE802660FB"/>
          </w:placeholder>
          <w:temporary/>
          <w:showingPlcHdr/>
          <w15:appearance w15:val="hidden"/>
        </w:sdtPr>
        <w:sdtContent>
          <w:r>
            <w:t>has successfully completed the required course of study approved by the Board of Education for the State of</w:t>
          </w:r>
        </w:sdtContent>
      </w:sdt>
      <w:r>
        <w:t xml:space="preserve"> </w:t>
      </w:r>
      <w:sdt>
        <w:sdtPr>
          <w:alias w:val="Enter state:"/>
          <w:tag w:val="Enter state:"/>
          <w:id w:val="1206909116"/>
          <w:placeholder>
            <w:docPart w:val="AD3D87AF1E9C49429AE4EDBB8970C3E5"/>
          </w:placeholder>
          <w:temporary/>
          <w:showingPlcHdr/>
          <w15:appearance w15:val="hidden"/>
        </w:sdtPr>
        <w:sdtContent>
          <w:r>
            <w:t>State</w:t>
          </w:r>
        </w:sdtContent>
      </w:sdt>
      <w:r>
        <w:t xml:space="preserve">, </w:t>
      </w:r>
      <w:sdt>
        <w:sdtPr>
          <w:alias w:val="Certificate description:"/>
          <w:tag w:val="Certificate description:"/>
          <w:id w:val="-1049293789"/>
          <w:placeholder>
            <w:docPart w:val="962A9CF8462147769EB5327A48BE8AF3"/>
          </w:placeholder>
          <w:temporary/>
          <w:showingPlcHdr/>
          <w15:appearance w15:val="hidden"/>
        </w:sdtPr>
        <w:sdtContent>
          <w:r>
            <w:t>and is therefore awarded this</w:t>
          </w:r>
        </w:sdtContent>
      </w:sdt>
    </w:p>
    <w:p w:rsidR="009A389A" w:rsidRDefault="009A389A" w:rsidP="00637172">
      <w:pPr>
        <w:pStyle w:val="Title"/>
      </w:pPr>
      <w:sdt>
        <w:sdtPr>
          <w:alias w:val="Enter diploma:"/>
          <w:tag w:val="Enter diploma:"/>
          <w:id w:val="-332999913"/>
          <w:placeholder>
            <w:docPart w:val="C542674BCDB744D8B0EFE598F1BBC6C8"/>
          </w:placeholder>
          <w:temporary/>
          <w:showingPlcHdr/>
          <w15:appearance w15:val="hidden"/>
        </w:sdtPr>
        <w:sdtContent>
          <w:r>
            <w:t>DIPLOMA</w:t>
          </w:r>
        </w:sdtContent>
      </w:sdt>
    </w:p>
    <w:p w:rsidR="009A389A" w:rsidRDefault="009A389A" w:rsidP="00150073">
      <w:sdt>
        <w:sdtPr>
          <w:alias w:val="Dated this:"/>
          <w:tag w:val="Dated this:"/>
          <w:id w:val="-1955630222"/>
          <w:placeholder>
            <w:docPart w:val="0C13107E3EFB4B58A49C9048CA601E4A"/>
          </w:placeholder>
          <w:temporary/>
          <w:showingPlcHdr/>
          <w15:appearance w15:val="hidden"/>
        </w:sdtPr>
        <w:sdtContent>
          <w:r>
            <w:t>Dated this</w:t>
          </w:r>
        </w:sdtContent>
      </w:sdt>
      <w:r>
        <w:t xml:space="preserve"> </w:t>
      </w:r>
      <w:sdt>
        <w:sdtPr>
          <w:alias w:val="Enter day:"/>
          <w:tag w:val="Enter day:"/>
          <w:id w:val="653718609"/>
          <w:placeholder>
            <w:docPart w:val="7570B7A96E1E4B328B3AB851A515D0D5"/>
          </w:placeholder>
          <w:temporary/>
          <w:showingPlcHdr/>
          <w15:appearance w15:val="hidden"/>
        </w:sdtPr>
        <w:sdtContent>
          <w:r>
            <w:t>Day</w:t>
          </w:r>
        </w:sdtContent>
      </w:sdt>
      <w:r>
        <w:t xml:space="preserve"> </w:t>
      </w:r>
      <w:sdt>
        <w:sdtPr>
          <w:alias w:val="Of:"/>
          <w:tag w:val="Of:"/>
          <w:id w:val="935562636"/>
          <w:placeholder>
            <w:docPart w:val="4506C34C6FC6488C9F4A61F44DA21043"/>
          </w:placeholder>
          <w:temporary/>
          <w:showingPlcHdr/>
          <w15:appearance w15:val="hidden"/>
        </w:sdtPr>
        <w:sdtContent>
          <w:r>
            <w:t>of</w:t>
          </w:r>
        </w:sdtContent>
      </w:sdt>
      <w:r>
        <w:t xml:space="preserve"> </w:t>
      </w:r>
      <w:sdt>
        <w:sdtPr>
          <w:alias w:val="Enter month:"/>
          <w:tag w:val="Enter month:"/>
          <w:id w:val="-1882553192"/>
          <w:placeholder>
            <w:docPart w:val="1BEDCB2CEEBF431892C918EA39E1025E"/>
          </w:placeholder>
          <w:temporary/>
          <w:showingPlcHdr/>
          <w15:appearance w15:val="hidden"/>
        </w:sdtPr>
        <w:sdtContent>
          <w:r>
            <w:t>Month</w:t>
          </w:r>
        </w:sdtContent>
      </w:sdt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4137"/>
        <w:gridCol w:w="3103"/>
        <w:gridCol w:w="4136"/>
      </w:tblGrid>
      <w:tr w:rsidR="009A389A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A389A" w:rsidRDefault="009A389A" w:rsidP="00183E33">
            <w:pPr>
              <w:pStyle w:val="Signature"/>
            </w:pPr>
            <w:r w:rsidRPr="00266741">
              <w:rPr>
                <w:noProof/>
              </w:rPr>
              <w:t>Dr. Mahesh Patel</w:t>
            </w:r>
          </w:p>
          <w:p w:rsidR="009A389A" w:rsidRDefault="009A389A" w:rsidP="00183E33">
            <w:pPr>
              <w:pStyle w:val="Signature"/>
            </w:pPr>
            <w:r w:rsidRPr="00183E33">
              <w:t>Superintendent</w:t>
            </w:r>
          </w:p>
        </w:tc>
        <w:tc>
          <w:tcPr>
            <w:tcW w:w="2946" w:type="dxa"/>
            <w:vAlign w:val="bottom"/>
          </w:tcPr>
          <w:p w:rsidR="009A389A" w:rsidRPr="00A91699" w:rsidRDefault="009A389A" w:rsidP="00A91699">
            <w:pPr>
              <w:pStyle w:val="Seal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>
                      <wp:extent cx="1234440" cy="1188720"/>
                      <wp:effectExtent l="0" t="0" r="22860" b="11430"/>
                      <wp:docPr id="12" name="Oval 1" title="Circle with word 'seal' insi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Seal:"/>
                                    <w:tag w:val="Seal:"/>
                                    <w:id w:val="681938733"/>
                                    <w:placeholder>
                                      <w:docPart w:val="473228FF0ADF4F459B00FFBA5490DA45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p w:rsidR="009A389A" w:rsidRDefault="009A389A" w:rsidP="00A91699">
                                      <w:pPr>
                                        <w:pStyle w:val="Seal"/>
                                      </w:pPr>
                                      <w:r w:rsidRPr="002D69D3">
                                        <w:t>SEAL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029" alt="Title: Circle with word 'seal' inside" style="width:97.2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" fillcolor="white [3212]" strokecolor="#444d26 [3215]" strokeweight="1pt">
                      <v:stroke joinstyle="miter"/>
                      <v:textbox>
                        <w:txbxContent>
                          <w:sdt>
                            <w:sdtPr>
                              <w:alias w:val="Seal:"/>
                              <w:tag w:val="Seal:"/>
                              <w:id w:val="681938733"/>
                              <w:placeholder>
                                <w:docPart w:val="473228FF0ADF4F459B00FFBA5490DA45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9A389A" w:rsidRDefault="009A389A" w:rsidP="00A91699">
                                <w:pPr>
                                  <w:pStyle w:val="Seal"/>
                                </w:pPr>
                                <w:r w:rsidRPr="002D69D3">
                                  <w:t>SEAL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9A389A" w:rsidRDefault="009A389A" w:rsidP="00183E33">
            <w:pPr>
              <w:pStyle w:val="Signature"/>
            </w:pPr>
            <w:r w:rsidRPr="00266741">
              <w:rPr>
                <w:noProof/>
              </w:rPr>
              <w:t>Mr. Rajiv Nair</w:t>
            </w:r>
          </w:p>
          <w:p w:rsidR="009A389A" w:rsidRDefault="009A389A" w:rsidP="00183E33">
            <w:pPr>
              <w:pStyle w:val="Signature"/>
            </w:pPr>
            <w:r w:rsidRPr="00183E33">
              <w:t>Principal</w:t>
            </w:r>
          </w:p>
        </w:tc>
      </w:tr>
    </w:tbl>
    <w:p w:rsidR="009A389A" w:rsidRDefault="009A389A" w:rsidP="004411C1">
      <w:pPr>
        <w:sectPr w:rsidR="009A389A" w:rsidSect="009A389A">
          <w:headerReference w:type="default" r:id="rId17"/>
          <w:footerReference w:type="default" r:id="rId18"/>
          <w:headerReference w:type="first" r:id="rId19"/>
          <w:pgSz w:w="15840" w:h="12240" w:orient="landscape" w:code="1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A389A" w:rsidRPr="003F36E1" w:rsidRDefault="009A389A" w:rsidP="003F7405">
      <w:pPr>
        <w:pStyle w:val="Subtitle"/>
      </w:pPr>
      <w:r w:rsidRPr="00266741">
        <w:rPr>
          <w:noProof/>
        </w:rPr>
        <w:lastRenderedPageBreak/>
        <w:t>Maple Leaf High School</w:t>
      </w:r>
    </w:p>
    <w:p w:rsidR="009A389A" w:rsidRPr="00637172" w:rsidRDefault="009A389A" w:rsidP="00637172">
      <w:pPr>
        <w:pStyle w:val="Heading1"/>
      </w:pPr>
      <w:sdt>
        <w:sdtPr>
          <w:alias w:val="This certifies that:"/>
          <w:tag w:val="This certifies that:"/>
          <w:id w:val="-2106721608"/>
          <w:placeholder>
            <w:docPart w:val="E03B2BB83BC14544AAC8D67D3D2C86DB"/>
          </w:placeholder>
          <w:temporary/>
          <w:showingPlcHdr/>
          <w15:appearance w15:val="hidden"/>
        </w:sdtPr>
        <w:sdtContent>
          <w:r w:rsidRPr="00637172">
            <w:t>THIS CERTIFIES THAT</w:t>
          </w:r>
        </w:sdtContent>
      </w:sdt>
    </w:p>
    <w:p w:rsidR="009A389A" w:rsidRDefault="009A389A" w:rsidP="00637172">
      <w:pPr>
        <w:pStyle w:val="Title"/>
      </w:pPr>
      <w:r w:rsidRPr="00266741">
        <w:rPr>
          <w:noProof/>
        </w:rPr>
        <w:t>Kunal</w:t>
      </w:r>
      <w:r>
        <w:t xml:space="preserve"> </w:t>
      </w:r>
      <w:r w:rsidRPr="00266741">
        <w:rPr>
          <w:noProof/>
        </w:rPr>
        <w:t>Desai</w:t>
      </w:r>
    </w:p>
    <w:p w:rsidR="009A389A" w:rsidRDefault="009A389A" w:rsidP="00A91699">
      <w:sdt>
        <w:sdtPr>
          <w:alias w:val="Certificate description:"/>
          <w:tag w:val="Certificate description:"/>
          <w:id w:val="-668252290"/>
          <w:placeholder>
            <w:docPart w:val="38718ED7308C476DBC4C85E69507AAEF"/>
          </w:placeholder>
          <w:temporary/>
          <w:showingPlcHdr/>
          <w15:appearance w15:val="hidden"/>
        </w:sdtPr>
        <w:sdtContent>
          <w:r>
            <w:t>has successfully completed the required course of study approved by the Board of Education for the State of</w:t>
          </w:r>
        </w:sdtContent>
      </w:sdt>
      <w:r>
        <w:t xml:space="preserve"> </w:t>
      </w:r>
      <w:sdt>
        <w:sdtPr>
          <w:alias w:val="Enter state:"/>
          <w:tag w:val="Enter state:"/>
          <w:id w:val="-62724025"/>
          <w:placeholder>
            <w:docPart w:val="481ED2A6D37C43C2A11B3D07199F55CF"/>
          </w:placeholder>
          <w:temporary/>
          <w:showingPlcHdr/>
          <w15:appearance w15:val="hidden"/>
        </w:sdtPr>
        <w:sdtContent>
          <w:r>
            <w:t>State</w:t>
          </w:r>
        </w:sdtContent>
      </w:sdt>
      <w:r>
        <w:t xml:space="preserve">, </w:t>
      </w:r>
      <w:sdt>
        <w:sdtPr>
          <w:alias w:val="Certificate description:"/>
          <w:tag w:val="Certificate description:"/>
          <w:id w:val="1681849566"/>
          <w:placeholder>
            <w:docPart w:val="91A1F05C87794375AAAAAB0D1C1AEB02"/>
          </w:placeholder>
          <w:temporary/>
          <w:showingPlcHdr/>
          <w15:appearance w15:val="hidden"/>
        </w:sdtPr>
        <w:sdtContent>
          <w:r>
            <w:t>and is therefore awarded this</w:t>
          </w:r>
        </w:sdtContent>
      </w:sdt>
    </w:p>
    <w:p w:rsidR="009A389A" w:rsidRDefault="009A389A" w:rsidP="00637172">
      <w:pPr>
        <w:pStyle w:val="Title"/>
      </w:pPr>
      <w:sdt>
        <w:sdtPr>
          <w:alias w:val="Enter diploma:"/>
          <w:tag w:val="Enter diploma:"/>
          <w:id w:val="1004782023"/>
          <w:placeholder>
            <w:docPart w:val="447FB049077746129A08EF27D9FB84B7"/>
          </w:placeholder>
          <w:temporary/>
          <w:showingPlcHdr/>
          <w15:appearance w15:val="hidden"/>
        </w:sdtPr>
        <w:sdtContent>
          <w:r>
            <w:t>DIPLOMA</w:t>
          </w:r>
        </w:sdtContent>
      </w:sdt>
    </w:p>
    <w:p w:rsidR="009A389A" w:rsidRDefault="009A389A" w:rsidP="00150073">
      <w:sdt>
        <w:sdtPr>
          <w:alias w:val="Dated this:"/>
          <w:tag w:val="Dated this:"/>
          <w:id w:val="1704209565"/>
          <w:placeholder>
            <w:docPart w:val="FD5A041C63F84DB29BEEDA98F1B2A8F8"/>
          </w:placeholder>
          <w:temporary/>
          <w:showingPlcHdr/>
          <w15:appearance w15:val="hidden"/>
        </w:sdtPr>
        <w:sdtContent>
          <w:r>
            <w:t>Dated this</w:t>
          </w:r>
        </w:sdtContent>
      </w:sdt>
      <w:r>
        <w:t xml:space="preserve"> </w:t>
      </w:r>
      <w:sdt>
        <w:sdtPr>
          <w:alias w:val="Enter day:"/>
          <w:tag w:val="Enter day:"/>
          <w:id w:val="-816725424"/>
          <w:placeholder>
            <w:docPart w:val="7129166C79354F5FBCE2B85ADA83DFF2"/>
          </w:placeholder>
          <w:temporary/>
          <w:showingPlcHdr/>
          <w15:appearance w15:val="hidden"/>
        </w:sdtPr>
        <w:sdtContent>
          <w:r>
            <w:t>Day</w:t>
          </w:r>
        </w:sdtContent>
      </w:sdt>
      <w:r>
        <w:t xml:space="preserve"> </w:t>
      </w:r>
      <w:sdt>
        <w:sdtPr>
          <w:alias w:val="Of:"/>
          <w:tag w:val="Of:"/>
          <w:id w:val="-518157499"/>
          <w:placeholder>
            <w:docPart w:val="20E04E88B027490495501AF9009F8704"/>
          </w:placeholder>
          <w:temporary/>
          <w:showingPlcHdr/>
          <w15:appearance w15:val="hidden"/>
        </w:sdtPr>
        <w:sdtContent>
          <w:r>
            <w:t>of</w:t>
          </w:r>
        </w:sdtContent>
      </w:sdt>
      <w:r>
        <w:t xml:space="preserve"> </w:t>
      </w:r>
      <w:sdt>
        <w:sdtPr>
          <w:alias w:val="Enter month:"/>
          <w:tag w:val="Enter month:"/>
          <w:id w:val="591046351"/>
          <w:placeholder>
            <w:docPart w:val="C04C6950116543A8B47E59CB8AB85085"/>
          </w:placeholder>
          <w:temporary/>
          <w:showingPlcHdr/>
          <w15:appearance w15:val="hidden"/>
        </w:sdtPr>
        <w:sdtContent>
          <w:r>
            <w:t>Month</w:t>
          </w:r>
        </w:sdtContent>
      </w:sdt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4137"/>
        <w:gridCol w:w="3103"/>
        <w:gridCol w:w="4136"/>
      </w:tblGrid>
      <w:tr w:rsidR="009A389A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A389A" w:rsidRDefault="009A389A" w:rsidP="00183E33">
            <w:pPr>
              <w:pStyle w:val="Signature"/>
            </w:pPr>
            <w:r w:rsidRPr="00266741">
              <w:rPr>
                <w:noProof/>
              </w:rPr>
              <w:t>Mr. Deepak Joshi</w:t>
            </w:r>
          </w:p>
          <w:p w:rsidR="009A389A" w:rsidRDefault="009A389A" w:rsidP="00183E33">
            <w:pPr>
              <w:pStyle w:val="Signature"/>
            </w:pPr>
            <w:r w:rsidRPr="00183E33">
              <w:t>Superintendent</w:t>
            </w:r>
          </w:p>
        </w:tc>
        <w:tc>
          <w:tcPr>
            <w:tcW w:w="2946" w:type="dxa"/>
            <w:vAlign w:val="bottom"/>
          </w:tcPr>
          <w:p w:rsidR="009A389A" w:rsidRPr="00A91699" w:rsidRDefault="009A389A" w:rsidP="00A91699">
            <w:pPr>
              <w:pStyle w:val="Seal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>
                      <wp:extent cx="1234440" cy="1188720"/>
                      <wp:effectExtent l="0" t="0" r="22860" b="11430"/>
                      <wp:docPr id="15" name="Oval 1" title="Circle with word 'seal' insi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Seal:"/>
                                    <w:tag w:val="Seal:"/>
                                    <w:id w:val="-1485152064"/>
                                    <w:placeholder>
                                      <w:docPart w:val="42F4E219E22742A8BDB05F50714A2583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p w:rsidR="009A389A" w:rsidRDefault="009A389A" w:rsidP="00A91699">
                                      <w:pPr>
                                        <w:pStyle w:val="Seal"/>
                                      </w:pPr>
                                      <w:r w:rsidRPr="002D69D3">
                                        <w:t>SEAL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030" alt="Title: Circle with word 'seal' inside" style="width:97.2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" fillcolor="white [3212]" strokecolor="#444d26 [3215]" strokeweight="1pt">
                      <v:stroke joinstyle="miter"/>
                      <v:textbox>
                        <w:txbxContent>
                          <w:sdt>
                            <w:sdtPr>
                              <w:alias w:val="Seal:"/>
                              <w:tag w:val="Seal:"/>
                              <w:id w:val="-1485152064"/>
                              <w:placeholder>
                                <w:docPart w:val="42F4E219E22742A8BDB05F50714A2583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9A389A" w:rsidRDefault="009A389A" w:rsidP="00A91699">
                                <w:pPr>
                                  <w:pStyle w:val="Seal"/>
                                </w:pPr>
                                <w:r w:rsidRPr="002D69D3">
                                  <w:t>SEAL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9A389A" w:rsidRDefault="009A389A" w:rsidP="00183E33">
            <w:pPr>
              <w:pStyle w:val="Signature"/>
            </w:pPr>
            <w:r w:rsidRPr="00266741">
              <w:rPr>
                <w:noProof/>
              </w:rPr>
              <w:t>Mrs. Aarti Bansal</w:t>
            </w:r>
          </w:p>
          <w:p w:rsidR="009A389A" w:rsidRDefault="009A389A" w:rsidP="00183E33">
            <w:pPr>
              <w:pStyle w:val="Signature"/>
            </w:pPr>
            <w:r w:rsidRPr="00183E33">
              <w:t>Principal</w:t>
            </w:r>
          </w:p>
        </w:tc>
      </w:tr>
    </w:tbl>
    <w:p w:rsidR="009A389A" w:rsidRDefault="009A389A" w:rsidP="004411C1">
      <w:pPr>
        <w:sectPr w:rsidR="009A389A" w:rsidSect="009A389A">
          <w:headerReference w:type="default" r:id="rId20"/>
          <w:footerReference w:type="default" r:id="rId21"/>
          <w:headerReference w:type="first" r:id="rId22"/>
          <w:pgSz w:w="15840" w:h="12240" w:orient="landscape" w:code="1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A389A" w:rsidRPr="003F36E1" w:rsidRDefault="009A389A" w:rsidP="003F7405">
      <w:pPr>
        <w:pStyle w:val="Subtitle"/>
      </w:pPr>
      <w:r w:rsidRPr="00266741">
        <w:rPr>
          <w:noProof/>
        </w:rPr>
        <w:lastRenderedPageBreak/>
        <w:t>Blue Ridge High School</w:t>
      </w:r>
    </w:p>
    <w:p w:rsidR="009A389A" w:rsidRPr="00637172" w:rsidRDefault="009A389A" w:rsidP="00637172">
      <w:pPr>
        <w:pStyle w:val="Heading1"/>
      </w:pPr>
      <w:sdt>
        <w:sdtPr>
          <w:alias w:val="This certifies that:"/>
          <w:tag w:val="This certifies that:"/>
          <w:id w:val="-662621497"/>
          <w:placeholder>
            <w:docPart w:val="E15845AC3EC14275B690141092F4149A"/>
          </w:placeholder>
          <w:temporary/>
          <w:showingPlcHdr/>
          <w15:appearance w15:val="hidden"/>
        </w:sdtPr>
        <w:sdtContent>
          <w:r w:rsidRPr="00637172">
            <w:t>THIS CERTIFIES THAT</w:t>
          </w:r>
        </w:sdtContent>
      </w:sdt>
    </w:p>
    <w:p w:rsidR="009A389A" w:rsidRDefault="009A389A" w:rsidP="00637172">
      <w:pPr>
        <w:pStyle w:val="Title"/>
      </w:pPr>
      <w:r w:rsidRPr="00266741">
        <w:rPr>
          <w:noProof/>
        </w:rPr>
        <w:t>Meera</w:t>
      </w:r>
      <w:r>
        <w:t xml:space="preserve"> </w:t>
      </w:r>
      <w:r w:rsidRPr="00266741">
        <w:rPr>
          <w:noProof/>
        </w:rPr>
        <w:t>Saxena</w:t>
      </w:r>
    </w:p>
    <w:p w:rsidR="009A389A" w:rsidRDefault="009A389A" w:rsidP="00A91699">
      <w:sdt>
        <w:sdtPr>
          <w:alias w:val="Certificate description:"/>
          <w:tag w:val="Certificate description:"/>
          <w:id w:val="1375356156"/>
          <w:placeholder>
            <w:docPart w:val="84D75B2B88954BBC8AA26D238059E686"/>
          </w:placeholder>
          <w:temporary/>
          <w:showingPlcHdr/>
          <w15:appearance w15:val="hidden"/>
        </w:sdtPr>
        <w:sdtContent>
          <w:r>
            <w:t>has successfully completed the required course of study approved by the Board of Education for the State of</w:t>
          </w:r>
        </w:sdtContent>
      </w:sdt>
      <w:r>
        <w:t xml:space="preserve"> </w:t>
      </w:r>
      <w:sdt>
        <w:sdtPr>
          <w:alias w:val="Enter state:"/>
          <w:tag w:val="Enter state:"/>
          <w:id w:val="-663390479"/>
          <w:placeholder>
            <w:docPart w:val="F3FC414E44A94528A0ED9CD9889045E1"/>
          </w:placeholder>
          <w:temporary/>
          <w:showingPlcHdr/>
          <w15:appearance w15:val="hidden"/>
        </w:sdtPr>
        <w:sdtContent>
          <w:r>
            <w:t>State</w:t>
          </w:r>
        </w:sdtContent>
      </w:sdt>
      <w:r>
        <w:t xml:space="preserve">, </w:t>
      </w:r>
      <w:sdt>
        <w:sdtPr>
          <w:alias w:val="Certificate description:"/>
          <w:tag w:val="Certificate description:"/>
          <w:id w:val="1572088923"/>
          <w:placeholder>
            <w:docPart w:val="FC84E09CFAE148719D37D18A98A662B0"/>
          </w:placeholder>
          <w:temporary/>
          <w:showingPlcHdr/>
          <w15:appearance w15:val="hidden"/>
        </w:sdtPr>
        <w:sdtContent>
          <w:r>
            <w:t>and is therefore awarded this</w:t>
          </w:r>
        </w:sdtContent>
      </w:sdt>
    </w:p>
    <w:p w:rsidR="009A389A" w:rsidRDefault="009A389A" w:rsidP="00637172">
      <w:pPr>
        <w:pStyle w:val="Title"/>
      </w:pPr>
      <w:sdt>
        <w:sdtPr>
          <w:alias w:val="Enter diploma:"/>
          <w:tag w:val="Enter diploma:"/>
          <w:id w:val="-176125127"/>
          <w:placeholder>
            <w:docPart w:val="6B2F45DF75604605B6CF703FE43CCB9A"/>
          </w:placeholder>
          <w:temporary/>
          <w:showingPlcHdr/>
          <w15:appearance w15:val="hidden"/>
        </w:sdtPr>
        <w:sdtContent>
          <w:r>
            <w:t>DIPLOMA</w:t>
          </w:r>
        </w:sdtContent>
      </w:sdt>
    </w:p>
    <w:p w:rsidR="009A389A" w:rsidRDefault="009A389A" w:rsidP="00150073">
      <w:sdt>
        <w:sdtPr>
          <w:alias w:val="Dated this:"/>
          <w:tag w:val="Dated this:"/>
          <w:id w:val="2047329877"/>
          <w:placeholder>
            <w:docPart w:val="C1ECAEC5EFC1435BBE666A695FC5327D"/>
          </w:placeholder>
          <w:temporary/>
          <w:showingPlcHdr/>
          <w15:appearance w15:val="hidden"/>
        </w:sdtPr>
        <w:sdtContent>
          <w:r>
            <w:t>Dated this</w:t>
          </w:r>
        </w:sdtContent>
      </w:sdt>
      <w:r>
        <w:t xml:space="preserve"> </w:t>
      </w:r>
      <w:sdt>
        <w:sdtPr>
          <w:alias w:val="Enter day:"/>
          <w:tag w:val="Enter day:"/>
          <w:id w:val="609635187"/>
          <w:placeholder>
            <w:docPart w:val="708B57D1272F45BF93A4577D12392B62"/>
          </w:placeholder>
          <w:temporary/>
          <w:showingPlcHdr/>
          <w15:appearance w15:val="hidden"/>
        </w:sdtPr>
        <w:sdtContent>
          <w:r>
            <w:t>Day</w:t>
          </w:r>
        </w:sdtContent>
      </w:sdt>
      <w:r>
        <w:t xml:space="preserve"> </w:t>
      </w:r>
      <w:sdt>
        <w:sdtPr>
          <w:alias w:val="Of:"/>
          <w:tag w:val="Of:"/>
          <w:id w:val="-662011776"/>
          <w:placeholder>
            <w:docPart w:val="C9474BC4F5684C6782CF68D2AAE9D304"/>
          </w:placeholder>
          <w:temporary/>
          <w:showingPlcHdr/>
          <w15:appearance w15:val="hidden"/>
        </w:sdtPr>
        <w:sdtContent>
          <w:r>
            <w:t>of</w:t>
          </w:r>
        </w:sdtContent>
      </w:sdt>
      <w:r>
        <w:t xml:space="preserve"> </w:t>
      </w:r>
      <w:sdt>
        <w:sdtPr>
          <w:alias w:val="Enter month:"/>
          <w:tag w:val="Enter month:"/>
          <w:id w:val="-96952127"/>
          <w:placeholder>
            <w:docPart w:val="E168833E1BED4087A91FB53C3A40826C"/>
          </w:placeholder>
          <w:temporary/>
          <w:showingPlcHdr/>
          <w15:appearance w15:val="hidden"/>
        </w:sdtPr>
        <w:sdtContent>
          <w:r>
            <w:t>Month</w:t>
          </w:r>
        </w:sdtContent>
      </w:sdt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4137"/>
        <w:gridCol w:w="3103"/>
        <w:gridCol w:w="4136"/>
      </w:tblGrid>
      <w:tr w:rsidR="009A389A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A389A" w:rsidRDefault="009A389A" w:rsidP="00183E33">
            <w:pPr>
              <w:pStyle w:val="Signature"/>
            </w:pPr>
            <w:r w:rsidRPr="00266741">
              <w:rPr>
                <w:noProof/>
              </w:rPr>
              <w:t>Mrs. Neena Thomas</w:t>
            </w:r>
          </w:p>
          <w:p w:rsidR="009A389A" w:rsidRDefault="009A389A" w:rsidP="00183E33">
            <w:pPr>
              <w:pStyle w:val="Signature"/>
            </w:pPr>
            <w:r w:rsidRPr="00183E33">
              <w:t>Superintendent</w:t>
            </w:r>
          </w:p>
        </w:tc>
        <w:tc>
          <w:tcPr>
            <w:tcW w:w="2946" w:type="dxa"/>
            <w:vAlign w:val="bottom"/>
          </w:tcPr>
          <w:p w:rsidR="009A389A" w:rsidRPr="00A91699" w:rsidRDefault="009A389A" w:rsidP="00A91699">
            <w:pPr>
              <w:pStyle w:val="Seal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>
                      <wp:extent cx="1234440" cy="1188720"/>
                      <wp:effectExtent l="0" t="0" r="22860" b="11430"/>
                      <wp:docPr id="18" name="Oval 1" title="Circle with word 'seal' insi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Seal:"/>
                                    <w:tag w:val="Seal:"/>
                                    <w:id w:val="1892303273"/>
                                    <w:placeholder>
                                      <w:docPart w:val="155D5652734F45ECA0AE6FE86CA4A3BB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p w:rsidR="009A389A" w:rsidRDefault="009A389A" w:rsidP="00A91699">
                                      <w:pPr>
                                        <w:pStyle w:val="Seal"/>
                                      </w:pPr>
                                      <w:r w:rsidRPr="002D69D3">
                                        <w:t>SEAL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031" alt="Title: Circle with word 'seal' inside" style="width:97.2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" fillcolor="white [3212]" strokecolor="#444d26 [3215]" strokeweight="1pt">
                      <v:stroke joinstyle="miter"/>
                      <v:textbox>
                        <w:txbxContent>
                          <w:sdt>
                            <w:sdtPr>
                              <w:alias w:val="Seal:"/>
                              <w:tag w:val="Seal:"/>
                              <w:id w:val="1892303273"/>
                              <w:placeholder>
                                <w:docPart w:val="155D5652734F45ECA0AE6FE86CA4A3BB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9A389A" w:rsidRDefault="009A389A" w:rsidP="00A91699">
                                <w:pPr>
                                  <w:pStyle w:val="Seal"/>
                                </w:pPr>
                                <w:r w:rsidRPr="002D69D3">
                                  <w:t>SEAL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9A389A" w:rsidRDefault="009A389A" w:rsidP="00183E33">
            <w:pPr>
              <w:pStyle w:val="Signature"/>
            </w:pPr>
            <w:r w:rsidRPr="00266741">
              <w:rPr>
                <w:noProof/>
              </w:rPr>
              <w:t>Mr. Ajay Sharma</w:t>
            </w:r>
          </w:p>
          <w:p w:rsidR="009A389A" w:rsidRDefault="009A389A" w:rsidP="00183E33">
            <w:pPr>
              <w:pStyle w:val="Signature"/>
            </w:pPr>
            <w:r w:rsidRPr="00183E33">
              <w:t>Principal</w:t>
            </w:r>
          </w:p>
        </w:tc>
      </w:tr>
    </w:tbl>
    <w:p w:rsidR="009A389A" w:rsidRDefault="009A389A" w:rsidP="004411C1">
      <w:pPr>
        <w:sectPr w:rsidR="009A389A" w:rsidSect="009A389A">
          <w:headerReference w:type="default" r:id="rId23"/>
          <w:footerReference w:type="default" r:id="rId24"/>
          <w:headerReference w:type="first" r:id="rId25"/>
          <w:pgSz w:w="15840" w:h="12240" w:orient="landscape" w:code="1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A389A" w:rsidRPr="003F36E1" w:rsidRDefault="009A389A" w:rsidP="003F7405">
      <w:pPr>
        <w:pStyle w:val="Subtitle"/>
      </w:pPr>
      <w:r w:rsidRPr="00266741">
        <w:rPr>
          <w:noProof/>
        </w:rPr>
        <w:lastRenderedPageBreak/>
        <w:t>Crescent Moon High School</w:t>
      </w:r>
    </w:p>
    <w:p w:rsidR="009A389A" w:rsidRPr="00637172" w:rsidRDefault="009A389A" w:rsidP="00637172">
      <w:pPr>
        <w:pStyle w:val="Heading1"/>
      </w:pPr>
      <w:sdt>
        <w:sdtPr>
          <w:alias w:val="This certifies that:"/>
          <w:tag w:val="This certifies that:"/>
          <w:id w:val="1527215880"/>
          <w:placeholder>
            <w:docPart w:val="6A8B3FC9486D4BAABF05F855B78E31D6"/>
          </w:placeholder>
          <w:temporary/>
          <w:showingPlcHdr/>
          <w15:appearance w15:val="hidden"/>
        </w:sdtPr>
        <w:sdtContent>
          <w:r w:rsidRPr="00637172">
            <w:t>THIS CERTIFIES THAT</w:t>
          </w:r>
        </w:sdtContent>
      </w:sdt>
    </w:p>
    <w:p w:rsidR="009A389A" w:rsidRDefault="009A389A" w:rsidP="00637172">
      <w:pPr>
        <w:pStyle w:val="Title"/>
      </w:pPr>
      <w:r w:rsidRPr="00266741">
        <w:rPr>
          <w:noProof/>
        </w:rPr>
        <w:t>Ishaan</w:t>
      </w:r>
      <w:r>
        <w:t xml:space="preserve"> </w:t>
      </w:r>
      <w:r w:rsidRPr="00266741">
        <w:rPr>
          <w:noProof/>
        </w:rPr>
        <w:t>Iyer</w:t>
      </w:r>
    </w:p>
    <w:p w:rsidR="009A389A" w:rsidRDefault="009A389A" w:rsidP="00A91699">
      <w:sdt>
        <w:sdtPr>
          <w:alias w:val="Certificate description:"/>
          <w:tag w:val="Certificate description:"/>
          <w:id w:val="-634793579"/>
          <w:placeholder>
            <w:docPart w:val="0847FD3D35904BBD837057DAC89BC229"/>
          </w:placeholder>
          <w:temporary/>
          <w:showingPlcHdr/>
          <w15:appearance w15:val="hidden"/>
        </w:sdtPr>
        <w:sdtContent>
          <w:r>
            <w:t>has successfully completed the required course of study approved by the Board of Education for the State of</w:t>
          </w:r>
        </w:sdtContent>
      </w:sdt>
      <w:r>
        <w:t xml:space="preserve"> </w:t>
      </w:r>
      <w:sdt>
        <w:sdtPr>
          <w:alias w:val="Enter state:"/>
          <w:tag w:val="Enter state:"/>
          <w:id w:val="-1382786601"/>
          <w:placeholder>
            <w:docPart w:val="2ACBCB2000BF48D0A8940FAE36955109"/>
          </w:placeholder>
          <w:temporary/>
          <w:showingPlcHdr/>
          <w15:appearance w15:val="hidden"/>
        </w:sdtPr>
        <w:sdtContent>
          <w:r>
            <w:t>State</w:t>
          </w:r>
        </w:sdtContent>
      </w:sdt>
      <w:r>
        <w:t xml:space="preserve">, </w:t>
      </w:r>
      <w:sdt>
        <w:sdtPr>
          <w:alias w:val="Certificate description:"/>
          <w:tag w:val="Certificate description:"/>
          <w:id w:val="-280337291"/>
          <w:placeholder>
            <w:docPart w:val="A7C8FA56BFDD472E839947A0C1C4DA64"/>
          </w:placeholder>
          <w:temporary/>
          <w:showingPlcHdr/>
          <w15:appearance w15:val="hidden"/>
        </w:sdtPr>
        <w:sdtContent>
          <w:r>
            <w:t>and is therefore awarded this</w:t>
          </w:r>
        </w:sdtContent>
      </w:sdt>
    </w:p>
    <w:p w:rsidR="009A389A" w:rsidRDefault="009A389A" w:rsidP="00637172">
      <w:pPr>
        <w:pStyle w:val="Title"/>
      </w:pPr>
      <w:sdt>
        <w:sdtPr>
          <w:alias w:val="Enter diploma:"/>
          <w:tag w:val="Enter diploma:"/>
          <w:id w:val="819233746"/>
          <w:placeholder>
            <w:docPart w:val="2CEDD2DE67024C33AE20BDDB1EF257E6"/>
          </w:placeholder>
          <w:temporary/>
          <w:showingPlcHdr/>
          <w15:appearance w15:val="hidden"/>
        </w:sdtPr>
        <w:sdtContent>
          <w:r>
            <w:t>DIPLOMA</w:t>
          </w:r>
        </w:sdtContent>
      </w:sdt>
    </w:p>
    <w:p w:rsidR="009A389A" w:rsidRDefault="009A389A" w:rsidP="00150073">
      <w:sdt>
        <w:sdtPr>
          <w:alias w:val="Dated this:"/>
          <w:tag w:val="Dated this:"/>
          <w:id w:val="1864639486"/>
          <w:placeholder>
            <w:docPart w:val="7FB9E529F03C4B95A8829D57660D71C1"/>
          </w:placeholder>
          <w:temporary/>
          <w:showingPlcHdr/>
          <w15:appearance w15:val="hidden"/>
        </w:sdtPr>
        <w:sdtContent>
          <w:r>
            <w:t>Dated this</w:t>
          </w:r>
        </w:sdtContent>
      </w:sdt>
      <w:r>
        <w:t xml:space="preserve"> </w:t>
      </w:r>
      <w:sdt>
        <w:sdtPr>
          <w:alias w:val="Enter day:"/>
          <w:tag w:val="Enter day:"/>
          <w:id w:val="513799763"/>
          <w:placeholder>
            <w:docPart w:val="4CE9AACB49884430A876FE7A8FFFD526"/>
          </w:placeholder>
          <w:temporary/>
          <w:showingPlcHdr/>
          <w15:appearance w15:val="hidden"/>
        </w:sdtPr>
        <w:sdtContent>
          <w:r>
            <w:t>Day</w:t>
          </w:r>
        </w:sdtContent>
      </w:sdt>
      <w:r>
        <w:t xml:space="preserve"> </w:t>
      </w:r>
      <w:sdt>
        <w:sdtPr>
          <w:alias w:val="Of:"/>
          <w:tag w:val="Of:"/>
          <w:id w:val="707766398"/>
          <w:placeholder>
            <w:docPart w:val="546B64D83265466B90EBFDB4BD37EF52"/>
          </w:placeholder>
          <w:temporary/>
          <w:showingPlcHdr/>
          <w15:appearance w15:val="hidden"/>
        </w:sdtPr>
        <w:sdtContent>
          <w:r>
            <w:t>of</w:t>
          </w:r>
        </w:sdtContent>
      </w:sdt>
      <w:r>
        <w:t xml:space="preserve"> </w:t>
      </w:r>
      <w:sdt>
        <w:sdtPr>
          <w:alias w:val="Enter month:"/>
          <w:tag w:val="Enter month:"/>
          <w:id w:val="1585637767"/>
          <w:placeholder>
            <w:docPart w:val="F778D82C0B094887BDAA7297946CF576"/>
          </w:placeholder>
          <w:temporary/>
          <w:showingPlcHdr/>
          <w15:appearance w15:val="hidden"/>
        </w:sdtPr>
        <w:sdtContent>
          <w:r>
            <w:t>Month</w:t>
          </w:r>
        </w:sdtContent>
      </w:sdt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4137"/>
        <w:gridCol w:w="3103"/>
        <w:gridCol w:w="4136"/>
      </w:tblGrid>
      <w:tr w:rsidR="009A389A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A389A" w:rsidRDefault="009A389A" w:rsidP="00183E33">
            <w:pPr>
              <w:pStyle w:val="Signature"/>
            </w:pPr>
            <w:r w:rsidRPr="00266741">
              <w:rPr>
                <w:noProof/>
              </w:rPr>
              <w:t>Mr. Pramod Bhattacharya</w:t>
            </w:r>
          </w:p>
          <w:p w:rsidR="009A389A" w:rsidRDefault="009A389A" w:rsidP="00183E33">
            <w:pPr>
              <w:pStyle w:val="Signature"/>
            </w:pPr>
            <w:r w:rsidRPr="00183E33">
              <w:t>Superintendent</w:t>
            </w:r>
          </w:p>
        </w:tc>
        <w:tc>
          <w:tcPr>
            <w:tcW w:w="2946" w:type="dxa"/>
            <w:vAlign w:val="bottom"/>
          </w:tcPr>
          <w:p w:rsidR="009A389A" w:rsidRPr="00A91699" w:rsidRDefault="009A389A" w:rsidP="00A91699">
            <w:pPr>
              <w:pStyle w:val="Seal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>
                      <wp:extent cx="1234440" cy="1188720"/>
                      <wp:effectExtent l="0" t="0" r="22860" b="11430"/>
                      <wp:docPr id="21" name="Oval 1" title="Circle with word 'seal' insi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Seal:"/>
                                    <w:tag w:val="Seal:"/>
                                    <w:id w:val="1367719226"/>
                                    <w:placeholder>
                                      <w:docPart w:val="9B50F4475E8D446E89A0C6B030A341D2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p w:rsidR="009A389A" w:rsidRDefault="009A389A" w:rsidP="00A91699">
                                      <w:pPr>
                                        <w:pStyle w:val="Seal"/>
                                      </w:pPr>
                                      <w:r w:rsidRPr="002D69D3">
                                        <w:t>SEAL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032" alt="Title: Circle with word 'seal' inside" style="width:97.2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" fillcolor="white [3212]" strokecolor="#444d26 [3215]" strokeweight="1pt">
                      <v:stroke joinstyle="miter"/>
                      <v:textbox>
                        <w:txbxContent>
                          <w:sdt>
                            <w:sdtPr>
                              <w:alias w:val="Seal:"/>
                              <w:tag w:val="Seal:"/>
                              <w:id w:val="1367719226"/>
                              <w:placeholder>
                                <w:docPart w:val="9B50F4475E8D446E89A0C6B030A341D2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9A389A" w:rsidRDefault="009A389A" w:rsidP="00A91699">
                                <w:pPr>
                                  <w:pStyle w:val="Seal"/>
                                </w:pPr>
                                <w:r w:rsidRPr="002D69D3">
                                  <w:t>SEAL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9A389A" w:rsidRDefault="009A389A" w:rsidP="00183E33">
            <w:pPr>
              <w:pStyle w:val="Signature"/>
            </w:pPr>
            <w:r w:rsidRPr="00266741">
              <w:rPr>
                <w:noProof/>
              </w:rPr>
              <w:t>Mrs. Swati Rao</w:t>
            </w:r>
          </w:p>
          <w:p w:rsidR="009A389A" w:rsidRDefault="009A389A" w:rsidP="00183E33">
            <w:pPr>
              <w:pStyle w:val="Signature"/>
            </w:pPr>
            <w:r w:rsidRPr="00183E33">
              <w:t>Principal</w:t>
            </w:r>
          </w:p>
        </w:tc>
      </w:tr>
    </w:tbl>
    <w:p w:rsidR="009A389A" w:rsidRDefault="009A389A" w:rsidP="004411C1">
      <w:pPr>
        <w:sectPr w:rsidR="009A389A" w:rsidSect="009A389A">
          <w:headerReference w:type="default" r:id="rId26"/>
          <w:footerReference w:type="default" r:id="rId27"/>
          <w:headerReference w:type="first" r:id="rId28"/>
          <w:pgSz w:w="15840" w:h="12240" w:orient="landscape" w:code="1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A389A" w:rsidRPr="003F36E1" w:rsidRDefault="009A389A" w:rsidP="003F7405">
      <w:pPr>
        <w:pStyle w:val="Subtitle"/>
      </w:pPr>
      <w:r w:rsidRPr="00266741">
        <w:rPr>
          <w:noProof/>
        </w:rPr>
        <w:lastRenderedPageBreak/>
        <w:t>Crystal Waters High School</w:t>
      </w:r>
    </w:p>
    <w:p w:rsidR="009A389A" w:rsidRPr="00637172" w:rsidRDefault="009A389A" w:rsidP="00637172">
      <w:pPr>
        <w:pStyle w:val="Heading1"/>
      </w:pPr>
      <w:sdt>
        <w:sdtPr>
          <w:alias w:val="This certifies that:"/>
          <w:tag w:val="This certifies that:"/>
          <w:id w:val="1699661898"/>
          <w:placeholder>
            <w:docPart w:val="AAF5A0C528EA431B8D01830AA93DF603"/>
          </w:placeholder>
          <w:temporary/>
          <w:showingPlcHdr/>
          <w15:appearance w15:val="hidden"/>
        </w:sdtPr>
        <w:sdtContent>
          <w:r w:rsidRPr="00637172">
            <w:t>THIS CERTIFIES THAT</w:t>
          </w:r>
        </w:sdtContent>
      </w:sdt>
    </w:p>
    <w:p w:rsidR="009A389A" w:rsidRDefault="009A389A" w:rsidP="00637172">
      <w:pPr>
        <w:pStyle w:val="Title"/>
      </w:pPr>
      <w:r w:rsidRPr="00266741">
        <w:rPr>
          <w:noProof/>
        </w:rPr>
        <w:t>Tanya</w:t>
      </w:r>
      <w:r>
        <w:t xml:space="preserve"> </w:t>
      </w:r>
      <w:r w:rsidRPr="00266741">
        <w:rPr>
          <w:noProof/>
        </w:rPr>
        <w:t>Jain</w:t>
      </w:r>
    </w:p>
    <w:p w:rsidR="009A389A" w:rsidRDefault="009A389A" w:rsidP="00A91699">
      <w:sdt>
        <w:sdtPr>
          <w:alias w:val="Certificate description:"/>
          <w:tag w:val="Certificate description:"/>
          <w:id w:val="646241614"/>
          <w:placeholder>
            <w:docPart w:val="A8CF9C66ADF44D899E4EE3873FEECA02"/>
          </w:placeholder>
          <w:temporary/>
          <w:showingPlcHdr/>
          <w15:appearance w15:val="hidden"/>
        </w:sdtPr>
        <w:sdtContent>
          <w:r>
            <w:t>has successfully completed the required course of study approved by the Board of Education for the State of</w:t>
          </w:r>
        </w:sdtContent>
      </w:sdt>
      <w:r>
        <w:t xml:space="preserve"> </w:t>
      </w:r>
      <w:sdt>
        <w:sdtPr>
          <w:alias w:val="Enter state:"/>
          <w:tag w:val="Enter state:"/>
          <w:id w:val="1972865727"/>
          <w:placeholder>
            <w:docPart w:val="701D1434E5954CE4B9228CECCA3E0FC9"/>
          </w:placeholder>
          <w:temporary/>
          <w:showingPlcHdr/>
          <w15:appearance w15:val="hidden"/>
        </w:sdtPr>
        <w:sdtContent>
          <w:r>
            <w:t>State</w:t>
          </w:r>
        </w:sdtContent>
      </w:sdt>
      <w:r>
        <w:t xml:space="preserve">, </w:t>
      </w:r>
      <w:sdt>
        <w:sdtPr>
          <w:alias w:val="Certificate description:"/>
          <w:tag w:val="Certificate description:"/>
          <w:id w:val="688194905"/>
          <w:placeholder>
            <w:docPart w:val="AF432CBCF532478880EC345E9DB75E91"/>
          </w:placeholder>
          <w:temporary/>
          <w:showingPlcHdr/>
          <w15:appearance w15:val="hidden"/>
        </w:sdtPr>
        <w:sdtContent>
          <w:r>
            <w:t>and is therefore awarded this</w:t>
          </w:r>
        </w:sdtContent>
      </w:sdt>
    </w:p>
    <w:p w:rsidR="009A389A" w:rsidRDefault="009A389A" w:rsidP="00637172">
      <w:pPr>
        <w:pStyle w:val="Title"/>
      </w:pPr>
      <w:sdt>
        <w:sdtPr>
          <w:alias w:val="Enter diploma:"/>
          <w:tag w:val="Enter diploma:"/>
          <w:id w:val="1854685595"/>
          <w:placeholder>
            <w:docPart w:val="01B09F55B2A34F778CCC6B1EA1A0A694"/>
          </w:placeholder>
          <w:temporary/>
          <w:showingPlcHdr/>
          <w15:appearance w15:val="hidden"/>
        </w:sdtPr>
        <w:sdtContent>
          <w:r>
            <w:t>DIPLOMA</w:t>
          </w:r>
        </w:sdtContent>
      </w:sdt>
    </w:p>
    <w:p w:rsidR="009A389A" w:rsidRDefault="009A389A" w:rsidP="00150073">
      <w:sdt>
        <w:sdtPr>
          <w:alias w:val="Dated this:"/>
          <w:tag w:val="Dated this:"/>
          <w:id w:val="669994164"/>
          <w:placeholder>
            <w:docPart w:val="52113A5FEDC640BA98FB47EAABE824B3"/>
          </w:placeholder>
          <w:temporary/>
          <w:showingPlcHdr/>
          <w15:appearance w15:val="hidden"/>
        </w:sdtPr>
        <w:sdtContent>
          <w:r>
            <w:t>Dated this</w:t>
          </w:r>
        </w:sdtContent>
      </w:sdt>
      <w:r>
        <w:t xml:space="preserve"> </w:t>
      </w:r>
      <w:sdt>
        <w:sdtPr>
          <w:alias w:val="Enter day:"/>
          <w:tag w:val="Enter day:"/>
          <w:id w:val="-550928321"/>
          <w:placeholder>
            <w:docPart w:val="24CEC19BE23B49CEA39FF3A2729D98CA"/>
          </w:placeholder>
          <w:temporary/>
          <w:showingPlcHdr/>
          <w15:appearance w15:val="hidden"/>
        </w:sdtPr>
        <w:sdtContent>
          <w:r>
            <w:t>Day</w:t>
          </w:r>
        </w:sdtContent>
      </w:sdt>
      <w:r>
        <w:t xml:space="preserve"> </w:t>
      </w:r>
      <w:sdt>
        <w:sdtPr>
          <w:alias w:val="Of:"/>
          <w:tag w:val="Of:"/>
          <w:id w:val="1167904987"/>
          <w:placeholder>
            <w:docPart w:val="B9413512647E4B80BB7C50E97A97F8CE"/>
          </w:placeholder>
          <w:temporary/>
          <w:showingPlcHdr/>
          <w15:appearance w15:val="hidden"/>
        </w:sdtPr>
        <w:sdtContent>
          <w:r>
            <w:t>of</w:t>
          </w:r>
        </w:sdtContent>
      </w:sdt>
      <w:r>
        <w:t xml:space="preserve"> </w:t>
      </w:r>
      <w:sdt>
        <w:sdtPr>
          <w:alias w:val="Enter month:"/>
          <w:tag w:val="Enter month:"/>
          <w:id w:val="-913860051"/>
          <w:placeholder>
            <w:docPart w:val="DA0BA6CC965D49DB89366304CB1E0DE2"/>
          </w:placeholder>
          <w:temporary/>
          <w:showingPlcHdr/>
          <w15:appearance w15:val="hidden"/>
        </w:sdtPr>
        <w:sdtContent>
          <w:r>
            <w:t>Month</w:t>
          </w:r>
        </w:sdtContent>
      </w:sdt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4137"/>
        <w:gridCol w:w="3103"/>
        <w:gridCol w:w="4136"/>
      </w:tblGrid>
      <w:tr w:rsidR="009A389A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A389A" w:rsidRDefault="009A389A" w:rsidP="00183E33">
            <w:pPr>
              <w:pStyle w:val="Signature"/>
            </w:pPr>
            <w:r w:rsidRPr="00266741">
              <w:rPr>
                <w:noProof/>
              </w:rPr>
              <w:t>Dr. Rekha Varma</w:t>
            </w:r>
          </w:p>
          <w:p w:rsidR="009A389A" w:rsidRDefault="009A389A" w:rsidP="00183E33">
            <w:pPr>
              <w:pStyle w:val="Signature"/>
            </w:pPr>
            <w:r w:rsidRPr="00183E33">
              <w:t>Superintendent</w:t>
            </w:r>
          </w:p>
        </w:tc>
        <w:tc>
          <w:tcPr>
            <w:tcW w:w="2946" w:type="dxa"/>
            <w:vAlign w:val="bottom"/>
          </w:tcPr>
          <w:p w:rsidR="009A389A" w:rsidRPr="00A91699" w:rsidRDefault="009A389A" w:rsidP="00A91699">
            <w:pPr>
              <w:pStyle w:val="Seal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>
                      <wp:extent cx="1234440" cy="1188720"/>
                      <wp:effectExtent l="0" t="0" r="22860" b="11430"/>
                      <wp:docPr id="24" name="Oval 1" title="Circle with word 'seal' insi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Seal:"/>
                                    <w:tag w:val="Seal:"/>
                                    <w:id w:val="246078546"/>
                                    <w:placeholder>
                                      <w:docPart w:val="A1729D51E95740289203D3115BD04FD5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p w:rsidR="009A389A" w:rsidRDefault="009A389A" w:rsidP="00A91699">
                                      <w:pPr>
                                        <w:pStyle w:val="Seal"/>
                                      </w:pPr>
                                      <w:r w:rsidRPr="002D69D3">
                                        <w:t>SEAL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033" alt="Title: Circle with word 'seal' inside" style="width:97.2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" fillcolor="white [3212]" strokecolor="#444d26 [3215]" strokeweight="1pt">
                      <v:stroke joinstyle="miter"/>
                      <v:textbox>
                        <w:txbxContent>
                          <w:sdt>
                            <w:sdtPr>
                              <w:alias w:val="Seal:"/>
                              <w:tag w:val="Seal:"/>
                              <w:id w:val="246078546"/>
                              <w:placeholder>
                                <w:docPart w:val="A1729D51E95740289203D3115BD04FD5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9A389A" w:rsidRDefault="009A389A" w:rsidP="00A91699">
                                <w:pPr>
                                  <w:pStyle w:val="Seal"/>
                                </w:pPr>
                                <w:r w:rsidRPr="002D69D3">
                                  <w:t>SEAL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9A389A" w:rsidRDefault="009A389A" w:rsidP="00183E33">
            <w:pPr>
              <w:pStyle w:val="Signature"/>
            </w:pPr>
            <w:r w:rsidRPr="00266741">
              <w:rPr>
                <w:noProof/>
              </w:rPr>
              <w:t>Mr. Suresh Kulkarni</w:t>
            </w:r>
          </w:p>
          <w:p w:rsidR="009A389A" w:rsidRDefault="009A389A" w:rsidP="00183E33">
            <w:pPr>
              <w:pStyle w:val="Signature"/>
            </w:pPr>
            <w:r w:rsidRPr="00183E33">
              <w:t>Principal</w:t>
            </w:r>
          </w:p>
        </w:tc>
      </w:tr>
    </w:tbl>
    <w:p w:rsidR="009A389A" w:rsidRDefault="009A389A" w:rsidP="004411C1">
      <w:pPr>
        <w:sectPr w:rsidR="009A389A" w:rsidSect="009A389A">
          <w:headerReference w:type="default" r:id="rId29"/>
          <w:footerReference w:type="default" r:id="rId30"/>
          <w:headerReference w:type="first" r:id="rId31"/>
          <w:pgSz w:w="15840" w:h="12240" w:orient="landscape" w:code="1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A389A" w:rsidRPr="003F36E1" w:rsidRDefault="009A389A" w:rsidP="003F7405">
      <w:pPr>
        <w:pStyle w:val="Subtitle"/>
      </w:pPr>
      <w:r w:rsidRPr="00266741">
        <w:rPr>
          <w:noProof/>
        </w:rPr>
        <w:lastRenderedPageBreak/>
        <w:t>Lakeside Public School</w:t>
      </w:r>
    </w:p>
    <w:p w:rsidR="009A389A" w:rsidRPr="00637172" w:rsidRDefault="009A389A" w:rsidP="00637172">
      <w:pPr>
        <w:pStyle w:val="Heading1"/>
      </w:pPr>
      <w:sdt>
        <w:sdtPr>
          <w:alias w:val="This certifies that:"/>
          <w:tag w:val="This certifies that:"/>
          <w:id w:val="-1519853659"/>
          <w:placeholder>
            <w:docPart w:val="A9BD28D781674B61A736E269BCBF61D0"/>
          </w:placeholder>
          <w:temporary/>
          <w:showingPlcHdr/>
          <w15:appearance w15:val="hidden"/>
        </w:sdtPr>
        <w:sdtContent>
          <w:r w:rsidRPr="00637172">
            <w:t>THIS CERTIFIES THAT</w:t>
          </w:r>
        </w:sdtContent>
      </w:sdt>
    </w:p>
    <w:p w:rsidR="009A389A" w:rsidRDefault="009A389A" w:rsidP="00637172">
      <w:pPr>
        <w:pStyle w:val="Title"/>
      </w:pPr>
      <w:r w:rsidRPr="00266741">
        <w:rPr>
          <w:noProof/>
        </w:rPr>
        <w:t>Dev</w:t>
      </w:r>
      <w:r>
        <w:t xml:space="preserve"> </w:t>
      </w:r>
      <w:r w:rsidRPr="00266741">
        <w:rPr>
          <w:noProof/>
        </w:rPr>
        <w:t>Trivedi</w:t>
      </w:r>
    </w:p>
    <w:p w:rsidR="009A389A" w:rsidRDefault="009A389A" w:rsidP="00A91699">
      <w:sdt>
        <w:sdtPr>
          <w:alias w:val="Certificate description:"/>
          <w:tag w:val="Certificate description:"/>
          <w:id w:val="972181931"/>
          <w:placeholder>
            <w:docPart w:val="BE4D9D9B829D4E919956CE0EFDA24F6A"/>
          </w:placeholder>
          <w:temporary/>
          <w:showingPlcHdr/>
          <w15:appearance w15:val="hidden"/>
        </w:sdtPr>
        <w:sdtContent>
          <w:r>
            <w:t>has successfully completed the required course of study approved by the Board of Education for the State of</w:t>
          </w:r>
        </w:sdtContent>
      </w:sdt>
      <w:r>
        <w:t xml:space="preserve"> </w:t>
      </w:r>
      <w:sdt>
        <w:sdtPr>
          <w:alias w:val="Enter state:"/>
          <w:tag w:val="Enter state:"/>
          <w:id w:val="1691403620"/>
          <w:placeholder>
            <w:docPart w:val="320B38EB60894436B9F9890CB5220D58"/>
          </w:placeholder>
          <w:temporary/>
          <w:showingPlcHdr/>
          <w15:appearance w15:val="hidden"/>
        </w:sdtPr>
        <w:sdtContent>
          <w:r>
            <w:t>State</w:t>
          </w:r>
        </w:sdtContent>
      </w:sdt>
      <w:r>
        <w:t xml:space="preserve">, </w:t>
      </w:r>
      <w:sdt>
        <w:sdtPr>
          <w:alias w:val="Certificate description:"/>
          <w:tag w:val="Certificate description:"/>
          <w:id w:val="-414865319"/>
          <w:placeholder>
            <w:docPart w:val="C8A0D015882C4C79979DE270E6A414BD"/>
          </w:placeholder>
          <w:temporary/>
          <w:showingPlcHdr/>
          <w15:appearance w15:val="hidden"/>
        </w:sdtPr>
        <w:sdtContent>
          <w:r>
            <w:t>and is therefore awarded this</w:t>
          </w:r>
        </w:sdtContent>
      </w:sdt>
    </w:p>
    <w:p w:rsidR="009A389A" w:rsidRDefault="009A389A" w:rsidP="00637172">
      <w:pPr>
        <w:pStyle w:val="Title"/>
      </w:pPr>
      <w:sdt>
        <w:sdtPr>
          <w:alias w:val="Enter diploma:"/>
          <w:tag w:val="Enter diploma:"/>
          <w:id w:val="-1289195004"/>
          <w:placeholder>
            <w:docPart w:val="E1B128C957114ED1B15D49DC009B3EFC"/>
          </w:placeholder>
          <w:temporary/>
          <w:showingPlcHdr/>
          <w15:appearance w15:val="hidden"/>
        </w:sdtPr>
        <w:sdtContent>
          <w:r>
            <w:t>DIPLOMA</w:t>
          </w:r>
        </w:sdtContent>
      </w:sdt>
    </w:p>
    <w:p w:rsidR="009A389A" w:rsidRDefault="009A389A" w:rsidP="00150073">
      <w:sdt>
        <w:sdtPr>
          <w:alias w:val="Dated this:"/>
          <w:tag w:val="Dated this:"/>
          <w:id w:val="1497071376"/>
          <w:placeholder>
            <w:docPart w:val="013EE0D90BEC4DF5A3257415204C8A89"/>
          </w:placeholder>
          <w:temporary/>
          <w:showingPlcHdr/>
          <w15:appearance w15:val="hidden"/>
        </w:sdtPr>
        <w:sdtContent>
          <w:r>
            <w:t>Dated this</w:t>
          </w:r>
        </w:sdtContent>
      </w:sdt>
      <w:r>
        <w:t xml:space="preserve"> </w:t>
      </w:r>
      <w:sdt>
        <w:sdtPr>
          <w:alias w:val="Enter day:"/>
          <w:tag w:val="Enter day:"/>
          <w:id w:val="-225682302"/>
          <w:placeholder>
            <w:docPart w:val="A1A1FD30DFC947F68EAC69B4E46AAD1E"/>
          </w:placeholder>
          <w:temporary/>
          <w:showingPlcHdr/>
          <w15:appearance w15:val="hidden"/>
        </w:sdtPr>
        <w:sdtContent>
          <w:r>
            <w:t>Day</w:t>
          </w:r>
        </w:sdtContent>
      </w:sdt>
      <w:r>
        <w:t xml:space="preserve"> </w:t>
      </w:r>
      <w:sdt>
        <w:sdtPr>
          <w:alias w:val="Of:"/>
          <w:tag w:val="Of:"/>
          <w:id w:val="1181079348"/>
          <w:placeholder>
            <w:docPart w:val="363D93A6553F4EAD8A5BB16067B92CCA"/>
          </w:placeholder>
          <w:temporary/>
          <w:showingPlcHdr/>
          <w15:appearance w15:val="hidden"/>
        </w:sdtPr>
        <w:sdtContent>
          <w:r>
            <w:t>of</w:t>
          </w:r>
        </w:sdtContent>
      </w:sdt>
      <w:r>
        <w:t xml:space="preserve"> </w:t>
      </w:r>
      <w:sdt>
        <w:sdtPr>
          <w:alias w:val="Enter month:"/>
          <w:tag w:val="Enter month:"/>
          <w:id w:val="1176688200"/>
          <w:placeholder>
            <w:docPart w:val="0F3FB4FCB5454796AE8FBD5182E8FB28"/>
          </w:placeholder>
          <w:temporary/>
          <w:showingPlcHdr/>
          <w15:appearance w15:val="hidden"/>
        </w:sdtPr>
        <w:sdtContent>
          <w:r>
            <w:t>Month</w:t>
          </w:r>
        </w:sdtContent>
      </w:sdt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4137"/>
        <w:gridCol w:w="3103"/>
        <w:gridCol w:w="4136"/>
      </w:tblGrid>
      <w:tr w:rsidR="009A389A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A389A" w:rsidRDefault="009A389A" w:rsidP="00183E33">
            <w:pPr>
              <w:pStyle w:val="Signature"/>
            </w:pPr>
            <w:r w:rsidRPr="00266741">
              <w:rPr>
                <w:noProof/>
              </w:rPr>
              <w:t>Mr. Rakesh Anand</w:t>
            </w:r>
          </w:p>
          <w:p w:rsidR="009A389A" w:rsidRDefault="009A389A" w:rsidP="00183E33">
            <w:pPr>
              <w:pStyle w:val="Signature"/>
            </w:pPr>
            <w:r w:rsidRPr="00183E33">
              <w:t>Superintendent</w:t>
            </w:r>
          </w:p>
        </w:tc>
        <w:tc>
          <w:tcPr>
            <w:tcW w:w="2946" w:type="dxa"/>
            <w:vAlign w:val="bottom"/>
          </w:tcPr>
          <w:p w:rsidR="009A389A" w:rsidRPr="00A91699" w:rsidRDefault="009A389A" w:rsidP="00A91699">
            <w:pPr>
              <w:pStyle w:val="Seal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>
                      <wp:extent cx="1234440" cy="1188720"/>
                      <wp:effectExtent l="0" t="0" r="22860" b="11430"/>
                      <wp:docPr id="27" name="Oval 1" title="Circle with word 'seal' insi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Seal:"/>
                                    <w:tag w:val="Seal:"/>
                                    <w:id w:val="-120461964"/>
                                    <w:placeholder>
                                      <w:docPart w:val="FE6B2FA94BF8490396630EA40CA05177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p w:rsidR="009A389A" w:rsidRDefault="009A389A" w:rsidP="00A91699">
                                      <w:pPr>
                                        <w:pStyle w:val="Seal"/>
                                      </w:pPr>
                                      <w:r w:rsidRPr="002D69D3">
                                        <w:t>SEAL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034" alt="Title: Circle with word 'seal' inside" style="width:97.2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" fillcolor="white [3212]" strokecolor="#444d26 [3215]" strokeweight="1pt">
                      <v:stroke joinstyle="miter"/>
                      <v:textbox>
                        <w:txbxContent>
                          <w:sdt>
                            <w:sdtPr>
                              <w:alias w:val="Seal:"/>
                              <w:tag w:val="Seal:"/>
                              <w:id w:val="-120461964"/>
                              <w:placeholder>
                                <w:docPart w:val="FE6B2FA94BF8490396630EA40CA05177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9A389A" w:rsidRDefault="009A389A" w:rsidP="00A91699">
                                <w:pPr>
                                  <w:pStyle w:val="Seal"/>
                                </w:pPr>
                                <w:r w:rsidRPr="002D69D3">
                                  <w:t>SEAL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9A389A" w:rsidRDefault="009A389A" w:rsidP="00183E33">
            <w:pPr>
              <w:pStyle w:val="Signature"/>
            </w:pPr>
            <w:r w:rsidRPr="00266741">
              <w:rPr>
                <w:noProof/>
              </w:rPr>
              <w:t>Mrs. Leena Shah</w:t>
            </w:r>
          </w:p>
          <w:p w:rsidR="009A389A" w:rsidRDefault="009A389A" w:rsidP="00183E33">
            <w:pPr>
              <w:pStyle w:val="Signature"/>
            </w:pPr>
            <w:r w:rsidRPr="00183E33">
              <w:t>Principal</w:t>
            </w:r>
          </w:p>
        </w:tc>
      </w:tr>
    </w:tbl>
    <w:p w:rsidR="009A389A" w:rsidRDefault="009A389A" w:rsidP="004411C1">
      <w:pPr>
        <w:sectPr w:rsidR="009A389A" w:rsidSect="009A389A">
          <w:headerReference w:type="default" r:id="rId32"/>
          <w:footerReference w:type="default" r:id="rId33"/>
          <w:headerReference w:type="first" r:id="rId34"/>
          <w:pgSz w:w="15840" w:h="12240" w:orient="landscape" w:code="1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A389A" w:rsidRPr="003F36E1" w:rsidRDefault="009A389A" w:rsidP="003F7405">
      <w:pPr>
        <w:pStyle w:val="Subtitle"/>
      </w:pPr>
      <w:r w:rsidRPr="00266741">
        <w:rPr>
          <w:noProof/>
        </w:rPr>
        <w:lastRenderedPageBreak/>
        <w:t>Silver Oak High School</w:t>
      </w:r>
    </w:p>
    <w:p w:rsidR="009A389A" w:rsidRPr="00637172" w:rsidRDefault="009A389A" w:rsidP="00637172">
      <w:pPr>
        <w:pStyle w:val="Heading1"/>
      </w:pPr>
      <w:sdt>
        <w:sdtPr>
          <w:alias w:val="This certifies that:"/>
          <w:tag w:val="This certifies that:"/>
          <w:id w:val="1573003716"/>
          <w:placeholder>
            <w:docPart w:val="8FDFE60F239F4A8983B3C82A26BECF0F"/>
          </w:placeholder>
          <w:temporary/>
          <w:showingPlcHdr/>
          <w15:appearance w15:val="hidden"/>
        </w:sdtPr>
        <w:sdtContent>
          <w:r w:rsidRPr="00637172">
            <w:t>THIS CERTIFIES THAT</w:t>
          </w:r>
        </w:sdtContent>
      </w:sdt>
    </w:p>
    <w:p w:rsidR="009A389A" w:rsidRDefault="009A389A" w:rsidP="00637172">
      <w:pPr>
        <w:pStyle w:val="Title"/>
      </w:pPr>
      <w:r w:rsidRPr="00266741">
        <w:rPr>
          <w:noProof/>
        </w:rPr>
        <w:t>Pooja</w:t>
      </w:r>
      <w:r>
        <w:t xml:space="preserve"> </w:t>
      </w:r>
      <w:r w:rsidRPr="00266741">
        <w:rPr>
          <w:noProof/>
        </w:rPr>
        <w:t>Malhotra</w:t>
      </w:r>
    </w:p>
    <w:p w:rsidR="009A389A" w:rsidRDefault="009A389A" w:rsidP="00A91699">
      <w:sdt>
        <w:sdtPr>
          <w:alias w:val="Certificate description:"/>
          <w:tag w:val="Certificate description:"/>
          <w:id w:val="-1648421483"/>
          <w:placeholder>
            <w:docPart w:val="E930F03872C54EA3BFCE06DA5832CA95"/>
          </w:placeholder>
          <w:temporary/>
          <w:showingPlcHdr/>
          <w15:appearance w15:val="hidden"/>
        </w:sdtPr>
        <w:sdtContent>
          <w:r>
            <w:t>has successfully completed the required course of study approved by the Board of Education for the State of</w:t>
          </w:r>
        </w:sdtContent>
      </w:sdt>
      <w:r>
        <w:t xml:space="preserve"> </w:t>
      </w:r>
      <w:sdt>
        <w:sdtPr>
          <w:alias w:val="Enter state:"/>
          <w:tag w:val="Enter state:"/>
          <w:id w:val="1244453895"/>
          <w:placeholder>
            <w:docPart w:val="2F106BAFDD4249B4A731AF3E8A512583"/>
          </w:placeholder>
          <w:temporary/>
          <w:showingPlcHdr/>
          <w15:appearance w15:val="hidden"/>
        </w:sdtPr>
        <w:sdtContent>
          <w:r>
            <w:t>State</w:t>
          </w:r>
        </w:sdtContent>
      </w:sdt>
      <w:r>
        <w:t xml:space="preserve">, </w:t>
      </w:r>
      <w:sdt>
        <w:sdtPr>
          <w:alias w:val="Certificate description:"/>
          <w:tag w:val="Certificate description:"/>
          <w:id w:val="1837877007"/>
          <w:placeholder>
            <w:docPart w:val="BB1B549C6729496C82EDBD6E2EE12322"/>
          </w:placeholder>
          <w:temporary/>
          <w:showingPlcHdr/>
          <w15:appearance w15:val="hidden"/>
        </w:sdtPr>
        <w:sdtContent>
          <w:r>
            <w:t>and is therefore awarded this</w:t>
          </w:r>
        </w:sdtContent>
      </w:sdt>
    </w:p>
    <w:p w:rsidR="009A389A" w:rsidRDefault="009A389A" w:rsidP="00637172">
      <w:pPr>
        <w:pStyle w:val="Title"/>
      </w:pPr>
      <w:sdt>
        <w:sdtPr>
          <w:alias w:val="Enter diploma:"/>
          <w:tag w:val="Enter diploma:"/>
          <w:id w:val="-321667892"/>
          <w:placeholder>
            <w:docPart w:val="F713127CC6154D24B8487CC8A3C46970"/>
          </w:placeholder>
          <w:temporary/>
          <w:showingPlcHdr/>
          <w15:appearance w15:val="hidden"/>
        </w:sdtPr>
        <w:sdtContent>
          <w:r>
            <w:t>DIPLOMA</w:t>
          </w:r>
        </w:sdtContent>
      </w:sdt>
    </w:p>
    <w:p w:rsidR="009A389A" w:rsidRDefault="009A389A" w:rsidP="00150073">
      <w:sdt>
        <w:sdtPr>
          <w:alias w:val="Dated this:"/>
          <w:tag w:val="Dated this:"/>
          <w:id w:val="1345061328"/>
          <w:placeholder>
            <w:docPart w:val="5EF656B486684F7BBC10FBD3013A10BA"/>
          </w:placeholder>
          <w:temporary/>
          <w:showingPlcHdr/>
          <w15:appearance w15:val="hidden"/>
        </w:sdtPr>
        <w:sdtContent>
          <w:r>
            <w:t>Dated this</w:t>
          </w:r>
        </w:sdtContent>
      </w:sdt>
      <w:r>
        <w:t xml:space="preserve"> </w:t>
      </w:r>
      <w:sdt>
        <w:sdtPr>
          <w:alias w:val="Enter day:"/>
          <w:tag w:val="Enter day:"/>
          <w:id w:val="-716350780"/>
          <w:placeholder>
            <w:docPart w:val="A1A506D56C674044BFC77E12154F5FDD"/>
          </w:placeholder>
          <w:temporary/>
          <w:showingPlcHdr/>
          <w15:appearance w15:val="hidden"/>
        </w:sdtPr>
        <w:sdtContent>
          <w:r>
            <w:t>Day</w:t>
          </w:r>
        </w:sdtContent>
      </w:sdt>
      <w:r>
        <w:t xml:space="preserve"> </w:t>
      </w:r>
      <w:sdt>
        <w:sdtPr>
          <w:alias w:val="Of:"/>
          <w:tag w:val="Of:"/>
          <w:id w:val="1831637680"/>
          <w:placeholder>
            <w:docPart w:val="71E7EF3275694F9F8597C5E3A661C74C"/>
          </w:placeholder>
          <w:temporary/>
          <w:showingPlcHdr/>
          <w15:appearance w15:val="hidden"/>
        </w:sdtPr>
        <w:sdtContent>
          <w:r>
            <w:t>of</w:t>
          </w:r>
        </w:sdtContent>
      </w:sdt>
      <w:r>
        <w:t xml:space="preserve"> </w:t>
      </w:r>
      <w:sdt>
        <w:sdtPr>
          <w:alias w:val="Enter month:"/>
          <w:tag w:val="Enter month:"/>
          <w:id w:val="-827820723"/>
          <w:placeholder>
            <w:docPart w:val="BF0738F02BF645BAB6134FDDD4472100"/>
          </w:placeholder>
          <w:temporary/>
          <w:showingPlcHdr/>
          <w15:appearance w15:val="hidden"/>
        </w:sdtPr>
        <w:sdtContent>
          <w:r>
            <w:t>Month</w:t>
          </w:r>
        </w:sdtContent>
      </w:sdt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4137"/>
        <w:gridCol w:w="3103"/>
        <w:gridCol w:w="4136"/>
      </w:tblGrid>
      <w:tr w:rsidR="009A389A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A389A" w:rsidRDefault="009A389A" w:rsidP="00183E33">
            <w:pPr>
              <w:pStyle w:val="Signature"/>
            </w:pPr>
            <w:r w:rsidRPr="00266741">
              <w:rPr>
                <w:noProof/>
              </w:rPr>
              <w:t>Mrs. Shalini Singh</w:t>
            </w:r>
          </w:p>
          <w:p w:rsidR="009A389A" w:rsidRDefault="009A389A" w:rsidP="00183E33">
            <w:pPr>
              <w:pStyle w:val="Signature"/>
            </w:pPr>
            <w:r w:rsidRPr="00183E33">
              <w:t>Superintendent</w:t>
            </w:r>
          </w:p>
        </w:tc>
        <w:tc>
          <w:tcPr>
            <w:tcW w:w="2946" w:type="dxa"/>
            <w:vAlign w:val="bottom"/>
          </w:tcPr>
          <w:p w:rsidR="009A389A" w:rsidRPr="00A91699" w:rsidRDefault="009A389A" w:rsidP="00A91699">
            <w:pPr>
              <w:pStyle w:val="Seal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>
                      <wp:extent cx="1234440" cy="1188720"/>
                      <wp:effectExtent l="0" t="0" r="22860" b="11430"/>
                      <wp:docPr id="30" name="Oval 1" title="Circle with word 'seal' insi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Seal:"/>
                                    <w:tag w:val="Seal:"/>
                                    <w:id w:val="1568379369"/>
                                    <w:placeholder>
                                      <w:docPart w:val="942667950E9D41F9BF924047DA6C6D8E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p w:rsidR="009A389A" w:rsidRDefault="009A389A" w:rsidP="00A91699">
                                      <w:pPr>
                                        <w:pStyle w:val="Seal"/>
                                      </w:pPr>
                                      <w:r w:rsidRPr="002D69D3">
                                        <w:t>SEAL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035" alt="Title: Circle with word 'seal' inside" style="width:97.2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" fillcolor="white [3212]" strokecolor="#444d26 [3215]" strokeweight="1pt">
                      <v:stroke joinstyle="miter"/>
                      <v:textbox>
                        <w:txbxContent>
                          <w:sdt>
                            <w:sdtPr>
                              <w:alias w:val="Seal:"/>
                              <w:tag w:val="Seal:"/>
                              <w:id w:val="1568379369"/>
                              <w:placeholder>
                                <w:docPart w:val="942667950E9D41F9BF924047DA6C6D8E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9A389A" w:rsidRDefault="009A389A" w:rsidP="00A91699">
                                <w:pPr>
                                  <w:pStyle w:val="Seal"/>
                                </w:pPr>
                                <w:r w:rsidRPr="002D69D3">
                                  <w:t>SEAL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9A389A" w:rsidRDefault="009A389A" w:rsidP="00183E33">
            <w:pPr>
              <w:pStyle w:val="Signature"/>
            </w:pPr>
            <w:r w:rsidRPr="00266741">
              <w:rPr>
                <w:noProof/>
              </w:rPr>
              <w:t>Mr. Vikrant Dube</w:t>
            </w:r>
          </w:p>
          <w:p w:rsidR="009A389A" w:rsidRDefault="009A389A" w:rsidP="00183E33">
            <w:pPr>
              <w:pStyle w:val="Signature"/>
            </w:pPr>
            <w:r w:rsidRPr="00183E33">
              <w:t>Principal</w:t>
            </w:r>
          </w:p>
        </w:tc>
      </w:tr>
    </w:tbl>
    <w:p w:rsidR="009A389A" w:rsidRDefault="009A389A" w:rsidP="004411C1">
      <w:pPr>
        <w:sectPr w:rsidR="009A389A" w:rsidSect="009A389A">
          <w:headerReference w:type="default" r:id="rId35"/>
          <w:footerReference w:type="default" r:id="rId36"/>
          <w:headerReference w:type="first" r:id="rId37"/>
          <w:pgSz w:w="15840" w:h="12240" w:orient="landscape" w:code="1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A389A" w:rsidRPr="003F36E1" w:rsidRDefault="009A389A" w:rsidP="003F7405">
      <w:pPr>
        <w:pStyle w:val="Subtitle"/>
      </w:pPr>
      <w:r w:rsidRPr="00266741">
        <w:rPr>
          <w:noProof/>
        </w:rPr>
        <w:lastRenderedPageBreak/>
        <w:t>Evergreen High School</w:t>
      </w:r>
    </w:p>
    <w:p w:rsidR="009A389A" w:rsidRPr="00637172" w:rsidRDefault="009A389A" w:rsidP="00637172">
      <w:pPr>
        <w:pStyle w:val="Heading1"/>
      </w:pPr>
      <w:sdt>
        <w:sdtPr>
          <w:alias w:val="This certifies that:"/>
          <w:tag w:val="This certifies that:"/>
          <w:id w:val="-249893618"/>
          <w:placeholder>
            <w:docPart w:val="9AEDF30244454F91956F4E224809C8A9"/>
          </w:placeholder>
          <w:temporary/>
          <w:showingPlcHdr/>
          <w15:appearance w15:val="hidden"/>
        </w:sdtPr>
        <w:sdtContent>
          <w:r w:rsidRPr="00637172">
            <w:t>THIS CERTIFIES THAT</w:t>
          </w:r>
        </w:sdtContent>
      </w:sdt>
    </w:p>
    <w:p w:rsidR="009A389A" w:rsidRDefault="009A389A" w:rsidP="00637172">
      <w:pPr>
        <w:pStyle w:val="Title"/>
      </w:pPr>
      <w:r w:rsidRPr="00266741">
        <w:rPr>
          <w:noProof/>
        </w:rPr>
        <w:t>Arjun</w:t>
      </w:r>
      <w:r>
        <w:t xml:space="preserve"> </w:t>
      </w:r>
      <w:r w:rsidRPr="00266741">
        <w:rPr>
          <w:noProof/>
        </w:rPr>
        <w:t>Gupta</w:t>
      </w:r>
    </w:p>
    <w:p w:rsidR="009A389A" w:rsidRDefault="009A389A" w:rsidP="00A91699">
      <w:sdt>
        <w:sdtPr>
          <w:alias w:val="Certificate description:"/>
          <w:tag w:val="Certificate description:"/>
          <w:id w:val="-1746330790"/>
          <w:placeholder>
            <w:docPart w:val="39178DFBE5ED4864AE0D372EE0B72D52"/>
          </w:placeholder>
          <w:temporary/>
          <w:showingPlcHdr/>
          <w15:appearance w15:val="hidden"/>
        </w:sdtPr>
        <w:sdtContent>
          <w:r>
            <w:t>has successfully completed the required course of study approved by the Board of Education for the State of</w:t>
          </w:r>
        </w:sdtContent>
      </w:sdt>
      <w:r>
        <w:t xml:space="preserve"> </w:t>
      </w:r>
      <w:sdt>
        <w:sdtPr>
          <w:alias w:val="Enter state:"/>
          <w:tag w:val="Enter state:"/>
          <w:id w:val="-1911620104"/>
          <w:placeholder>
            <w:docPart w:val="AC9A5225C71C4E608256ABC34D232C58"/>
          </w:placeholder>
          <w:temporary/>
          <w:showingPlcHdr/>
          <w15:appearance w15:val="hidden"/>
        </w:sdtPr>
        <w:sdtContent>
          <w:r>
            <w:t>State</w:t>
          </w:r>
        </w:sdtContent>
      </w:sdt>
      <w:r>
        <w:t xml:space="preserve">, </w:t>
      </w:r>
      <w:sdt>
        <w:sdtPr>
          <w:alias w:val="Certificate description:"/>
          <w:tag w:val="Certificate description:"/>
          <w:id w:val="1992208904"/>
          <w:placeholder>
            <w:docPart w:val="F12BE7E9C9E34388B1BFC6F2AD09AAF7"/>
          </w:placeholder>
          <w:temporary/>
          <w:showingPlcHdr/>
          <w15:appearance w15:val="hidden"/>
        </w:sdtPr>
        <w:sdtContent>
          <w:r>
            <w:t>and is therefore awarded this</w:t>
          </w:r>
        </w:sdtContent>
      </w:sdt>
    </w:p>
    <w:p w:rsidR="009A389A" w:rsidRDefault="009A389A" w:rsidP="00637172">
      <w:pPr>
        <w:pStyle w:val="Title"/>
      </w:pPr>
      <w:sdt>
        <w:sdtPr>
          <w:alias w:val="Enter diploma:"/>
          <w:tag w:val="Enter diploma:"/>
          <w:id w:val="1097521520"/>
          <w:placeholder>
            <w:docPart w:val="5881F2DDC4334AC29FC95E62F2A8ABD7"/>
          </w:placeholder>
          <w:temporary/>
          <w:showingPlcHdr/>
          <w15:appearance w15:val="hidden"/>
        </w:sdtPr>
        <w:sdtContent>
          <w:r>
            <w:t>DIPLOMA</w:t>
          </w:r>
        </w:sdtContent>
      </w:sdt>
    </w:p>
    <w:p w:rsidR="009A389A" w:rsidRDefault="009A389A" w:rsidP="00150073">
      <w:sdt>
        <w:sdtPr>
          <w:alias w:val="Dated this:"/>
          <w:tag w:val="Dated this:"/>
          <w:id w:val="-72827792"/>
          <w:placeholder>
            <w:docPart w:val="FA939BB20EED4247AA0A262DBFF81A6A"/>
          </w:placeholder>
          <w:temporary/>
          <w:showingPlcHdr/>
          <w15:appearance w15:val="hidden"/>
        </w:sdtPr>
        <w:sdtContent>
          <w:r>
            <w:t>Dated this</w:t>
          </w:r>
        </w:sdtContent>
      </w:sdt>
      <w:r>
        <w:t xml:space="preserve"> </w:t>
      </w:r>
      <w:sdt>
        <w:sdtPr>
          <w:alias w:val="Enter day:"/>
          <w:tag w:val="Enter day:"/>
          <w:id w:val="-2033637020"/>
          <w:placeholder>
            <w:docPart w:val="6ED675C68E3A4C73933758E6B67D20C2"/>
          </w:placeholder>
          <w:temporary/>
          <w:showingPlcHdr/>
          <w15:appearance w15:val="hidden"/>
        </w:sdtPr>
        <w:sdtContent>
          <w:r>
            <w:t>Day</w:t>
          </w:r>
        </w:sdtContent>
      </w:sdt>
      <w:r>
        <w:t xml:space="preserve"> </w:t>
      </w:r>
      <w:sdt>
        <w:sdtPr>
          <w:alias w:val="Of:"/>
          <w:tag w:val="Of:"/>
          <w:id w:val="999234961"/>
          <w:placeholder>
            <w:docPart w:val="BCA7B220F0874A788F9FB0CA2F6A6B5D"/>
          </w:placeholder>
          <w:temporary/>
          <w:showingPlcHdr/>
          <w15:appearance w15:val="hidden"/>
        </w:sdtPr>
        <w:sdtContent>
          <w:r>
            <w:t>of</w:t>
          </w:r>
        </w:sdtContent>
      </w:sdt>
      <w:r>
        <w:t xml:space="preserve"> </w:t>
      </w:r>
      <w:sdt>
        <w:sdtPr>
          <w:alias w:val="Enter month:"/>
          <w:tag w:val="Enter month:"/>
          <w:id w:val="-1916003355"/>
          <w:placeholder>
            <w:docPart w:val="30039634270A41EA8F96FB9D0A431FD2"/>
          </w:placeholder>
          <w:temporary/>
          <w:showingPlcHdr/>
          <w15:appearance w15:val="hidden"/>
        </w:sdtPr>
        <w:sdtContent>
          <w:r>
            <w:t>Month</w:t>
          </w:r>
        </w:sdtContent>
      </w:sdt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4137"/>
        <w:gridCol w:w="3103"/>
        <w:gridCol w:w="4136"/>
      </w:tblGrid>
      <w:tr w:rsidR="009A389A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A389A" w:rsidRDefault="009A389A" w:rsidP="00183E33">
            <w:pPr>
              <w:pStyle w:val="Signature"/>
            </w:pPr>
            <w:r w:rsidRPr="00266741">
              <w:rPr>
                <w:noProof/>
              </w:rPr>
              <w:t>Dr. Prakash Sen</w:t>
            </w:r>
          </w:p>
          <w:p w:rsidR="009A389A" w:rsidRDefault="009A389A" w:rsidP="00183E33">
            <w:pPr>
              <w:pStyle w:val="Signature"/>
            </w:pPr>
            <w:r w:rsidRPr="00183E33">
              <w:t>Superintendent</w:t>
            </w:r>
          </w:p>
        </w:tc>
        <w:tc>
          <w:tcPr>
            <w:tcW w:w="2946" w:type="dxa"/>
            <w:vAlign w:val="bottom"/>
          </w:tcPr>
          <w:p w:rsidR="009A389A" w:rsidRPr="00A91699" w:rsidRDefault="009A389A" w:rsidP="00A91699">
            <w:pPr>
              <w:pStyle w:val="Seal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>
                      <wp:extent cx="1234440" cy="1188720"/>
                      <wp:effectExtent l="0" t="0" r="22860" b="11430"/>
                      <wp:docPr id="33" name="Oval 1" title="Circle with word 'seal' insi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Seal:"/>
                                    <w:tag w:val="Seal:"/>
                                    <w:id w:val="1640305397"/>
                                    <w:placeholder>
                                      <w:docPart w:val="34A49EE526A94441B59F645CC003CF5D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p w:rsidR="009A389A" w:rsidRDefault="009A389A" w:rsidP="00A91699">
                                      <w:pPr>
                                        <w:pStyle w:val="Seal"/>
                                      </w:pPr>
                                      <w:r w:rsidRPr="002D69D3">
                                        <w:t>SEAL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036" alt="Title: Circle with word 'seal' inside" style="width:97.2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" fillcolor="white [3212]" strokecolor="#444d26 [3215]" strokeweight="1pt">
                      <v:stroke joinstyle="miter"/>
                      <v:textbox>
                        <w:txbxContent>
                          <w:sdt>
                            <w:sdtPr>
                              <w:alias w:val="Seal:"/>
                              <w:tag w:val="Seal:"/>
                              <w:id w:val="1640305397"/>
                              <w:placeholder>
                                <w:docPart w:val="34A49EE526A94441B59F645CC003CF5D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9A389A" w:rsidRDefault="009A389A" w:rsidP="00A91699">
                                <w:pPr>
                                  <w:pStyle w:val="Seal"/>
                                </w:pPr>
                                <w:r w:rsidRPr="002D69D3">
                                  <w:t>SEAL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9A389A" w:rsidRDefault="009A389A" w:rsidP="00183E33">
            <w:pPr>
              <w:pStyle w:val="Signature"/>
            </w:pPr>
            <w:r w:rsidRPr="00266741">
              <w:rPr>
                <w:noProof/>
              </w:rPr>
              <w:t>Mrs. Veena Pillai</w:t>
            </w:r>
          </w:p>
          <w:p w:rsidR="009A389A" w:rsidRDefault="009A389A" w:rsidP="00183E33">
            <w:pPr>
              <w:pStyle w:val="Signature"/>
            </w:pPr>
            <w:r w:rsidRPr="00183E33">
              <w:t>Principal</w:t>
            </w:r>
          </w:p>
        </w:tc>
      </w:tr>
    </w:tbl>
    <w:p w:rsidR="009A389A" w:rsidRDefault="009A389A" w:rsidP="004411C1">
      <w:pPr>
        <w:sectPr w:rsidR="009A389A" w:rsidSect="009A389A">
          <w:headerReference w:type="default" r:id="rId38"/>
          <w:footerReference w:type="default" r:id="rId39"/>
          <w:headerReference w:type="first" r:id="rId40"/>
          <w:pgSz w:w="15840" w:h="12240" w:orient="landscape" w:code="1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A389A" w:rsidRPr="003F36E1" w:rsidRDefault="009A389A" w:rsidP="003F7405">
      <w:pPr>
        <w:pStyle w:val="Subtitle"/>
      </w:pPr>
      <w:r w:rsidRPr="00266741">
        <w:rPr>
          <w:noProof/>
        </w:rPr>
        <w:lastRenderedPageBreak/>
        <w:t>Riverbend Secondary School</w:t>
      </w:r>
    </w:p>
    <w:p w:rsidR="009A389A" w:rsidRPr="00637172" w:rsidRDefault="009A389A" w:rsidP="00637172">
      <w:pPr>
        <w:pStyle w:val="Heading1"/>
      </w:pPr>
      <w:sdt>
        <w:sdtPr>
          <w:alias w:val="This certifies that:"/>
          <w:tag w:val="This certifies that:"/>
          <w:id w:val="-312880450"/>
          <w:placeholder>
            <w:docPart w:val="C7B4693C0A6A4D398DEF1AD9FC3696E0"/>
          </w:placeholder>
          <w:temporary/>
          <w:showingPlcHdr/>
          <w15:appearance w15:val="hidden"/>
        </w:sdtPr>
        <w:sdtContent>
          <w:r w:rsidRPr="00637172">
            <w:t>THIS CERTIFIES THAT</w:t>
          </w:r>
        </w:sdtContent>
      </w:sdt>
    </w:p>
    <w:p w:rsidR="009A389A" w:rsidRDefault="009A389A" w:rsidP="00637172">
      <w:pPr>
        <w:pStyle w:val="Title"/>
      </w:pPr>
      <w:r w:rsidRPr="00266741">
        <w:rPr>
          <w:noProof/>
        </w:rPr>
        <w:t>Riya</w:t>
      </w:r>
      <w:r>
        <w:t xml:space="preserve"> </w:t>
      </w:r>
      <w:r w:rsidRPr="00266741">
        <w:rPr>
          <w:noProof/>
        </w:rPr>
        <w:t>Bhatt</w:t>
      </w:r>
    </w:p>
    <w:p w:rsidR="009A389A" w:rsidRDefault="009A389A" w:rsidP="00A91699">
      <w:sdt>
        <w:sdtPr>
          <w:alias w:val="Certificate description:"/>
          <w:tag w:val="Certificate description:"/>
          <w:id w:val="1025898451"/>
          <w:placeholder>
            <w:docPart w:val="58249FBFE8F74472BDA83C05C4393EA5"/>
          </w:placeholder>
          <w:temporary/>
          <w:showingPlcHdr/>
          <w15:appearance w15:val="hidden"/>
        </w:sdtPr>
        <w:sdtContent>
          <w:r>
            <w:t>has successfully completed the required course of study approved by the Board of Education for the State of</w:t>
          </w:r>
        </w:sdtContent>
      </w:sdt>
      <w:r>
        <w:t xml:space="preserve"> </w:t>
      </w:r>
      <w:sdt>
        <w:sdtPr>
          <w:alias w:val="Enter state:"/>
          <w:tag w:val="Enter state:"/>
          <w:id w:val="-678662910"/>
          <w:placeholder>
            <w:docPart w:val="F1FBD6F1838D49AABFDE4B640801F2F5"/>
          </w:placeholder>
          <w:temporary/>
          <w:showingPlcHdr/>
          <w15:appearance w15:val="hidden"/>
        </w:sdtPr>
        <w:sdtContent>
          <w:r>
            <w:t>State</w:t>
          </w:r>
        </w:sdtContent>
      </w:sdt>
      <w:r>
        <w:t xml:space="preserve">, </w:t>
      </w:r>
      <w:sdt>
        <w:sdtPr>
          <w:alias w:val="Certificate description:"/>
          <w:tag w:val="Certificate description:"/>
          <w:id w:val="1220860769"/>
          <w:placeholder>
            <w:docPart w:val="2CE597F164E94811B22FC074BE2BB553"/>
          </w:placeholder>
          <w:temporary/>
          <w:showingPlcHdr/>
          <w15:appearance w15:val="hidden"/>
        </w:sdtPr>
        <w:sdtContent>
          <w:r>
            <w:t>and is therefore awarded this</w:t>
          </w:r>
        </w:sdtContent>
      </w:sdt>
    </w:p>
    <w:p w:rsidR="009A389A" w:rsidRDefault="009A389A" w:rsidP="00637172">
      <w:pPr>
        <w:pStyle w:val="Title"/>
      </w:pPr>
      <w:sdt>
        <w:sdtPr>
          <w:alias w:val="Enter diploma:"/>
          <w:tag w:val="Enter diploma:"/>
          <w:id w:val="-2000874578"/>
          <w:placeholder>
            <w:docPart w:val="E2EEBF7EDCC0429CB4DDA3AAF9BDF4CC"/>
          </w:placeholder>
          <w:temporary/>
          <w:showingPlcHdr/>
          <w15:appearance w15:val="hidden"/>
        </w:sdtPr>
        <w:sdtContent>
          <w:r>
            <w:t>DIPLOMA</w:t>
          </w:r>
        </w:sdtContent>
      </w:sdt>
    </w:p>
    <w:p w:rsidR="009A389A" w:rsidRDefault="009A389A" w:rsidP="00150073">
      <w:sdt>
        <w:sdtPr>
          <w:alias w:val="Dated this:"/>
          <w:tag w:val="Dated this:"/>
          <w:id w:val="1895542204"/>
          <w:placeholder>
            <w:docPart w:val="EA10B0BCCDD54D829382C2899AE048C0"/>
          </w:placeholder>
          <w:temporary/>
          <w:showingPlcHdr/>
          <w15:appearance w15:val="hidden"/>
        </w:sdtPr>
        <w:sdtContent>
          <w:r>
            <w:t>Dated this</w:t>
          </w:r>
        </w:sdtContent>
      </w:sdt>
      <w:r>
        <w:t xml:space="preserve"> </w:t>
      </w:r>
      <w:sdt>
        <w:sdtPr>
          <w:alias w:val="Enter day:"/>
          <w:tag w:val="Enter day:"/>
          <w:id w:val="1729187493"/>
          <w:placeholder>
            <w:docPart w:val="03B5B57F1D614F7B88D73A6B1FB4B702"/>
          </w:placeholder>
          <w:temporary/>
          <w:showingPlcHdr/>
          <w15:appearance w15:val="hidden"/>
        </w:sdtPr>
        <w:sdtContent>
          <w:r>
            <w:t>Day</w:t>
          </w:r>
        </w:sdtContent>
      </w:sdt>
      <w:r>
        <w:t xml:space="preserve"> </w:t>
      </w:r>
      <w:sdt>
        <w:sdtPr>
          <w:alias w:val="Of:"/>
          <w:tag w:val="Of:"/>
          <w:id w:val="1865488246"/>
          <w:placeholder>
            <w:docPart w:val="53C7653A06094AF2817530E6EC1E957A"/>
          </w:placeholder>
          <w:temporary/>
          <w:showingPlcHdr/>
          <w15:appearance w15:val="hidden"/>
        </w:sdtPr>
        <w:sdtContent>
          <w:r>
            <w:t>of</w:t>
          </w:r>
        </w:sdtContent>
      </w:sdt>
      <w:r>
        <w:t xml:space="preserve"> </w:t>
      </w:r>
      <w:sdt>
        <w:sdtPr>
          <w:alias w:val="Enter month:"/>
          <w:tag w:val="Enter month:"/>
          <w:id w:val="1643690186"/>
          <w:placeholder>
            <w:docPart w:val="37EB012E2EC848A7ABA594AEC192C871"/>
          </w:placeholder>
          <w:temporary/>
          <w:showingPlcHdr/>
          <w15:appearance w15:val="hidden"/>
        </w:sdtPr>
        <w:sdtContent>
          <w:r>
            <w:t>Month</w:t>
          </w:r>
        </w:sdtContent>
      </w:sdt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4137"/>
        <w:gridCol w:w="3103"/>
        <w:gridCol w:w="4136"/>
      </w:tblGrid>
      <w:tr w:rsidR="009A389A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A389A" w:rsidRDefault="009A389A" w:rsidP="00183E33">
            <w:pPr>
              <w:pStyle w:val="Signature"/>
            </w:pPr>
            <w:r w:rsidRPr="00266741">
              <w:rPr>
                <w:noProof/>
              </w:rPr>
              <w:t>Mr. Anil Joseph</w:t>
            </w:r>
          </w:p>
          <w:p w:rsidR="009A389A" w:rsidRDefault="009A389A" w:rsidP="00183E33">
            <w:pPr>
              <w:pStyle w:val="Signature"/>
            </w:pPr>
            <w:r w:rsidRPr="00183E33">
              <w:t>Superintendent</w:t>
            </w:r>
          </w:p>
        </w:tc>
        <w:tc>
          <w:tcPr>
            <w:tcW w:w="2946" w:type="dxa"/>
            <w:vAlign w:val="bottom"/>
          </w:tcPr>
          <w:p w:rsidR="009A389A" w:rsidRPr="00A91699" w:rsidRDefault="009A389A" w:rsidP="00A91699">
            <w:pPr>
              <w:pStyle w:val="Seal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>
                      <wp:extent cx="1234440" cy="1188720"/>
                      <wp:effectExtent l="0" t="0" r="22860" b="11430"/>
                      <wp:docPr id="36" name="Oval 1" title="Circle with word 'seal' insi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Seal:"/>
                                    <w:tag w:val="Seal:"/>
                                    <w:id w:val="-2140786681"/>
                                    <w:placeholder>
                                      <w:docPart w:val="A6EDFB7BC14446BCB6482A53443FB01B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p w:rsidR="009A389A" w:rsidRDefault="009A389A" w:rsidP="00A91699">
                                      <w:pPr>
                                        <w:pStyle w:val="Seal"/>
                                      </w:pPr>
                                      <w:r w:rsidRPr="002D69D3">
                                        <w:t>SEAL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037" alt="Title: Circle with word 'seal' inside" style="width:97.2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" fillcolor="white [3212]" strokecolor="#444d26 [3215]" strokeweight="1pt">
                      <v:stroke joinstyle="miter"/>
                      <v:textbox>
                        <w:txbxContent>
                          <w:sdt>
                            <w:sdtPr>
                              <w:alias w:val="Seal:"/>
                              <w:tag w:val="Seal:"/>
                              <w:id w:val="-2140786681"/>
                              <w:placeholder>
                                <w:docPart w:val="A6EDFB7BC14446BCB6482A53443FB01B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9A389A" w:rsidRDefault="009A389A" w:rsidP="00A91699">
                                <w:pPr>
                                  <w:pStyle w:val="Seal"/>
                                </w:pPr>
                                <w:r w:rsidRPr="002D69D3">
                                  <w:t>SEAL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9A389A" w:rsidRDefault="009A389A" w:rsidP="00183E33">
            <w:pPr>
              <w:pStyle w:val="Signature"/>
            </w:pPr>
            <w:r w:rsidRPr="00266741">
              <w:rPr>
                <w:noProof/>
              </w:rPr>
              <w:t>Mr. Nitin Chawla</w:t>
            </w:r>
          </w:p>
          <w:p w:rsidR="009A389A" w:rsidRDefault="009A389A" w:rsidP="00183E33">
            <w:pPr>
              <w:pStyle w:val="Signature"/>
            </w:pPr>
            <w:r w:rsidRPr="00183E33">
              <w:t>Principal</w:t>
            </w:r>
          </w:p>
        </w:tc>
      </w:tr>
    </w:tbl>
    <w:p w:rsidR="009A389A" w:rsidRDefault="009A389A" w:rsidP="004411C1">
      <w:pPr>
        <w:sectPr w:rsidR="009A389A" w:rsidSect="009A389A">
          <w:headerReference w:type="default" r:id="rId41"/>
          <w:footerReference w:type="default" r:id="rId42"/>
          <w:headerReference w:type="first" r:id="rId43"/>
          <w:pgSz w:w="15840" w:h="12240" w:orient="landscape" w:code="1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A389A" w:rsidRPr="003F36E1" w:rsidRDefault="009A389A" w:rsidP="003F7405">
      <w:pPr>
        <w:pStyle w:val="Subtitle"/>
      </w:pPr>
      <w:r w:rsidRPr="00266741">
        <w:rPr>
          <w:noProof/>
        </w:rPr>
        <w:lastRenderedPageBreak/>
        <w:t>Harmony Hills High School</w:t>
      </w:r>
    </w:p>
    <w:p w:rsidR="009A389A" w:rsidRPr="00637172" w:rsidRDefault="009A389A" w:rsidP="00637172">
      <w:pPr>
        <w:pStyle w:val="Heading1"/>
      </w:pPr>
      <w:sdt>
        <w:sdtPr>
          <w:alias w:val="This certifies that:"/>
          <w:tag w:val="This certifies that:"/>
          <w:id w:val="1843041715"/>
          <w:placeholder>
            <w:docPart w:val="438D1F179B5A40E585FE5635C2D9A794"/>
          </w:placeholder>
          <w:temporary/>
          <w:showingPlcHdr/>
          <w15:appearance w15:val="hidden"/>
        </w:sdtPr>
        <w:sdtContent>
          <w:r w:rsidRPr="00637172">
            <w:t>THIS CERTIFIES THAT</w:t>
          </w:r>
        </w:sdtContent>
      </w:sdt>
    </w:p>
    <w:p w:rsidR="009A389A" w:rsidRDefault="009A389A" w:rsidP="00637172">
      <w:pPr>
        <w:pStyle w:val="Title"/>
      </w:pPr>
      <w:r w:rsidRPr="00266741">
        <w:rPr>
          <w:noProof/>
        </w:rPr>
        <w:t>Manav</w:t>
      </w:r>
      <w:r>
        <w:t xml:space="preserve"> </w:t>
      </w:r>
      <w:r w:rsidRPr="00266741">
        <w:rPr>
          <w:noProof/>
        </w:rPr>
        <w:t>Kapoor</w:t>
      </w:r>
    </w:p>
    <w:p w:rsidR="009A389A" w:rsidRDefault="009A389A" w:rsidP="00A91699">
      <w:sdt>
        <w:sdtPr>
          <w:alias w:val="Certificate description:"/>
          <w:tag w:val="Certificate description:"/>
          <w:id w:val="1105386728"/>
          <w:placeholder>
            <w:docPart w:val="425FE9867476439DB071D6B5D44922E6"/>
          </w:placeholder>
          <w:temporary/>
          <w:showingPlcHdr/>
          <w15:appearance w15:val="hidden"/>
        </w:sdtPr>
        <w:sdtContent>
          <w:r>
            <w:t>has successfully completed the required course of study approved by the Board of Education for the State of</w:t>
          </w:r>
        </w:sdtContent>
      </w:sdt>
      <w:r>
        <w:t xml:space="preserve"> </w:t>
      </w:r>
      <w:sdt>
        <w:sdtPr>
          <w:alias w:val="Enter state:"/>
          <w:tag w:val="Enter state:"/>
          <w:id w:val="363027914"/>
          <w:placeholder>
            <w:docPart w:val="C8FA6979431A44F98CA66CA30B205969"/>
          </w:placeholder>
          <w:temporary/>
          <w:showingPlcHdr/>
          <w15:appearance w15:val="hidden"/>
        </w:sdtPr>
        <w:sdtContent>
          <w:r>
            <w:t>State</w:t>
          </w:r>
        </w:sdtContent>
      </w:sdt>
      <w:r>
        <w:t xml:space="preserve">, </w:t>
      </w:r>
      <w:sdt>
        <w:sdtPr>
          <w:alias w:val="Certificate description:"/>
          <w:tag w:val="Certificate description:"/>
          <w:id w:val="1770280605"/>
          <w:placeholder>
            <w:docPart w:val="4D319CEE0ED946E6A33C71201F7874B2"/>
          </w:placeholder>
          <w:temporary/>
          <w:showingPlcHdr/>
          <w15:appearance w15:val="hidden"/>
        </w:sdtPr>
        <w:sdtContent>
          <w:r>
            <w:t>and is therefore awarded this</w:t>
          </w:r>
        </w:sdtContent>
      </w:sdt>
    </w:p>
    <w:p w:rsidR="009A389A" w:rsidRDefault="009A389A" w:rsidP="00637172">
      <w:pPr>
        <w:pStyle w:val="Title"/>
      </w:pPr>
      <w:sdt>
        <w:sdtPr>
          <w:alias w:val="Enter diploma:"/>
          <w:tag w:val="Enter diploma:"/>
          <w:id w:val="382067384"/>
          <w:placeholder>
            <w:docPart w:val="1881EF05A8E04F43B6488763231631EE"/>
          </w:placeholder>
          <w:temporary/>
          <w:showingPlcHdr/>
          <w15:appearance w15:val="hidden"/>
        </w:sdtPr>
        <w:sdtContent>
          <w:r>
            <w:t>DIPLOMA</w:t>
          </w:r>
        </w:sdtContent>
      </w:sdt>
    </w:p>
    <w:p w:rsidR="009A389A" w:rsidRDefault="009A389A" w:rsidP="00150073">
      <w:sdt>
        <w:sdtPr>
          <w:alias w:val="Dated this:"/>
          <w:tag w:val="Dated this:"/>
          <w:id w:val="437950335"/>
          <w:placeholder>
            <w:docPart w:val="A9CEEAE5ED60403CAB609743EDE7795C"/>
          </w:placeholder>
          <w:temporary/>
          <w:showingPlcHdr/>
          <w15:appearance w15:val="hidden"/>
        </w:sdtPr>
        <w:sdtContent>
          <w:r>
            <w:t>Dated this</w:t>
          </w:r>
        </w:sdtContent>
      </w:sdt>
      <w:r>
        <w:t xml:space="preserve"> </w:t>
      </w:r>
      <w:sdt>
        <w:sdtPr>
          <w:alias w:val="Enter day:"/>
          <w:tag w:val="Enter day:"/>
          <w:id w:val="1051186010"/>
          <w:placeholder>
            <w:docPart w:val="48A7DCEE65304683A240D836EE899BD1"/>
          </w:placeholder>
          <w:temporary/>
          <w:showingPlcHdr/>
          <w15:appearance w15:val="hidden"/>
        </w:sdtPr>
        <w:sdtContent>
          <w:r>
            <w:t>Day</w:t>
          </w:r>
        </w:sdtContent>
      </w:sdt>
      <w:r>
        <w:t xml:space="preserve"> </w:t>
      </w:r>
      <w:sdt>
        <w:sdtPr>
          <w:alias w:val="Of:"/>
          <w:tag w:val="Of:"/>
          <w:id w:val="-2050599568"/>
          <w:placeholder>
            <w:docPart w:val="39B309DE345C42EBA03CBC72CDE1AA73"/>
          </w:placeholder>
          <w:temporary/>
          <w:showingPlcHdr/>
          <w15:appearance w15:val="hidden"/>
        </w:sdtPr>
        <w:sdtContent>
          <w:r>
            <w:t>of</w:t>
          </w:r>
        </w:sdtContent>
      </w:sdt>
      <w:r>
        <w:t xml:space="preserve"> </w:t>
      </w:r>
      <w:sdt>
        <w:sdtPr>
          <w:alias w:val="Enter month:"/>
          <w:tag w:val="Enter month:"/>
          <w:id w:val="214164306"/>
          <w:placeholder>
            <w:docPart w:val="6A32E1022BC14D6EB470F00D8A8F8B2F"/>
          </w:placeholder>
          <w:temporary/>
          <w:showingPlcHdr/>
          <w15:appearance w15:val="hidden"/>
        </w:sdtPr>
        <w:sdtContent>
          <w:r>
            <w:t>Month</w:t>
          </w:r>
        </w:sdtContent>
      </w:sdt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4137"/>
        <w:gridCol w:w="3103"/>
        <w:gridCol w:w="4136"/>
      </w:tblGrid>
      <w:tr w:rsidR="009A389A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A389A" w:rsidRDefault="009A389A" w:rsidP="00183E33">
            <w:pPr>
              <w:pStyle w:val="Signature"/>
            </w:pPr>
            <w:r w:rsidRPr="00266741">
              <w:rPr>
                <w:noProof/>
              </w:rPr>
              <w:t>Mrs. Rachna Nair</w:t>
            </w:r>
          </w:p>
          <w:p w:rsidR="009A389A" w:rsidRDefault="009A389A" w:rsidP="00183E33">
            <w:pPr>
              <w:pStyle w:val="Signature"/>
            </w:pPr>
            <w:r w:rsidRPr="00183E33">
              <w:t>Superintendent</w:t>
            </w:r>
          </w:p>
        </w:tc>
        <w:tc>
          <w:tcPr>
            <w:tcW w:w="2946" w:type="dxa"/>
            <w:vAlign w:val="bottom"/>
          </w:tcPr>
          <w:p w:rsidR="009A389A" w:rsidRPr="00A91699" w:rsidRDefault="009A389A" w:rsidP="00A91699">
            <w:pPr>
              <w:pStyle w:val="Seal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>
                      <wp:extent cx="1234440" cy="1188720"/>
                      <wp:effectExtent l="0" t="0" r="22860" b="11430"/>
                      <wp:docPr id="39" name="Oval 1" title="Circle with word 'seal' insi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Seal:"/>
                                    <w:tag w:val="Seal:"/>
                                    <w:id w:val="487371926"/>
                                    <w:placeholder>
                                      <w:docPart w:val="4A47D70E1B9347DD8567F37B30CBAA4F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p w:rsidR="009A389A" w:rsidRDefault="009A389A" w:rsidP="00A91699">
                                      <w:pPr>
                                        <w:pStyle w:val="Seal"/>
                                      </w:pPr>
                                      <w:r w:rsidRPr="002D69D3">
                                        <w:t>SEAL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038" alt="Title: Circle with word 'seal' inside" style="width:97.2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" fillcolor="white [3212]" strokecolor="#444d26 [3215]" strokeweight="1pt">
                      <v:stroke joinstyle="miter"/>
                      <v:textbox>
                        <w:txbxContent>
                          <w:sdt>
                            <w:sdtPr>
                              <w:alias w:val="Seal:"/>
                              <w:tag w:val="Seal:"/>
                              <w:id w:val="487371926"/>
                              <w:placeholder>
                                <w:docPart w:val="4A47D70E1B9347DD8567F37B30CBAA4F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9A389A" w:rsidRDefault="009A389A" w:rsidP="00A91699">
                                <w:pPr>
                                  <w:pStyle w:val="Seal"/>
                                </w:pPr>
                                <w:r w:rsidRPr="002D69D3">
                                  <w:t>SEAL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9A389A" w:rsidRDefault="009A389A" w:rsidP="00183E33">
            <w:pPr>
              <w:pStyle w:val="Signature"/>
            </w:pPr>
            <w:r w:rsidRPr="00266741">
              <w:rPr>
                <w:noProof/>
              </w:rPr>
              <w:t>Mrs. Anjali Deshpande</w:t>
            </w:r>
          </w:p>
          <w:p w:rsidR="009A389A" w:rsidRDefault="009A389A" w:rsidP="00183E33">
            <w:pPr>
              <w:pStyle w:val="Signature"/>
            </w:pPr>
            <w:r w:rsidRPr="00183E33">
              <w:t>Principal</w:t>
            </w:r>
          </w:p>
        </w:tc>
      </w:tr>
    </w:tbl>
    <w:p w:rsidR="009A389A" w:rsidRDefault="009A389A" w:rsidP="004411C1">
      <w:pPr>
        <w:sectPr w:rsidR="009A389A" w:rsidSect="009A389A">
          <w:headerReference w:type="default" r:id="rId44"/>
          <w:footerReference w:type="default" r:id="rId45"/>
          <w:headerReference w:type="first" r:id="rId46"/>
          <w:pgSz w:w="15840" w:h="12240" w:orient="landscape" w:code="1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A389A" w:rsidRPr="003F36E1" w:rsidRDefault="009A389A" w:rsidP="003F7405">
      <w:pPr>
        <w:pStyle w:val="Subtitle"/>
      </w:pPr>
      <w:r w:rsidRPr="00266741">
        <w:rPr>
          <w:noProof/>
        </w:rPr>
        <w:lastRenderedPageBreak/>
        <w:t>New Horizon High School</w:t>
      </w:r>
    </w:p>
    <w:p w:rsidR="009A389A" w:rsidRPr="00637172" w:rsidRDefault="009A389A" w:rsidP="00637172">
      <w:pPr>
        <w:pStyle w:val="Heading1"/>
      </w:pPr>
      <w:sdt>
        <w:sdtPr>
          <w:alias w:val="This certifies that:"/>
          <w:tag w:val="This certifies that:"/>
          <w:id w:val="-171806985"/>
          <w:placeholder>
            <w:docPart w:val="F814FD60FB6C4E788D14F93D5B12FBC6"/>
          </w:placeholder>
          <w:temporary/>
          <w:showingPlcHdr/>
          <w15:appearance w15:val="hidden"/>
        </w:sdtPr>
        <w:sdtContent>
          <w:r w:rsidRPr="00637172">
            <w:t>THIS CERTIFIES THAT</w:t>
          </w:r>
        </w:sdtContent>
      </w:sdt>
    </w:p>
    <w:p w:rsidR="009A389A" w:rsidRDefault="009A389A" w:rsidP="00637172">
      <w:pPr>
        <w:pStyle w:val="Title"/>
      </w:pPr>
      <w:r w:rsidRPr="00266741">
        <w:rPr>
          <w:noProof/>
        </w:rPr>
        <w:t>Kritika</w:t>
      </w:r>
      <w:r>
        <w:t xml:space="preserve"> </w:t>
      </w:r>
      <w:r w:rsidRPr="00266741">
        <w:rPr>
          <w:noProof/>
        </w:rPr>
        <w:t>Mehta</w:t>
      </w:r>
    </w:p>
    <w:p w:rsidR="009A389A" w:rsidRDefault="009A389A" w:rsidP="00A91699">
      <w:sdt>
        <w:sdtPr>
          <w:alias w:val="Certificate description:"/>
          <w:tag w:val="Certificate description:"/>
          <w:id w:val="1699653758"/>
          <w:placeholder>
            <w:docPart w:val="4357E9FD6A884DC0BED61F1ADC084250"/>
          </w:placeholder>
          <w:temporary/>
          <w:showingPlcHdr/>
          <w15:appearance w15:val="hidden"/>
        </w:sdtPr>
        <w:sdtContent>
          <w:r>
            <w:t>has successfully completed the required course of study approved by the Board of Education for the State of</w:t>
          </w:r>
        </w:sdtContent>
      </w:sdt>
      <w:r>
        <w:t xml:space="preserve"> </w:t>
      </w:r>
      <w:sdt>
        <w:sdtPr>
          <w:alias w:val="Enter state:"/>
          <w:tag w:val="Enter state:"/>
          <w:id w:val="1055122050"/>
          <w:placeholder>
            <w:docPart w:val="80EC5C5DC575444A8F085E5EA98DFD4E"/>
          </w:placeholder>
          <w:temporary/>
          <w:showingPlcHdr/>
          <w15:appearance w15:val="hidden"/>
        </w:sdtPr>
        <w:sdtContent>
          <w:r>
            <w:t>State</w:t>
          </w:r>
        </w:sdtContent>
      </w:sdt>
      <w:r>
        <w:t xml:space="preserve">, </w:t>
      </w:r>
      <w:sdt>
        <w:sdtPr>
          <w:alias w:val="Certificate description:"/>
          <w:tag w:val="Certificate description:"/>
          <w:id w:val="-226145932"/>
          <w:placeholder>
            <w:docPart w:val="4645409EE83542C5AF088849F2CF9954"/>
          </w:placeholder>
          <w:temporary/>
          <w:showingPlcHdr/>
          <w15:appearance w15:val="hidden"/>
        </w:sdtPr>
        <w:sdtContent>
          <w:r>
            <w:t>and is therefore awarded this</w:t>
          </w:r>
        </w:sdtContent>
      </w:sdt>
    </w:p>
    <w:p w:rsidR="009A389A" w:rsidRDefault="009A389A" w:rsidP="00637172">
      <w:pPr>
        <w:pStyle w:val="Title"/>
      </w:pPr>
      <w:sdt>
        <w:sdtPr>
          <w:alias w:val="Enter diploma:"/>
          <w:tag w:val="Enter diploma:"/>
          <w:id w:val="1236662259"/>
          <w:placeholder>
            <w:docPart w:val="E7D340D008B04A8084CFECA17E3BADD9"/>
          </w:placeholder>
          <w:temporary/>
          <w:showingPlcHdr/>
          <w15:appearance w15:val="hidden"/>
        </w:sdtPr>
        <w:sdtContent>
          <w:r>
            <w:t>DIPLOMA</w:t>
          </w:r>
        </w:sdtContent>
      </w:sdt>
    </w:p>
    <w:p w:rsidR="009A389A" w:rsidRDefault="009A389A" w:rsidP="00150073">
      <w:sdt>
        <w:sdtPr>
          <w:alias w:val="Dated this:"/>
          <w:tag w:val="Dated this:"/>
          <w:id w:val="-1853176809"/>
          <w:placeholder>
            <w:docPart w:val="7C3864B2CB5246DABDE0C5FCAD3FE8DC"/>
          </w:placeholder>
          <w:temporary/>
          <w:showingPlcHdr/>
          <w15:appearance w15:val="hidden"/>
        </w:sdtPr>
        <w:sdtContent>
          <w:r>
            <w:t>Dated this</w:t>
          </w:r>
        </w:sdtContent>
      </w:sdt>
      <w:r>
        <w:t xml:space="preserve"> </w:t>
      </w:r>
      <w:sdt>
        <w:sdtPr>
          <w:alias w:val="Enter day:"/>
          <w:tag w:val="Enter day:"/>
          <w:id w:val="55751535"/>
          <w:placeholder>
            <w:docPart w:val="D875B1D7B8E140318133332558604FE7"/>
          </w:placeholder>
          <w:temporary/>
          <w:showingPlcHdr/>
          <w15:appearance w15:val="hidden"/>
        </w:sdtPr>
        <w:sdtContent>
          <w:r>
            <w:t>Day</w:t>
          </w:r>
        </w:sdtContent>
      </w:sdt>
      <w:r>
        <w:t xml:space="preserve"> </w:t>
      </w:r>
      <w:sdt>
        <w:sdtPr>
          <w:alias w:val="Of:"/>
          <w:tag w:val="Of:"/>
          <w:id w:val="267048146"/>
          <w:placeholder>
            <w:docPart w:val="4B850A91E8CB40E990C17ECC332B26B5"/>
          </w:placeholder>
          <w:temporary/>
          <w:showingPlcHdr/>
          <w15:appearance w15:val="hidden"/>
        </w:sdtPr>
        <w:sdtContent>
          <w:r>
            <w:t>of</w:t>
          </w:r>
        </w:sdtContent>
      </w:sdt>
      <w:r>
        <w:t xml:space="preserve"> </w:t>
      </w:r>
      <w:sdt>
        <w:sdtPr>
          <w:alias w:val="Enter month:"/>
          <w:tag w:val="Enter month:"/>
          <w:id w:val="-604727076"/>
          <w:placeholder>
            <w:docPart w:val="29C0D90F93ED4277A18388F6C64BFD10"/>
          </w:placeholder>
          <w:temporary/>
          <w:showingPlcHdr/>
          <w15:appearance w15:val="hidden"/>
        </w:sdtPr>
        <w:sdtContent>
          <w:r>
            <w:t>Month</w:t>
          </w:r>
        </w:sdtContent>
      </w:sdt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4137"/>
        <w:gridCol w:w="3103"/>
        <w:gridCol w:w="4136"/>
      </w:tblGrid>
      <w:tr w:rsidR="009A389A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A389A" w:rsidRDefault="009A389A" w:rsidP="00183E33">
            <w:pPr>
              <w:pStyle w:val="Signature"/>
            </w:pPr>
            <w:r w:rsidRPr="00266741">
              <w:rPr>
                <w:noProof/>
              </w:rPr>
              <w:t>Dr. Sanjay Tiwari</w:t>
            </w:r>
          </w:p>
          <w:p w:rsidR="009A389A" w:rsidRDefault="009A389A" w:rsidP="00183E33">
            <w:pPr>
              <w:pStyle w:val="Signature"/>
            </w:pPr>
            <w:r w:rsidRPr="00183E33">
              <w:t>Superintendent</w:t>
            </w:r>
          </w:p>
        </w:tc>
        <w:tc>
          <w:tcPr>
            <w:tcW w:w="2946" w:type="dxa"/>
            <w:vAlign w:val="bottom"/>
          </w:tcPr>
          <w:p w:rsidR="009A389A" w:rsidRPr="00A91699" w:rsidRDefault="009A389A" w:rsidP="00A91699">
            <w:pPr>
              <w:pStyle w:val="Seal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>
                      <wp:extent cx="1234440" cy="1188720"/>
                      <wp:effectExtent l="0" t="0" r="22860" b="11430"/>
                      <wp:docPr id="42" name="Oval 1" title="Circle with word 'seal' insi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Seal:"/>
                                    <w:tag w:val="Seal:"/>
                                    <w:id w:val="2108001615"/>
                                    <w:placeholder>
                                      <w:docPart w:val="B339877012F64A18B88F41C063CDF3F0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p w:rsidR="009A389A" w:rsidRDefault="009A389A" w:rsidP="00A91699">
                                      <w:pPr>
                                        <w:pStyle w:val="Seal"/>
                                      </w:pPr>
                                      <w:r w:rsidRPr="002D69D3">
                                        <w:t>SEAL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039" alt="Title: Circle with word 'seal' inside" style="width:97.2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" fillcolor="white [3212]" strokecolor="#444d26 [3215]" strokeweight="1pt">
                      <v:stroke joinstyle="miter"/>
                      <v:textbox>
                        <w:txbxContent>
                          <w:sdt>
                            <w:sdtPr>
                              <w:alias w:val="Seal:"/>
                              <w:tag w:val="Seal:"/>
                              <w:id w:val="2108001615"/>
                              <w:placeholder>
                                <w:docPart w:val="B339877012F64A18B88F41C063CDF3F0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9A389A" w:rsidRDefault="009A389A" w:rsidP="00A91699">
                                <w:pPr>
                                  <w:pStyle w:val="Seal"/>
                                </w:pPr>
                                <w:r w:rsidRPr="002D69D3">
                                  <w:t>SEAL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9A389A" w:rsidRDefault="009A389A" w:rsidP="00183E33">
            <w:pPr>
              <w:pStyle w:val="Signature"/>
            </w:pPr>
            <w:r w:rsidRPr="00266741">
              <w:rPr>
                <w:noProof/>
              </w:rPr>
              <w:t>Mr. Yogesh Raina</w:t>
            </w:r>
          </w:p>
          <w:p w:rsidR="009A389A" w:rsidRDefault="009A389A" w:rsidP="00183E33">
            <w:pPr>
              <w:pStyle w:val="Signature"/>
            </w:pPr>
            <w:r w:rsidRPr="00183E33">
              <w:t>Principal</w:t>
            </w:r>
          </w:p>
        </w:tc>
      </w:tr>
    </w:tbl>
    <w:p w:rsidR="009A389A" w:rsidRDefault="009A389A" w:rsidP="004411C1">
      <w:pPr>
        <w:sectPr w:rsidR="009A389A" w:rsidSect="009A389A">
          <w:headerReference w:type="default" r:id="rId47"/>
          <w:footerReference w:type="default" r:id="rId48"/>
          <w:headerReference w:type="first" r:id="rId49"/>
          <w:pgSz w:w="15840" w:h="12240" w:orient="landscape" w:code="1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A389A" w:rsidRPr="003F36E1" w:rsidRDefault="009A389A" w:rsidP="003F7405">
      <w:pPr>
        <w:pStyle w:val="Subtitle"/>
      </w:pPr>
      <w:r w:rsidRPr="00266741">
        <w:rPr>
          <w:noProof/>
        </w:rPr>
        <w:lastRenderedPageBreak/>
        <w:t>Golden Valley High School</w:t>
      </w:r>
    </w:p>
    <w:p w:rsidR="009A389A" w:rsidRPr="00637172" w:rsidRDefault="009A389A" w:rsidP="00637172">
      <w:pPr>
        <w:pStyle w:val="Heading1"/>
      </w:pPr>
      <w:sdt>
        <w:sdtPr>
          <w:alias w:val="This certifies that:"/>
          <w:tag w:val="This certifies that:"/>
          <w:id w:val="-1927335889"/>
          <w:placeholder>
            <w:docPart w:val="A3583E267CBB404E8D211638E3A9DE2B"/>
          </w:placeholder>
          <w:temporary/>
          <w:showingPlcHdr/>
          <w15:appearance w15:val="hidden"/>
        </w:sdtPr>
        <w:sdtContent>
          <w:r w:rsidRPr="00637172">
            <w:t>THIS CERTIFIES THAT</w:t>
          </w:r>
        </w:sdtContent>
      </w:sdt>
    </w:p>
    <w:p w:rsidR="009A389A" w:rsidRDefault="009A389A" w:rsidP="00637172">
      <w:pPr>
        <w:pStyle w:val="Title"/>
      </w:pPr>
      <w:r w:rsidRPr="00266741">
        <w:rPr>
          <w:noProof/>
        </w:rPr>
        <w:t>Nikhil</w:t>
      </w:r>
      <w:r>
        <w:t xml:space="preserve"> </w:t>
      </w:r>
      <w:r w:rsidRPr="00266741">
        <w:rPr>
          <w:noProof/>
        </w:rPr>
        <w:t>Jain</w:t>
      </w:r>
    </w:p>
    <w:p w:rsidR="009A389A" w:rsidRDefault="009A389A" w:rsidP="00A91699">
      <w:sdt>
        <w:sdtPr>
          <w:alias w:val="Certificate description:"/>
          <w:tag w:val="Certificate description:"/>
          <w:id w:val="-849016790"/>
          <w:placeholder>
            <w:docPart w:val="C6990DFA5B754E048152806E8FDF26BB"/>
          </w:placeholder>
          <w:temporary/>
          <w:showingPlcHdr/>
          <w15:appearance w15:val="hidden"/>
        </w:sdtPr>
        <w:sdtContent>
          <w:r>
            <w:t>has successfully completed the required course of study approved by the Board of Education for the State of</w:t>
          </w:r>
        </w:sdtContent>
      </w:sdt>
      <w:r>
        <w:t xml:space="preserve"> </w:t>
      </w:r>
      <w:sdt>
        <w:sdtPr>
          <w:alias w:val="Enter state:"/>
          <w:tag w:val="Enter state:"/>
          <w:id w:val="2050408419"/>
          <w:placeholder>
            <w:docPart w:val="9C70E12F582E4CF182F8A05195FB0F08"/>
          </w:placeholder>
          <w:temporary/>
          <w:showingPlcHdr/>
          <w15:appearance w15:val="hidden"/>
        </w:sdtPr>
        <w:sdtContent>
          <w:r>
            <w:t>State</w:t>
          </w:r>
        </w:sdtContent>
      </w:sdt>
      <w:r>
        <w:t xml:space="preserve">, </w:t>
      </w:r>
      <w:sdt>
        <w:sdtPr>
          <w:alias w:val="Certificate description:"/>
          <w:tag w:val="Certificate description:"/>
          <w:id w:val="-631643723"/>
          <w:placeholder>
            <w:docPart w:val="2972506A683244DA8137AACE1702A215"/>
          </w:placeholder>
          <w:temporary/>
          <w:showingPlcHdr/>
          <w15:appearance w15:val="hidden"/>
        </w:sdtPr>
        <w:sdtContent>
          <w:r>
            <w:t>and is therefore awarded this</w:t>
          </w:r>
        </w:sdtContent>
      </w:sdt>
    </w:p>
    <w:p w:rsidR="009A389A" w:rsidRDefault="009A389A" w:rsidP="00637172">
      <w:pPr>
        <w:pStyle w:val="Title"/>
      </w:pPr>
      <w:sdt>
        <w:sdtPr>
          <w:alias w:val="Enter diploma:"/>
          <w:tag w:val="Enter diploma:"/>
          <w:id w:val="1218322779"/>
          <w:placeholder>
            <w:docPart w:val="0ECF6FF90DAE4C2686231BC75DABA66C"/>
          </w:placeholder>
          <w:temporary/>
          <w:showingPlcHdr/>
          <w15:appearance w15:val="hidden"/>
        </w:sdtPr>
        <w:sdtContent>
          <w:r>
            <w:t>DIPLOMA</w:t>
          </w:r>
        </w:sdtContent>
      </w:sdt>
    </w:p>
    <w:p w:rsidR="009A389A" w:rsidRDefault="009A389A" w:rsidP="00150073">
      <w:sdt>
        <w:sdtPr>
          <w:alias w:val="Dated this:"/>
          <w:tag w:val="Dated this:"/>
          <w:id w:val="-142434948"/>
          <w:placeholder>
            <w:docPart w:val="48BD38E8052A4EE1A1282CBF3D8E705C"/>
          </w:placeholder>
          <w:temporary/>
          <w:showingPlcHdr/>
          <w15:appearance w15:val="hidden"/>
        </w:sdtPr>
        <w:sdtContent>
          <w:r>
            <w:t>Dated this</w:t>
          </w:r>
        </w:sdtContent>
      </w:sdt>
      <w:r>
        <w:t xml:space="preserve"> </w:t>
      </w:r>
      <w:sdt>
        <w:sdtPr>
          <w:alias w:val="Enter day:"/>
          <w:tag w:val="Enter day:"/>
          <w:id w:val="-129476473"/>
          <w:placeholder>
            <w:docPart w:val="CDC3357B23AD41D69A30A116815ADFC8"/>
          </w:placeholder>
          <w:temporary/>
          <w:showingPlcHdr/>
          <w15:appearance w15:val="hidden"/>
        </w:sdtPr>
        <w:sdtContent>
          <w:r>
            <w:t>Day</w:t>
          </w:r>
        </w:sdtContent>
      </w:sdt>
      <w:r>
        <w:t xml:space="preserve"> </w:t>
      </w:r>
      <w:sdt>
        <w:sdtPr>
          <w:alias w:val="Of:"/>
          <w:tag w:val="Of:"/>
          <w:id w:val="-1966260958"/>
          <w:placeholder>
            <w:docPart w:val="2152F97B2F934098A6E82E8A02040A9E"/>
          </w:placeholder>
          <w:temporary/>
          <w:showingPlcHdr/>
          <w15:appearance w15:val="hidden"/>
        </w:sdtPr>
        <w:sdtContent>
          <w:r>
            <w:t>of</w:t>
          </w:r>
        </w:sdtContent>
      </w:sdt>
      <w:r>
        <w:t xml:space="preserve"> </w:t>
      </w:r>
      <w:sdt>
        <w:sdtPr>
          <w:alias w:val="Enter month:"/>
          <w:tag w:val="Enter month:"/>
          <w:id w:val="-1618205786"/>
          <w:placeholder>
            <w:docPart w:val="51A80DBF5D2044D98830333E47B1D175"/>
          </w:placeholder>
          <w:temporary/>
          <w:showingPlcHdr/>
          <w15:appearance w15:val="hidden"/>
        </w:sdtPr>
        <w:sdtContent>
          <w:r>
            <w:t>Month</w:t>
          </w:r>
        </w:sdtContent>
      </w:sdt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4137"/>
        <w:gridCol w:w="3103"/>
        <w:gridCol w:w="4136"/>
      </w:tblGrid>
      <w:tr w:rsidR="009A389A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A389A" w:rsidRDefault="009A389A" w:rsidP="00183E33">
            <w:pPr>
              <w:pStyle w:val="Signature"/>
            </w:pPr>
            <w:r w:rsidRPr="00266741">
              <w:rPr>
                <w:noProof/>
              </w:rPr>
              <w:t>Mr. Harish Sood</w:t>
            </w:r>
          </w:p>
          <w:p w:rsidR="009A389A" w:rsidRDefault="009A389A" w:rsidP="00183E33">
            <w:pPr>
              <w:pStyle w:val="Signature"/>
            </w:pPr>
            <w:r w:rsidRPr="00183E33">
              <w:t>Superintendent</w:t>
            </w:r>
          </w:p>
        </w:tc>
        <w:tc>
          <w:tcPr>
            <w:tcW w:w="2946" w:type="dxa"/>
            <w:vAlign w:val="bottom"/>
          </w:tcPr>
          <w:p w:rsidR="009A389A" w:rsidRPr="00A91699" w:rsidRDefault="009A389A" w:rsidP="00A91699">
            <w:pPr>
              <w:pStyle w:val="Seal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>
                      <wp:extent cx="1234440" cy="1188720"/>
                      <wp:effectExtent l="0" t="0" r="22860" b="11430"/>
                      <wp:docPr id="45" name="Oval 1" title="Circle with word 'seal' insi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Seal:"/>
                                    <w:tag w:val="Seal:"/>
                                    <w:id w:val="-228306783"/>
                                    <w:placeholder>
                                      <w:docPart w:val="081C08DB0C4B4738AA4B8BDAFDFD4BB9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p w:rsidR="009A389A" w:rsidRDefault="009A389A" w:rsidP="00A91699">
                                      <w:pPr>
                                        <w:pStyle w:val="Seal"/>
                                      </w:pPr>
                                      <w:r w:rsidRPr="002D69D3">
                                        <w:t>SEAL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040" alt="Title: Circle with word 'seal' inside" style="width:97.2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" fillcolor="white [3212]" strokecolor="#444d26 [3215]" strokeweight="1pt">
                      <v:stroke joinstyle="miter"/>
                      <v:textbox>
                        <w:txbxContent>
                          <w:sdt>
                            <w:sdtPr>
                              <w:alias w:val="Seal:"/>
                              <w:tag w:val="Seal:"/>
                              <w:id w:val="-228306783"/>
                              <w:placeholder>
                                <w:docPart w:val="081C08DB0C4B4738AA4B8BDAFDFD4BB9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9A389A" w:rsidRDefault="009A389A" w:rsidP="00A91699">
                                <w:pPr>
                                  <w:pStyle w:val="Seal"/>
                                </w:pPr>
                                <w:r w:rsidRPr="002D69D3">
                                  <w:t>SEAL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9A389A" w:rsidRDefault="009A389A" w:rsidP="00183E33">
            <w:pPr>
              <w:pStyle w:val="Signature"/>
            </w:pPr>
            <w:r w:rsidRPr="00266741">
              <w:rPr>
                <w:noProof/>
              </w:rPr>
              <w:t>Mrs. Rupal Chauhan</w:t>
            </w:r>
          </w:p>
          <w:p w:rsidR="009A389A" w:rsidRDefault="009A389A" w:rsidP="00183E33">
            <w:pPr>
              <w:pStyle w:val="Signature"/>
            </w:pPr>
            <w:r w:rsidRPr="00183E33">
              <w:t>Principal</w:t>
            </w:r>
          </w:p>
        </w:tc>
      </w:tr>
    </w:tbl>
    <w:p w:rsidR="009A389A" w:rsidRDefault="009A389A" w:rsidP="004411C1">
      <w:pPr>
        <w:sectPr w:rsidR="009A389A" w:rsidSect="009A389A">
          <w:headerReference w:type="default" r:id="rId50"/>
          <w:footerReference w:type="default" r:id="rId51"/>
          <w:headerReference w:type="first" r:id="rId52"/>
          <w:pgSz w:w="15840" w:h="12240" w:orient="landscape" w:code="1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A389A" w:rsidRPr="003F36E1" w:rsidRDefault="009A389A" w:rsidP="003F7405">
      <w:pPr>
        <w:pStyle w:val="Subtitle"/>
      </w:pPr>
      <w:r w:rsidRPr="00266741">
        <w:rPr>
          <w:noProof/>
        </w:rPr>
        <w:lastRenderedPageBreak/>
        <w:t>Heritage Public High School</w:t>
      </w:r>
    </w:p>
    <w:p w:rsidR="009A389A" w:rsidRPr="00637172" w:rsidRDefault="009A389A" w:rsidP="00637172">
      <w:pPr>
        <w:pStyle w:val="Heading1"/>
      </w:pPr>
      <w:sdt>
        <w:sdtPr>
          <w:alias w:val="This certifies that:"/>
          <w:tag w:val="This certifies that:"/>
          <w:id w:val="292945806"/>
          <w:placeholder>
            <w:docPart w:val="5524C2AC94A34FEB9CFF88BD95DE59AE"/>
          </w:placeholder>
          <w:temporary/>
          <w:showingPlcHdr/>
          <w15:appearance w15:val="hidden"/>
        </w:sdtPr>
        <w:sdtContent>
          <w:r w:rsidRPr="00637172">
            <w:t>THIS CERTIFIES THAT</w:t>
          </w:r>
        </w:sdtContent>
      </w:sdt>
    </w:p>
    <w:p w:rsidR="009A389A" w:rsidRDefault="009A389A" w:rsidP="00637172">
      <w:pPr>
        <w:pStyle w:val="Title"/>
      </w:pPr>
      <w:r w:rsidRPr="00266741">
        <w:rPr>
          <w:noProof/>
        </w:rPr>
        <w:t>Diya</w:t>
      </w:r>
      <w:r>
        <w:t xml:space="preserve"> </w:t>
      </w:r>
      <w:r w:rsidRPr="00266741">
        <w:rPr>
          <w:noProof/>
        </w:rPr>
        <w:t>Singh</w:t>
      </w:r>
    </w:p>
    <w:p w:rsidR="009A389A" w:rsidRDefault="009A389A" w:rsidP="00A91699">
      <w:sdt>
        <w:sdtPr>
          <w:alias w:val="Certificate description:"/>
          <w:tag w:val="Certificate description:"/>
          <w:id w:val="1613010565"/>
          <w:placeholder>
            <w:docPart w:val="2B1A23F221B34C558CF09EA537A31EE5"/>
          </w:placeholder>
          <w:temporary/>
          <w:showingPlcHdr/>
          <w15:appearance w15:val="hidden"/>
        </w:sdtPr>
        <w:sdtContent>
          <w:r>
            <w:t>has successfully completed the required course of study approved by the Board of Education for the State of</w:t>
          </w:r>
        </w:sdtContent>
      </w:sdt>
      <w:r>
        <w:t xml:space="preserve"> </w:t>
      </w:r>
      <w:sdt>
        <w:sdtPr>
          <w:alias w:val="Enter state:"/>
          <w:tag w:val="Enter state:"/>
          <w:id w:val="-811337023"/>
          <w:placeholder>
            <w:docPart w:val="FB0526F5A5E8496DB82123ABCF7D6EC6"/>
          </w:placeholder>
          <w:temporary/>
          <w:showingPlcHdr/>
          <w15:appearance w15:val="hidden"/>
        </w:sdtPr>
        <w:sdtContent>
          <w:r>
            <w:t>State</w:t>
          </w:r>
        </w:sdtContent>
      </w:sdt>
      <w:r>
        <w:t xml:space="preserve">, </w:t>
      </w:r>
      <w:sdt>
        <w:sdtPr>
          <w:alias w:val="Certificate description:"/>
          <w:tag w:val="Certificate description:"/>
          <w:id w:val="905653879"/>
          <w:placeholder>
            <w:docPart w:val="7374C8B6B94147398828520299744E36"/>
          </w:placeholder>
          <w:temporary/>
          <w:showingPlcHdr/>
          <w15:appearance w15:val="hidden"/>
        </w:sdtPr>
        <w:sdtContent>
          <w:r>
            <w:t>and is therefore awarded this</w:t>
          </w:r>
        </w:sdtContent>
      </w:sdt>
    </w:p>
    <w:p w:rsidR="009A389A" w:rsidRDefault="009A389A" w:rsidP="00637172">
      <w:pPr>
        <w:pStyle w:val="Title"/>
      </w:pPr>
      <w:sdt>
        <w:sdtPr>
          <w:alias w:val="Enter diploma:"/>
          <w:tag w:val="Enter diploma:"/>
          <w:id w:val="-446009532"/>
          <w:placeholder>
            <w:docPart w:val="AA573FEE6EA94D9CBBE8CC81128B9399"/>
          </w:placeholder>
          <w:temporary/>
          <w:showingPlcHdr/>
          <w15:appearance w15:val="hidden"/>
        </w:sdtPr>
        <w:sdtContent>
          <w:r>
            <w:t>DIPLOMA</w:t>
          </w:r>
        </w:sdtContent>
      </w:sdt>
    </w:p>
    <w:p w:rsidR="009A389A" w:rsidRDefault="009A389A" w:rsidP="00150073">
      <w:sdt>
        <w:sdtPr>
          <w:alias w:val="Dated this:"/>
          <w:tag w:val="Dated this:"/>
          <w:id w:val="-686827987"/>
          <w:placeholder>
            <w:docPart w:val="495EA63DE43442E4A0448C6715BD3D5B"/>
          </w:placeholder>
          <w:temporary/>
          <w:showingPlcHdr/>
          <w15:appearance w15:val="hidden"/>
        </w:sdtPr>
        <w:sdtContent>
          <w:r>
            <w:t>Dated this</w:t>
          </w:r>
        </w:sdtContent>
      </w:sdt>
      <w:r>
        <w:t xml:space="preserve"> </w:t>
      </w:r>
      <w:sdt>
        <w:sdtPr>
          <w:alias w:val="Enter day:"/>
          <w:tag w:val="Enter day:"/>
          <w:id w:val="-262232959"/>
          <w:placeholder>
            <w:docPart w:val="0C4B44831B61499C9B360334492AFEC8"/>
          </w:placeholder>
          <w:temporary/>
          <w:showingPlcHdr/>
          <w15:appearance w15:val="hidden"/>
        </w:sdtPr>
        <w:sdtContent>
          <w:r>
            <w:t>Day</w:t>
          </w:r>
        </w:sdtContent>
      </w:sdt>
      <w:r>
        <w:t xml:space="preserve"> </w:t>
      </w:r>
      <w:sdt>
        <w:sdtPr>
          <w:alias w:val="Of:"/>
          <w:tag w:val="Of:"/>
          <w:id w:val="946506609"/>
          <w:placeholder>
            <w:docPart w:val="903FD3F6708E4599ACFC931EF31B0731"/>
          </w:placeholder>
          <w:temporary/>
          <w:showingPlcHdr/>
          <w15:appearance w15:val="hidden"/>
        </w:sdtPr>
        <w:sdtContent>
          <w:r>
            <w:t>of</w:t>
          </w:r>
        </w:sdtContent>
      </w:sdt>
      <w:r>
        <w:t xml:space="preserve"> </w:t>
      </w:r>
      <w:sdt>
        <w:sdtPr>
          <w:alias w:val="Enter month:"/>
          <w:tag w:val="Enter month:"/>
          <w:id w:val="-795132336"/>
          <w:placeholder>
            <w:docPart w:val="BAEF9C97A6DE4DFBB71DB2382F1A8C6E"/>
          </w:placeholder>
          <w:temporary/>
          <w:showingPlcHdr/>
          <w15:appearance w15:val="hidden"/>
        </w:sdtPr>
        <w:sdtContent>
          <w:r>
            <w:t>Month</w:t>
          </w:r>
        </w:sdtContent>
      </w:sdt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4137"/>
        <w:gridCol w:w="3103"/>
        <w:gridCol w:w="4136"/>
      </w:tblGrid>
      <w:tr w:rsidR="009A389A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A389A" w:rsidRDefault="009A389A" w:rsidP="00183E33">
            <w:pPr>
              <w:pStyle w:val="Signature"/>
            </w:pPr>
            <w:r w:rsidRPr="00266741">
              <w:rPr>
                <w:noProof/>
              </w:rPr>
              <w:t>Mrs. Meenal Dutta</w:t>
            </w:r>
          </w:p>
          <w:p w:rsidR="009A389A" w:rsidRDefault="009A389A" w:rsidP="00183E33">
            <w:pPr>
              <w:pStyle w:val="Signature"/>
            </w:pPr>
            <w:r w:rsidRPr="00183E33">
              <w:t>Superintendent</w:t>
            </w:r>
          </w:p>
        </w:tc>
        <w:tc>
          <w:tcPr>
            <w:tcW w:w="2946" w:type="dxa"/>
            <w:vAlign w:val="bottom"/>
          </w:tcPr>
          <w:p w:rsidR="009A389A" w:rsidRPr="00A91699" w:rsidRDefault="009A389A" w:rsidP="00A91699">
            <w:pPr>
              <w:pStyle w:val="Seal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>
                      <wp:extent cx="1234440" cy="1188720"/>
                      <wp:effectExtent l="0" t="0" r="22860" b="11430"/>
                      <wp:docPr id="48" name="Oval 1" title="Circle with word 'seal' insi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Seal:"/>
                                    <w:tag w:val="Seal:"/>
                                    <w:id w:val="-471595475"/>
                                    <w:placeholder>
                                      <w:docPart w:val="CE618A2677374088AD39875ED48E2493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p w:rsidR="009A389A" w:rsidRDefault="009A389A" w:rsidP="00A91699">
                                      <w:pPr>
                                        <w:pStyle w:val="Seal"/>
                                      </w:pPr>
                                      <w:r w:rsidRPr="002D69D3">
                                        <w:t>SEAL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041" alt="Title: Circle with word 'seal' inside" style="width:97.2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" fillcolor="white [3212]" strokecolor="#444d26 [3215]" strokeweight="1pt">
                      <v:stroke joinstyle="miter"/>
                      <v:textbox>
                        <w:txbxContent>
                          <w:sdt>
                            <w:sdtPr>
                              <w:alias w:val="Seal:"/>
                              <w:tag w:val="Seal:"/>
                              <w:id w:val="-471595475"/>
                              <w:placeholder>
                                <w:docPart w:val="CE618A2677374088AD39875ED48E2493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9A389A" w:rsidRDefault="009A389A" w:rsidP="00A91699">
                                <w:pPr>
                                  <w:pStyle w:val="Seal"/>
                                </w:pPr>
                                <w:r w:rsidRPr="002D69D3">
                                  <w:t>SEAL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9A389A" w:rsidRDefault="009A389A" w:rsidP="00183E33">
            <w:pPr>
              <w:pStyle w:val="Signature"/>
            </w:pPr>
            <w:r w:rsidRPr="00266741">
              <w:rPr>
                <w:noProof/>
              </w:rPr>
              <w:t>Mr. Karan Paul</w:t>
            </w:r>
          </w:p>
          <w:p w:rsidR="009A389A" w:rsidRDefault="009A389A" w:rsidP="00183E33">
            <w:pPr>
              <w:pStyle w:val="Signature"/>
            </w:pPr>
            <w:r w:rsidRPr="00183E33">
              <w:t>Principal</w:t>
            </w:r>
          </w:p>
        </w:tc>
      </w:tr>
    </w:tbl>
    <w:p w:rsidR="009A389A" w:rsidRDefault="009A389A" w:rsidP="004411C1">
      <w:pPr>
        <w:sectPr w:rsidR="009A389A" w:rsidSect="009A389A">
          <w:headerReference w:type="default" r:id="rId53"/>
          <w:footerReference w:type="default" r:id="rId54"/>
          <w:headerReference w:type="first" r:id="rId55"/>
          <w:pgSz w:w="15840" w:h="12240" w:orient="landscape" w:code="1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A389A" w:rsidRPr="003F36E1" w:rsidRDefault="009A389A" w:rsidP="003F7405">
      <w:pPr>
        <w:pStyle w:val="Subtitle"/>
      </w:pPr>
      <w:r w:rsidRPr="00266741">
        <w:rPr>
          <w:noProof/>
        </w:rPr>
        <w:lastRenderedPageBreak/>
        <w:t>Twin Oaks Secondary School</w:t>
      </w:r>
    </w:p>
    <w:p w:rsidR="009A389A" w:rsidRPr="00637172" w:rsidRDefault="009A389A" w:rsidP="00637172">
      <w:pPr>
        <w:pStyle w:val="Heading1"/>
      </w:pPr>
      <w:sdt>
        <w:sdtPr>
          <w:alias w:val="This certifies that:"/>
          <w:tag w:val="This certifies that:"/>
          <w:id w:val="-762680718"/>
          <w:placeholder>
            <w:docPart w:val="7B6AEE7C351F48A79E41A2CA63C1E459"/>
          </w:placeholder>
          <w:temporary/>
          <w:showingPlcHdr/>
          <w15:appearance w15:val="hidden"/>
        </w:sdtPr>
        <w:sdtContent>
          <w:r w:rsidRPr="00637172">
            <w:t>THIS CERTIFIES THAT</w:t>
          </w:r>
        </w:sdtContent>
      </w:sdt>
    </w:p>
    <w:p w:rsidR="009A389A" w:rsidRDefault="009A389A" w:rsidP="00637172">
      <w:pPr>
        <w:pStyle w:val="Title"/>
      </w:pPr>
      <w:r w:rsidRPr="00266741">
        <w:rPr>
          <w:noProof/>
        </w:rPr>
        <w:t>Siddharth</w:t>
      </w:r>
      <w:r>
        <w:t xml:space="preserve"> </w:t>
      </w:r>
      <w:r w:rsidRPr="00266741">
        <w:rPr>
          <w:noProof/>
        </w:rPr>
        <w:t>Bansal</w:t>
      </w:r>
    </w:p>
    <w:p w:rsidR="009A389A" w:rsidRDefault="009A389A" w:rsidP="00A91699">
      <w:sdt>
        <w:sdtPr>
          <w:alias w:val="Certificate description:"/>
          <w:tag w:val="Certificate description:"/>
          <w:id w:val="-23490298"/>
          <w:placeholder>
            <w:docPart w:val="C63D7C3F56B045CE94A4849AC69E4DFF"/>
          </w:placeholder>
          <w:temporary/>
          <w:showingPlcHdr/>
          <w15:appearance w15:val="hidden"/>
        </w:sdtPr>
        <w:sdtContent>
          <w:r>
            <w:t>has successfully completed the required course of study approved by the Board of Education for the State of</w:t>
          </w:r>
        </w:sdtContent>
      </w:sdt>
      <w:r>
        <w:t xml:space="preserve"> </w:t>
      </w:r>
      <w:sdt>
        <w:sdtPr>
          <w:alias w:val="Enter state:"/>
          <w:tag w:val="Enter state:"/>
          <w:id w:val="-226529258"/>
          <w:placeholder>
            <w:docPart w:val="DCD47C3F249A4FB18D975AE22CCE033B"/>
          </w:placeholder>
          <w:temporary/>
          <w:showingPlcHdr/>
          <w15:appearance w15:val="hidden"/>
        </w:sdtPr>
        <w:sdtContent>
          <w:r>
            <w:t>State</w:t>
          </w:r>
        </w:sdtContent>
      </w:sdt>
      <w:r>
        <w:t xml:space="preserve">, </w:t>
      </w:r>
      <w:sdt>
        <w:sdtPr>
          <w:alias w:val="Certificate description:"/>
          <w:tag w:val="Certificate description:"/>
          <w:id w:val="1494683718"/>
          <w:placeholder>
            <w:docPart w:val="90707BA8DA4E46D088E980C34C73E17B"/>
          </w:placeholder>
          <w:temporary/>
          <w:showingPlcHdr/>
          <w15:appearance w15:val="hidden"/>
        </w:sdtPr>
        <w:sdtContent>
          <w:r>
            <w:t>and is therefore awarded this</w:t>
          </w:r>
        </w:sdtContent>
      </w:sdt>
    </w:p>
    <w:p w:rsidR="009A389A" w:rsidRDefault="009A389A" w:rsidP="00637172">
      <w:pPr>
        <w:pStyle w:val="Title"/>
      </w:pPr>
      <w:sdt>
        <w:sdtPr>
          <w:alias w:val="Enter diploma:"/>
          <w:tag w:val="Enter diploma:"/>
          <w:id w:val="-1594080973"/>
          <w:placeholder>
            <w:docPart w:val="9D88D3B8B5294487884129AF0F7F5FBA"/>
          </w:placeholder>
          <w:temporary/>
          <w:showingPlcHdr/>
          <w15:appearance w15:val="hidden"/>
        </w:sdtPr>
        <w:sdtContent>
          <w:r>
            <w:t>DIPLOMA</w:t>
          </w:r>
        </w:sdtContent>
      </w:sdt>
    </w:p>
    <w:p w:rsidR="009A389A" w:rsidRDefault="009A389A" w:rsidP="00150073">
      <w:sdt>
        <w:sdtPr>
          <w:alias w:val="Dated this:"/>
          <w:tag w:val="Dated this:"/>
          <w:id w:val="-1681965734"/>
          <w:placeholder>
            <w:docPart w:val="96C47E6322244258867E79DA01AA2049"/>
          </w:placeholder>
          <w:temporary/>
          <w:showingPlcHdr/>
          <w15:appearance w15:val="hidden"/>
        </w:sdtPr>
        <w:sdtContent>
          <w:r>
            <w:t>Dated this</w:t>
          </w:r>
        </w:sdtContent>
      </w:sdt>
      <w:r>
        <w:t xml:space="preserve"> </w:t>
      </w:r>
      <w:sdt>
        <w:sdtPr>
          <w:alias w:val="Enter day:"/>
          <w:tag w:val="Enter day:"/>
          <w:id w:val="-250659239"/>
          <w:placeholder>
            <w:docPart w:val="AADA6F4FF3E34FF0977E065D955F8A02"/>
          </w:placeholder>
          <w:temporary/>
          <w:showingPlcHdr/>
          <w15:appearance w15:val="hidden"/>
        </w:sdtPr>
        <w:sdtContent>
          <w:r>
            <w:t>Day</w:t>
          </w:r>
        </w:sdtContent>
      </w:sdt>
      <w:r>
        <w:t xml:space="preserve"> </w:t>
      </w:r>
      <w:sdt>
        <w:sdtPr>
          <w:alias w:val="Of:"/>
          <w:tag w:val="Of:"/>
          <w:id w:val="594294331"/>
          <w:placeholder>
            <w:docPart w:val="EFEEED20725345D79FF9FF0C11664C27"/>
          </w:placeholder>
          <w:temporary/>
          <w:showingPlcHdr/>
          <w15:appearance w15:val="hidden"/>
        </w:sdtPr>
        <w:sdtContent>
          <w:r>
            <w:t>of</w:t>
          </w:r>
        </w:sdtContent>
      </w:sdt>
      <w:r>
        <w:t xml:space="preserve"> </w:t>
      </w:r>
      <w:sdt>
        <w:sdtPr>
          <w:alias w:val="Enter month:"/>
          <w:tag w:val="Enter month:"/>
          <w:id w:val="-962107035"/>
          <w:placeholder>
            <w:docPart w:val="F80E8A228B814A288ED4F31E8F85129D"/>
          </w:placeholder>
          <w:temporary/>
          <w:showingPlcHdr/>
          <w15:appearance w15:val="hidden"/>
        </w:sdtPr>
        <w:sdtContent>
          <w:r>
            <w:t>Month</w:t>
          </w:r>
        </w:sdtContent>
      </w:sdt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4137"/>
        <w:gridCol w:w="3103"/>
        <w:gridCol w:w="4136"/>
      </w:tblGrid>
      <w:tr w:rsidR="009A389A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A389A" w:rsidRDefault="009A389A" w:rsidP="00183E33">
            <w:pPr>
              <w:pStyle w:val="Signature"/>
            </w:pPr>
            <w:r w:rsidRPr="00266741">
              <w:rPr>
                <w:noProof/>
              </w:rPr>
              <w:t>Dr. Ritesh Kulkarni</w:t>
            </w:r>
          </w:p>
          <w:p w:rsidR="009A389A" w:rsidRDefault="009A389A" w:rsidP="00183E33">
            <w:pPr>
              <w:pStyle w:val="Signature"/>
            </w:pPr>
            <w:r w:rsidRPr="00183E33">
              <w:t>Superintendent</w:t>
            </w:r>
          </w:p>
        </w:tc>
        <w:tc>
          <w:tcPr>
            <w:tcW w:w="2946" w:type="dxa"/>
            <w:vAlign w:val="bottom"/>
          </w:tcPr>
          <w:p w:rsidR="009A389A" w:rsidRPr="00A91699" w:rsidRDefault="009A389A" w:rsidP="00A91699">
            <w:pPr>
              <w:pStyle w:val="Seal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>
                      <wp:extent cx="1234440" cy="1188720"/>
                      <wp:effectExtent l="0" t="0" r="22860" b="11430"/>
                      <wp:docPr id="51" name="Oval 1" title="Circle with word 'seal' insi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Seal:"/>
                                    <w:tag w:val="Seal:"/>
                                    <w:id w:val="-1509669821"/>
                                    <w:placeholder>
                                      <w:docPart w:val="F104793E5D014D69B53F63442CD3DA60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p w:rsidR="009A389A" w:rsidRDefault="009A389A" w:rsidP="00A91699">
                                      <w:pPr>
                                        <w:pStyle w:val="Seal"/>
                                      </w:pPr>
                                      <w:r w:rsidRPr="002D69D3">
                                        <w:t>SEAL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042" alt="Title: Circle with word 'seal' inside" style="width:97.2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" fillcolor="white [3212]" strokecolor="#444d26 [3215]" strokeweight="1pt">
                      <v:stroke joinstyle="miter"/>
                      <v:textbox>
                        <w:txbxContent>
                          <w:sdt>
                            <w:sdtPr>
                              <w:alias w:val="Seal:"/>
                              <w:tag w:val="Seal:"/>
                              <w:id w:val="-1509669821"/>
                              <w:placeholder>
                                <w:docPart w:val="F104793E5D014D69B53F63442CD3DA60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9A389A" w:rsidRDefault="009A389A" w:rsidP="00A91699">
                                <w:pPr>
                                  <w:pStyle w:val="Seal"/>
                                </w:pPr>
                                <w:r w:rsidRPr="002D69D3">
                                  <w:t>SEAL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9A389A" w:rsidRDefault="009A389A" w:rsidP="00183E33">
            <w:pPr>
              <w:pStyle w:val="Signature"/>
            </w:pPr>
            <w:r w:rsidRPr="00266741">
              <w:rPr>
                <w:noProof/>
              </w:rPr>
              <w:t>Mrs. Padmini Kaul</w:t>
            </w:r>
          </w:p>
          <w:p w:rsidR="009A389A" w:rsidRDefault="009A389A" w:rsidP="00183E33">
            <w:pPr>
              <w:pStyle w:val="Signature"/>
            </w:pPr>
            <w:r w:rsidRPr="00183E33">
              <w:t>Principal</w:t>
            </w:r>
          </w:p>
        </w:tc>
      </w:tr>
    </w:tbl>
    <w:p w:rsidR="009A389A" w:rsidRDefault="009A389A" w:rsidP="004411C1">
      <w:pPr>
        <w:sectPr w:rsidR="009A389A" w:rsidSect="009A389A">
          <w:headerReference w:type="default" r:id="rId56"/>
          <w:footerReference w:type="default" r:id="rId57"/>
          <w:headerReference w:type="first" r:id="rId58"/>
          <w:pgSz w:w="15840" w:h="12240" w:orient="landscape" w:code="1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A389A" w:rsidRPr="003F36E1" w:rsidRDefault="009A389A" w:rsidP="003F7405">
      <w:pPr>
        <w:pStyle w:val="Subtitle"/>
      </w:pPr>
      <w:r w:rsidRPr="00266741">
        <w:rPr>
          <w:noProof/>
        </w:rPr>
        <w:lastRenderedPageBreak/>
        <w:t>Bright Future High School</w:t>
      </w:r>
    </w:p>
    <w:p w:rsidR="009A389A" w:rsidRPr="00637172" w:rsidRDefault="009A389A" w:rsidP="00637172">
      <w:pPr>
        <w:pStyle w:val="Heading1"/>
      </w:pPr>
      <w:sdt>
        <w:sdtPr>
          <w:alias w:val="This certifies that:"/>
          <w:tag w:val="This certifies that:"/>
          <w:id w:val="1182401597"/>
          <w:placeholder>
            <w:docPart w:val="352D59F60FFF42E49EBBD2A3E4AD8CFB"/>
          </w:placeholder>
          <w:temporary/>
          <w:showingPlcHdr/>
          <w15:appearance w15:val="hidden"/>
        </w:sdtPr>
        <w:sdtContent>
          <w:r w:rsidRPr="00637172">
            <w:t>THIS CERTIFIES THAT</w:t>
          </w:r>
        </w:sdtContent>
      </w:sdt>
    </w:p>
    <w:p w:rsidR="009A389A" w:rsidRDefault="009A389A" w:rsidP="00637172">
      <w:pPr>
        <w:pStyle w:val="Title"/>
      </w:pPr>
      <w:r w:rsidRPr="00266741">
        <w:rPr>
          <w:noProof/>
        </w:rPr>
        <w:t>Kavya</w:t>
      </w:r>
      <w:r>
        <w:t xml:space="preserve"> </w:t>
      </w:r>
      <w:r w:rsidRPr="00266741">
        <w:rPr>
          <w:noProof/>
        </w:rPr>
        <w:t>Joshi</w:t>
      </w:r>
    </w:p>
    <w:p w:rsidR="009A389A" w:rsidRDefault="009A389A" w:rsidP="00A91699">
      <w:sdt>
        <w:sdtPr>
          <w:alias w:val="Certificate description:"/>
          <w:tag w:val="Certificate description:"/>
          <w:id w:val="-241651611"/>
          <w:placeholder>
            <w:docPart w:val="1AA899BA78A049019B1BBB555DEDC2B8"/>
          </w:placeholder>
          <w:temporary/>
          <w:showingPlcHdr/>
          <w15:appearance w15:val="hidden"/>
        </w:sdtPr>
        <w:sdtContent>
          <w:r>
            <w:t>has successfully completed the required course of study approved by the Board of Education for the State of</w:t>
          </w:r>
        </w:sdtContent>
      </w:sdt>
      <w:r>
        <w:t xml:space="preserve"> </w:t>
      </w:r>
      <w:sdt>
        <w:sdtPr>
          <w:alias w:val="Enter state:"/>
          <w:tag w:val="Enter state:"/>
          <w:id w:val="1790857681"/>
          <w:placeholder>
            <w:docPart w:val="60E582D3B35B48119CE5B118837C77FE"/>
          </w:placeholder>
          <w:temporary/>
          <w:showingPlcHdr/>
          <w15:appearance w15:val="hidden"/>
        </w:sdtPr>
        <w:sdtContent>
          <w:r>
            <w:t>State</w:t>
          </w:r>
        </w:sdtContent>
      </w:sdt>
      <w:r>
        <w:t xml:space="preserve">, </w:t>
      </w:r>
      <w:sdt>
        <w:sdtPr>
          <w:alias w:val="Certificate description:"/>
          <w:tag w:val="Certificate description:"/>
          <w:id w:val="221107488"/>
          <w:placeholder>
            <w:docPart w:val="D207FF704BBA405BB5A8B570BB261A4C"/>
          </w:placeholder>
          <w:temporary/>
          <w:showingPlcHdr/>
          <w15:appearance w15:val="hidden"/>
        </w:sdtPr>
        <w:sdtContent>
          <w:r>
            <w:t>and is therefore awarded this</w:t>
          </w:r>
        </w:sdtContent>
      </w:sdt>
    </w:p>
    <w:p w:rsidR="009A389A" w:rsidRDefault="009A389A" w:rsidP="00637172">
      <w:pPr>
        <w:pStyle w:val="Title"/>
      </w:pPr>
      <w:sdt>
        <w:sdtPr>
          <w:alias w:val="Enter diploma:"/>
          <w:tag w:val="Enter diploma:"/>
          <w:id w:val="-1777854898"/>
          <w:placeholder>
            <w:docPart w:val="CE1948B24AE744E5A83FB263EADAB8E6"/>
          </w:placeholder>
          <w:temporary/>
          <w:showingPlcHdr/>
          <w15:appearance w15:val="hidden"/>
        </w:sdtPr>
        <w:sdtContent>
          <w:r>
            <w:t>DIPLOMA</w:t>
          </w:r>
        </w:sdtContent>
      </w:sdt>
    </w:p>
    <w:p w:rsidR="009A389A" w:rsidRDefault="009A389A" w:rsidP="00150073">
      <w:sdt>
        <w:sdtPr>
          <w:alias w:val="Dated this:"/>
          <w:tag w:val="Dated this:"/>
          <w:id w:val="-220909325"/>
          <w:placeholder>
            <w:docPart w:val="5F5B53552A1046B68387D7D8CBAD51D1"/>
          </w:placeholder>
          <w:temporary/>
          <w:showingPlcHdr/>
          <w15:appearance w15:val="hidden"/>
        </w:sdtPr>
        <w:sdtContent>
          <w:r>
            <w:t>Dated this</w:t>
          </w:r>
        </w:sdtContent>
      </w:sdt>
      <w:r>
        <w:t xml:space="preserve"> </w:t>
      </w:r>
      <w:sdt>
        <w:sdtPr>
          <w:alias w:val="Enter day:"/>
          <w:tag w:val="Enter day:"/>
          <w:id w:val="433943811"/>
          <w:placeholder>
            <w:docPart w:val="C74F337A09344D16AE7FC7F854DF579F"/>
          </w:placeholder>
          <w:temporary/>
          <w:showingPlcHdr/>
          <w15:appearance w15:val="hidden"/>
        </w:sdtPr>
        <w:sdtContent>
          <w:r>
            <w:t>Day</w:t>
          </w:r>
        </w:sdtContent>
      </w:sdt>
      <w:r>
        <w:t xml:space="preserve"> </w:t>
      </w:r>
      <w:sdt>
        <w:sdtPr>
          <w:alias w:val="Of:"/>
          <w:tag w:val="Of:"/>
          <w:id w:val="1342433198"/>
          <w:placeholder>
            <w:docPart w:val="7CC74003435C4C3DB500E255A262675C"/>
          </w:placeholder>
          <w:temporary/>
          <w:showingPlcHdr/>
          <w15:appearance w15:val="hidden"/>
        </w:sdtPr>
        <w:sdtContent>
          <w:r>
            <w:t>of</w:t>
          </w:r>
        </w:sdtContent>
      </w:sdt>
      <w:r>
        <w:t xml:space="preserve"> </w:t>
      </w:r>
      <w:sdt>
        <w:sdtPr>
          <w:alias w:val="Enter month:"/>
          <w:tag w:val="Enter month:"/>
          <w:id w:val="1873500312"/>
          <w:placeholder>
            <w:docPart w:val="95322C94F4D24D019B67A8C22984F914"/>
          </w:placeholder>
          <w:temporary/>
          <w:showingPlcHdr/>
          <w15:appearance w15:val="hidden"/>
        </w:sdtPr>
        <w:sdtContent>
          <w:r>
            <w:t>Month</w:t>
          </w:r>
        </w:sdtContent>
      </w:sdt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4137"/>
        <w:gridCol w:w="3103"/>
        <w:gridCol w:w="4136"/>
      </w:tblGrid>
      <w:tr w:rsidR="009A389A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A389A" w:rsidRDefault="009A389A" w:rsidP="00183E33">
            <w:pPr>
              <w:pStyle w:val="Signature"/>
            </w:pPr>
            <w:r w:rsidRPr="00266741">
              <w:rPr>
                <w:noProof/>
              </w:rPr>
              <w:t>Mr. Naveen Pillai</w:t>
            </w:r>
          </w:p>
          <w:p w:rsidR="009A389A" w:rsidRDefault="009A389A" w:rsidP="00183E33">
            <w:pPr>
              <w:pStyle w:val="Signature"/>
            </w:pPr>
            <w:r w:rsidRPr="00183E33">
              <w:t>Superintendent</w:t>
            </w:r>
          </w:p>
        </w:tc>
        <w:tc>
          <w:tcPr>
            <w:tcW w:w="2946" w:type="dxa"/>
            <w:vAlign w:val="bottom"/>
          </w:tcPr>
          <w:p w:rsidR="009A389A" w:rsidRPr="00A91699" w:rsidRDefault="009A389A" w:rsidP="00A91699">
            <w:pPr>
              <w:pStyle w:val="Seal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>
                      <wp:extent cx="1234440" cy="1188720"/>
                      <wp:effectExtent l="0" t="0" r="22860" b="11430"/>
                      <wp:docPr id="54" name="Oval 1" title="Circle with word 'seal' insi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Seal:"/>
                                    <w:tag w:val="Seal:"/>
                                    <w:id w:val="204598240"/>
                                    <w:placeholder>
                                      <w:docPart w:val="6DAF76F1A7E442EA9E7010B902DA5BDF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p w:rsidR="009A389A" w:rsidRDefault="009A389A" w:rsidP="00A91699">
                                      <w:pPr>
                                        <w:pStyle w:val="Seal"/>
                                      </w:pPr>
                                      <w:r w:rsidRPr="002D69D3">
                                        <w:t>SEAL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043" alt="Title: Circle with word 'seal' inside" style="width:97.2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" fillcolor="white [3212]" strokecolor="#444d26 [3215]" strokeweight="1pt">
                      <v:stroke joinstyle="miter"/>
                      <v:textbox>
                        <w:txbxContent>
                          <w:sdt>
                            <w:sdtPr>
                              <w:alias w:val="Seal:"/>
                              <w:tag w:val="Seal:"/>
                              <w:id w:val="204598240"/>
                              <w:placeholder>
                                <w:docPart w:val="6DAF76F1A7E442EA9E7010B902DA5BDF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9A389A" w:rsidRDefault="009A389A" w:rsidP="00A91699">
                                <w:pPr>
                                  <w:pStyle w:val="Seal"/>
                                </w:pPr>
                                <w:r w:rsidRPr="002D69D3">
                                  <w:t>SEAL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9A389A" w:rsidRDefault="009A389A" w:rsidP="00183E33">
            <w:pPr>
              <w:pStyle w:val="Signature"/>
            </w:pPr>
            <w:r w:rsidRPr="00266741">
              <w:rPr>
                <w:noProof/>
              </w:rPr>
              <w:t>Mrs. Sonia Bhalla</w:t>
            </w:r>
          </w:p>
          <w:p w:rsidR="009A389A" w:rsidRDefault="009A389A" w:rsidP="00183E33">
            <w:pPr>
              <w:pStyle w:val="Signature"/>
            </w:pPr>
            <w:r w:rsidRPr="00183E33">
              <w:t>Principal</w:t>
            </w:r>
          </w:p>
        </w:tc>
      </w:tr>
    </w:tbl>
    <w:p w:rsidR="009A389A" w:rsidRDefault="009A389A" w:rsidP="004411C1">
      <w:pPr>
        <w:sectPr w:rsidR="009A389A" w:rsidSect="009A389A">
          <w:headerReference w:type="default" r:id="rId59"/>
          <w:footerReference w:type="default" r:id="rId60"/>
          <w:headerReference w:type="first" r:id="rId61"/>
          <w:pgSz w:w="15840" w:h="12240" w:orient="landscape" w:code="1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A389A" w:rsidRPr="003F36E1" w:rsidRDefault="009A389A" w:rsidP="003F7405">
      <w:pPr>
        <w:pStyle w:val="Subtitle"/>
      </w:pPr>
      <w:r w:rsidRPr="00266741">
        <w:rPr>
          <w:noProof/>
        </w:rPr>
        <w:lastRenderedPageBreak/>
        <w:t>Starlight High School</w:t>
      </w:r>
    </w:p>
    <w:p w:rsidR="009A389A" w:rsidRPr="00637172" w:rsidRDefault="009A389A" w:rsidP="00637172">
      <w:pPr>
        <w:pStyle w:val="Heading1"/>
      </w:pPr>
      <w:sdt>
        <w:sdtPr>
          <w:alias w:val="This certifies that:"/>
          <w:tag w:val="This certifies that:"/>
          <w:id w:val="-531189858"/>
          <w:placeholder>
            <w:docPart w:val="1F60B88F5E9740FA9234EF3F23031168"/>
          </w:placeholder>
          <w:temporary/>
          <w:showingPlcHdr/>
          <w15:appearance w15:val="hidden"/>
        </w:sdtPr>
        <w:sdtContent>
          <w:r w:rsidRPr="00637172">
            <w:t>THIS CERTIFIES THAT</w:t>
          </w:r>
        </w:sdtContent>
      </w:sdt>
    </w:p>
    <w:p w:rsidR="009A389A" w:rsidRDefault="009A389A" w:rsidP="00637172">
      <w:pPr>
        <w:pStyle w:val="Title"/>
      </w:pPr>
      <w:r w:rsidRPr="00266741">
        <w:rPr>
          <w:noProof/>
        </w:rPr>
        <w:t>Aditya</w:t>
      </w:r>
      <w:r>
        <w:t xml:space="preserve"> </w:t>
      </w:r>
      <w:r w:rsidRPr="00266741">
        <w:rPr>
          <w:noProof/>
        </w:rPr>
        <w:t>Arora</w:t>
      </w:r>
      <w:bookmarkStart w:id="0" w:name="_GoBack"/>
      <w:bookmarkEnd w:id="0"/>
    </w:p>
    <w:p w:rsidR="009A389A" w:rsidRDefault="009A389A" w:rsidP="00A91699">
      <w:sdt>
        <w:sdtPr>
          <w:alias w:val="Certificate description:"/>
          <w:tag w:val="Certificate description:"/>
          <w:id w:val="-1598172463"/>
          <w:placeholder>
            <w:docPart w:val="03CE8DB8B76E4737A7CD7391DED76C22"/>
          </w:placeholder>
          <w:temporary/>
          <w:showingPlcHdr/>
          <w15:appearance w15:val="hidden"/>
        </w:sdtPr>
        <w:sdtContent>
          <w:r>
            <w:t>has successfully completed the required course of study approved by the Board of Education for the State of</w:t>
          </w:r>
        </w:sdtContent>
      </w:sdt>
      <w:r>
        <w:t xml:space="preserve"> </w:t>
      </w:r>
      <w:sdt>
        <w:sdtPr>
          <w:alias w:val="Enter state:"/>
          <w:tag w:val="Enter state:"/>
          <w:id w:val="-33659314"/>
          <w:placeholder>
            <w:docPart w:val="D38529BED0654DF0B153DC50581D836F"/>
          </w:placeholder>
          <w:temporary/>
          <w:showingPlcHdr/>
          <w15:appearance w15:val="hidden"/>
        </w:sdtPr>
        <w:sdtContent>
          <w:r>
            <w:t>State</w:t>
          </w:r>
        </w:sdtContent>
      </w:sdt>
      <w:r>
        <w:t xml:space="preserve">, </w:t>
      </w:r>
      <w:sdt>
        <w:sdtPr>
          <w:alias w:val="Certificate description:"/>
          <w:tag w:val="Certificate description:"/>
          <w:id w:val="563532770"/>
          <w:placeholder>
            <w:docPart w:val="1A404F5FFE034C7E9D11EC212B67C3EE"/>
          </w:placeholder>
          <w:temporary/>
          <w:showingPlcHdr/>
          <w15:appearance w15:val="hidden"/>
        </w:sdtPr>
        <w:sdtContent>
          <w:r>
            <w:t>and is therefore awarded this</w:t>
          </w:r>
        </w:sdtContent>
      </w:sdt>
    </w:p>
    <w:p w:rsidR="009A389A" w:rsidRDefault="009A389A" w:rsidP="00637172">
      <w:pPr>
        <w:pStyle w:val="Title"/>
      </w:pPr>
      <w:sdt>
        <w:sdtPr>
          <w:alias w:val="Enter diploma:"/>
          <w:tag w:val="Enter diploma:"/>
          <w:id w:val="-221674760"/>
          <w:placeholder>
            <w:docPart w:val="17FB417702024377B73C36F220EF49A8"/>
          </w:placeholder>
          <w:temporary/>
          <w:showingPlcHdr/>
          <w15:appearance w15:val="hidden"/>
        </w:sdtPr>
        <w:sdtContent>
          <w:r>
            <w:t>DIPLOMA</w:t>
          </w:r>
        </w:sdtContent>
      </w:sdt>
    </w:p>
    <w:p w:rsidR="009A389A" w:rsidRDefault="009A389A" w:rsidP="00150073">
      <w:sdt>
        <w:sdtPr>
          <w:alias w:val="Dated this:"/>
          <w:tag w:val="Dated this:"/>
          <w:id w:val="-751884925"/>
          <w:placeholder>
            <w:docPart w:val="6B64F36913E7453AABAB1AEA68CCC573"/>
          </w:placeholder>
          <w:temporary/>
          <w:showingPlcHdr/>
          <w15:appearance w15:val="hidden"/>
        </w:sdtPr>
        <w:sdtContent>
          <w:r>
            <w:t>Dated this</w:t>
          </w:r>
        </w:sdtContent>
      </w:sdt>
      <w:r>
        <w:t xml:space="preserve"> </w:t>
      </w:r>
      <w:sdt>
        <w:sdtPr>
          <w:alias w:val="Enter day:"/>
          <w:tag w:val="Enter day:"/>
          <w:id w:val="1811906033"/>
          <w:placeholder>
            <w:docPart w:val="A1EEAF2B5AAF4BED8CC892B1C271E954"/>
          </w:placeholder>
          <w:temporary/>
          <w:showingPlcHdr/>
          <w15:appearance w15:val="hidden"/>
        </w:sdtPr>
        <w:sdtContent>
          <w:r>
            <w:t>Day</w:t>
          </w:r>
        </w:sdtContent>
      </w:sdt>
      <w:r>
        <w:t xml:space="preserve"> </w:t>
      </w:r>
      <w:sdt>
        <w:sdtPr>
          <w:alias w:val="Of:"/>
          <w:tag w:val="Of:"/>
          <w:id w:val="-536974422"/>
          <w:placeholder>
            <w:docPart w:val="294C37884ED94C01AB17F8BB7F2EB382"/>
          </w:placeholder>
          <w:temporary/>
          <w:showingPlcHdr/>
          <w15:appearance w15:val="hidden"/>
        </w:sdtPr>
        <w:sdtContent>
          <w:r>
            <w:t>of</w:t>
          </w:r>
        </w:sdtContent>
      </w:sdt>
      <w:r>
        <w:t xml:space="preserve"> </w:t>
      </w:r>
      <w:sdt>
        <w:sdtPr>
          <w:alias w:val="Enter month:"/>
          <w:tag w:val="Enter month:"/>
          <w:id w:val="-1509833896"/>
          <w:placeholder>
            <w:docPart w:val="6B2DAAB38515429F885A8B5A5DDE3190"/>
          </w:placeholder>
          <w:temporary/>
          <w:showingPlcHdr/>
          <w15:appearance w15:val="hidden"/>
        </w:sdtPr>
        <w:sdtContent>
          <w:r>
            <w:t>Month</w:t>
          </w:r>
        </w:sdtContent>
      </w:sdt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4137"/>
        <w:gridCol w:w="3103"/>
        <w:gridCol w:w="4136"/>
      </w:tblGrid>
      <w:tr w:rsidR="009A389A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A389A" w:rsidRDefault="009A389A" w:rsidP="00183E33">
            <w:pPr>
              <w:pStyle w:val="Signature"/>
            </w:pPr>
            <w:r w:rsidRPr="00266741">
              <w:rPr>
                <w:noProof/>
              </w:rPr>
              <w:t>Mrs. Priya Chauhan</w:t>
            </w:r>
          </w:p>
          <w:p w:rsidR="009A389A" w:rsidRDefault="009A389A" w:rsidP="00183E33">
            <w:pPr>
              <w:pStyle w:val="Signature"/>
            </w:pPr>
            <w:r w:rsidRPr="00183E33">
              <w:t>Superintendent</w:t>
            </w:r>
          </w:p>
        </w:tc>
        <w:tc>
          <w:tcPr>
            <w:tcW w:w="2946" w:type="dxa"/>
            <w:vAlign w:val="bottom"/>
          </w:tcPr>
          <w:p w:rsidR="009A389A" w:rsidRPr="00A91699" w:rsidRDefault="009A389A" w:rsidP="00A91699">
            <w:pPr>
              <w:pStyle w:val="Seal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>
                      <wp:extent cx="1234440" cy="1188720"/>
                      <wp:effectExtent l="0" t="0" r="22860" b="11430"/>
                      <wp:docPr id="57" name="Oval 1" title="Circle with word 'seal' insi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Seal:"/>
                                    <w:tag w:val="Seal:"/>
                                    <w:id w:val="2044016679"/>
                                    <w:placeholder>
                                      <w:docPart w:val="53CCDADC0EB7454390417E6CBF29DD85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p w:rsidR="009A389A" w:rsidRDefault="009A389A" w:rsidP="00A91699">
                                      <w:pPr>
                                        <w:pStyle w:val="Seal"/>
                                      </w:pPr>
                                      <w:r w:rsidRPr="002D69D3">
                                        <w:t>SEAL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044" alt="Title: Circle with word 'seal' inside" style="width:97.2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" fillcolor="white [3212]" strokecolor="#444d26 [3215]" strokeweight="1pt">
                      <v:stroke joinstyle="miter"/>
                      <v:textbox>
                        <w:txbxContent>
                          <w:sdt>
                            <w:sdtPr>
                              <w:alias w:val="Seal:"/>
                              <w:tag w:val="Seal:"/>
                              <w:id w:val="2044016679"/>
                              <w:placeholder>
                                <w:docPart w:val="53CCDADC0EB7454390417E6CBF29DD85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9A389A" w:rsidRDefault="009A389A" w:rsidP="00A91699">
                                <w:pPr>
                                  <w:pStyle w:val="Seal"/>
                                </w:pPr>
                                <w:r w:rsidRPr="002D69D3">
                                  <w:t>SEAL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9A389A" w:rsidRDefault="009A389A" w:rsidP="00183E33">
            <w:pPr>
              <w:pStyle w:val="Signature"/>
            </w:pPr>
            <w:r w:rsidRPr="00266741">
              <w:rPr>
                <w:noProof/>
              </w:rPr>
              <w:t>Mr. Devendra Rao</w:t>
            </w:r>
          </w:p>
          <w:p w:rsidR="009A389A" w:rsidRDefault="009A389A" w:rsidP="00183E33">
            <w:pPr>
              <w:pStyle w:val="Signature"/>
            </w:pPr>
            <w:r w:rsidRPr="00183E33">
              <w:t>Principal</w:t>
            </w:r>
          </w:p>
        </w:tc>
      </w:tr>
    </w:tbl>
    <w:p w:rsidR="009A389A" w:rsidRDefault="009A389A" w:rsidP="004411C1">
      <w:pPr>
        <w:sectPr w:rsidR="009A389A" w:rsidSect="009A389A">
          <w:headerReference w:type="default" r:id="rId62"/>
          <w:footerReference w:type="default" r:id="rId63"/>
          <w:headerReference w:type="first" r:id="rId64"/>
          <w:pgSz w:w="15840" w:h="12240" w:orient="landscape" w:code="1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A389A" w:rsidRPr="003F36E1" w:rsidRDefault="009A389A" w:rsidP="003F7405">
      <w:pPr>
        <w:pStyle w:val="Subtitle"/>
      </w:pPr>
      <w:r w:rsidRPr="00266741">
        <w:rPr>
          <w:noProof/>
        </w:rPr>
        <w:lastRenderedPageBreak/>
        <w:t>Oakridge Public High School</w:t>
      </w:r>
    </w:p>
    <w:p w:rsidR="009A389A" w:rsidRPr="00637172" w:rsidRDefault="009A389A" w:rsidP="00637172">
      <w:pPr>
        <w:pStyle w:val="Heading1"/>
      </w:pPr>
      <w:sdt>
        <w:sdtPr>
          <w:alias w:val="This certifies that:"/>
          <w:tag w:val="This certifies that:"/>
          <w:id w:val="-818191942"/>
          <w:placeholder>
            <w:docPart w:val="0FA103AFE9124E7483937E34E77B447C"/>
          </w:placeholder>
          <w:temporary/>
          <w:showingPlcHdr/>
          <w15:appearance w15:val="hidden"/>
        </w:sdtPr>
        <w:sdtContent>
          <w:r w:rsidRPr="00637172">
            <w:t>THIS CERTIFIES THAT</w:t>
          </w:r>
        </w:sdtContent>
      </w:sdt>
    </w:p>
    <w:p w:rsidR="009A389A" w:rsidRDefault="009A389A" w:rsidP="00637172">
      <w:pPr>
        <w:pStyle w:val="Title"/>
      </w:pPr>
      <w:r w:rsidRPr="00266741">
        <w:rPr>
          <w:noProof/>
        </w:rPr>
        <w:t>Sanvi</w:t>
      </w:r>
      <w:r>
        <w:t xml:space="preserve"> </w:t>
      </w:r>
      <w:r w:rsidRPr="00266741">
        <w:rPr>
          <w:noProof/>
        </w:rPr>
        <w:t>Nair</w:t>
      </w:r>
    </w:p>
    <w:p w:rsidR="009A389A" w:rsidRDefault="009A389A" w:rsidP="00A91699">
      <w:sdt>
        <w:sdtPr>
          <w:alias w:val="Certificate description:"/>
          <w:tag w:val="Certificate description:"/>
          <w:id w:val="-2062542326"/>
          <w:placeholder>
            <w:docPart w:val="97E281AF864E448A91DE9E6CBDA6B99A"/>
          </w:placeholder>
          <w:temporary/>
          <w:showingPlcHdr/>
          <w15:appearance w15:val="hidden"/>
        </w:sdtPr>
        <w:sdtContent>
          <w:r>
            <w:t>has successfully completed the required course of study approved by the Board of Education for the State of</w:t>
          </w:r>
        </w:sdtContent>
      </w:sdt>
      <w:r>
        <w:t xml:space="preserve"> </w:t>
      </w:r>
      <w:sdt>
        <w:sdtPr>
          <w:alias w:val="Enter state:"/>
          <w:tag w:val="Enter state:"/>
          <w:id w:val="734824351"/>
          <w:placeholder>
            <w:docPart w:val="8AFD9295BE5F446BB9CA559C62FC8891"/>
          </w:placeholder>
          <w:temporary/>
          <w:showingPlcHdr/>
          <w15:appearance w15:val="hidden"/>
        </w:sdtPr>
        <w:sdtContent>
          <w:r>
            <w:t>State</w:t>
          </w:r>
        </w:sdtContent>
      </w:sdt>
      <w:r>
        <w:t xml:space="preserve">, </w:t>
      </w:r>
      <w:sdt>
        <w:sdtPr>
          <w:alias w:val="Certificate description:"/>
          <w:tag w:val="Certificate description:"/>
          <w:id w:val="1303974375"/>
          <w:placeholder>
            <w:docPart w:val="F97C5F8E8FEE41DDB7ACB3EB548D420E"/>
          </w:placeholder>
          <w:temporary/>
          <w:showingPlcHdr/>
          <w15:appearance w15:val="hidden"/>
        </w:sdtPr>
        <w:sdtContent>
          <w:r>
            <w:t>and is therefore awarded this</w:t>
          </w:r>
        </w:sdtContent>
      </w:sdt>
    </w:p>
    <w:p w:rsidR="009A389A" w:rsidRDefault="009A389A" w:rsidP="00637172">
      <w:pPr>
        <w:pStyle w:val="Title"/>
      </w:pPr>
      <w:sdt>
        <w:sdtPr>
          <w:alias w:val="Enter diploma:"/>
          <w:tag w:val="Enter diploma:"/>
          <w:id w:val="671303470"/>
          <w:placeholder>
            <w:docPart w:val="C184918E187E42B2B886F11668922D51"/>
          </w:placeholder>
          <w:temporary/>
          <w:showingPlcHdr/>
          <w15:appearance w15:val="hidden"/>
        </w:sdtPr>
        <w:sdtContent>
          <w:r>
            <w:t>DIPLOMA</w:t>
          </w:r>
        </w:sdtContent>
      </w:sdt>
    </w:p>
    <w:p w:rsidR="009A389A" w:rsidRDefault="009A389A" w:rsidP="00150073">
      <w:sdt>
        <w:sdtPr>
          <w:alias w:val="Dated this:"/>
          <w:tag w:val="Dated this:"/>
          <w:id w:val="269292439"/>
          <w:placeholder>
            <w:docPart w:val="162A9B1998EA4FEDB7614D03933950B4"/>
          </w:placeholder>
          <w:temporary/>
          <w:showingPlcHdr/>
          <w15:appearance w15:val="hidden"/>
        </w:sdtPr>
        <w:sdtContent>
          <w:r>
            <w:t>Dated this</w:t>
          </w:r>
        </w:sdtContent>
      </w:sdt>
      <w:r>
        <w:t xml:space="preserve"> </w:t>
      </w:r>
      <w:sdt>
        <w:sdtPr>
          <w:alias w:val="Enter day:"/>
          <w:tag w:val="Enter day:"/>
          <w:id w:val="-1053849893"/>
          <w:placeholder>
            <w:docPart w:val="A5D362199D9C476C99B23EE8AD0D14A7"/>
          </w:placeholder>
          <w:temporary/>
          <w:showingPlcHdr/>
          <w15:appearance w15:val="hidden"/>
        </w:sdtPr>
        <w:sdtContent>
          <w:r>
            <w:t>Day</w:t>
          </w:r>
        </w:sdtContent>
      </w:sdt>
      <w:r>
        <w:t xml:space="preserve"> </w:t>
      </w:r>
      <w:sdt>
        <w:sdtPr>
          <w:alias w:val="Of:"/>
          <w:tag w:val="Of:"/>
          <w:id w:val="-299077405"/>
          <w:placeholder>
            <w:docPart w:val="B3E6780913D149C68BFA6EE962F3E959"/>
          </w:placeholder>
          <w:temporary/>
          <w:showingPlcHdr/>
          <w15:appearance w15:val="hidden"/>
        </w:sdtPr>
        <w:sdtContent>
          <w:r>
            <w:t>of</w:t>
          </w:r>
        </w:sdtContent>
      </w:sdt>
      <w:r>
        <w:t xml:space="preserve"> </w:t>
      </w:r>
      <w:sdt>
        <w:sdtPr>
          <w:alias w:val="Enter month:"/>
          <w:tag w:val="Enter month:"/>
          <w:id w:val="-46925016"/>
          <w:placeholder>
            <w:docPart w:val="3E147A2141324D19944A9622E116EF96"/>
          </w:placeholder>
          <w:temporary/>
          <w:showingPlcHdr/>
          <w15:appearance w15:val="hidden"/>
        </w:sdtPr>
        <w:sdtContent>
          <w:r>
            <w:t>Month</w:t>
          </w:r>
        </w:sdtContent>
      </w:sdt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4137"/>
        <w:gridCol w:w="3103"/>
        <w:gridCol w:w="4136"/>
      </w:tblGrid>
      <w:tr w:rsidR="009A389A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A389A" w:rsidRDefault="009A389A" w:rsidP="00183E33">
            <w:pPr>
              <w:pStyle w:val="Signature"/>
            </w:pPr>
            <w:r w:rsidRPr="00266741">
              <w:rPr>
                <w:noProof/>
              </w:rPr>
              <w:t>Mr. Dinesh Khurana</w:t>
            </w:r>
          </w:p>
          <w:p w:rsidR="009A389A" w:rsidRDefault="009A389A" w:rsidP="00183E33">
            <w:pPr>
              <w:pStyle w:val="Signature"/>
            </w:pPr>
            <w:r w:rsidRPr="00183E33">
              <w:t>Superintendent</w:t>
            </w:r>
          </w:p>
        </w:tc>
        <w:tc>
          <w:tcPr>
            <w:tcW w:w="2946" w:type="dxa"/>
            <w:vAlign w:val="bottom"/>
          </w:tcPr>
          <w:p w:rsidR="009A389A" w:rsidRPr="00A91699" w:rsidRDefault="009A389A" w:rsidP="00A91699">
            <w:pPr>
              <w:pStyle w:val="Seal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>
                      <wp:extent cx="1234440" cy="1188720"/>
                      <wp:effectExtent l="0" t="0" r="22860" b="11430"/>
                      <wp:docPr id="60" name="Oval 1" title="Circle with word 'seal' insi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Seal:"/>
                                    <w:tag w:val="Seal:"/>
                                    <w:id w:val="-1831977274"/>
                                    <w:placeholder>
                                      <w:docPart w:val="CB33ACCBD830498380DCAC0F7218BFA0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p w:rsidR="009A389A" w:rsidRDefault="009A389A" w:rsidP="00A91699">
                                      <w:pPr>
                                        <w:pStyle w:val="Seal"/>
                                      </w:pPr>
                                      <w:r w:rsidRPr="002D69D3">
                                        <w:t>SEAL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045" alt="Title: Circle with word 'seal' inside" style="width:97.2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" fillcolor="white [3212]" strokecolor="#444d26 [3215]" strokeweight="1pt">
                      <v:stroke joinstyle="miter"/>
                      <v:textbox>
                        <w:txbxContent>
                          <w:sdt>
                            <w:sdtPr>
                              <w:alias w:val="Seal:"/>
                              <w:tag w:val="Seal:"/>
                              <w:id w:val="-1831977274"/>
                              <w:placeholder>
                                <w:docPart w:val="CB33ACCBD830498380DCAC0F7218BFA0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9A389A" w:rsidRDefault="009A389A" w:rsidP="00A91699">
                                <w:pPr>
                                  <w:pStyle w:val="Seal"/>
                                </w:pPr>
                                <w:r w:rsidRPr="002D69D3">
                                  <w:t>SEAL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9A389A" w:rsidRDefault="009A389A" w:rsidP="00183E33">
            <w:pPr>
              <w:pStyle w:val="Signature"/>
            </w:pPr>
            <w:r w:rsidRPr="00266741">
              <w:rPr>
                <w:noProof/>
              </w:rPr>
              <w:t>Mrs. Charu Mittal</w:t>
            </w:r>
          </w:p>
          <w:p w:rsidR="009A389A" w:rsidRDefault="009A389A" w:rsidP="00183E33">
            <w:pPr>
              <w:pStyle w:val="Signature"/>
            </w:pPr>
            <w:r w:rsidRPr="00183E33">
              <w:t>Principal</w:t>
            </w:r>
          </w:p>
        </w:tc>
      </w:tr>
    </w:tbl>
    <w:p w:rsidR="009A389A" w:rsidRDefault="009A389A" w:rsidP="009A389A">
      <w:pPr>
        <w:jc w:val="both"/>
        <w:sectPr w:rsidR="009A389A" w:rsidSect="009A389A">
          <w:headerReference w:type="default" r:id="rId65"/>
          <w:footerReference w:type="default" r:id="rId66"/>
          <w:headerReference w:type="first" r:id="rId67"/>
          <w:pgSz w:w="15840" w:h="12240" w:orient="landscape" w:code="1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A389A" w:rsidRDefault="009A389A" w:rsidP="009A389A">
      <w:pPr>
        <w:jc w:val="both"/>
      </w:pPr>
    </w:p>
    <w:sectPr w:rsidR="009A389A" w:rsidSect="009A389A">
      <w:headerReference w:type="default" r:id="rId68"/>
      <w:footerReference w:type="default" r:id="rId69"/>
      <w:headerReference w:type="first" r:id="rId70"/>
      <w:type w:val="continuous"/>
      <w:pgSz w:w="15840" w:h="12240" w:orient="landscape" w:code="1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001" w:rsidRDefault="00872001">
      <w:r>
        <w:separator/>
      </w:r>
    </w:p>
  </w:endnote>
  <w:endnote w:type="continuationSeparator" w:id="0">
    <w:p w:rsidR="00872001" w:rsidRDefault="00872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60414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389A" w:rsidRDefault="009A389A" w:rsidP="00D47F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59758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389A" w:rsidRDefault="009A389A" w:rsidP="00D47F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0727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389A" w:rsidRDefault="009A389A" w:rsidP="00D47F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57586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389A" w:rsidRDefault="009A389A" w:rsidP="00D47F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72045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389A" w:rsidRDefault="009A389A" w:rsidP="00D47F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3376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389A" w:rsidRDefault="009A389A" w:rsidP="00D47F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14381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389A" w:rsidRDefault="009A389A" w:rsidP="00D47F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2010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389A" w:rsidRDefault="009A389A" w:rsidP="00D47F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20137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389A" w:rsidRDefault="009A389A" w:rsidP="00D47F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9492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389A" w:rsidRDefault="009A389A" w:rsidP="00D47F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33456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389A" w:rsidRDefault="009A389A" w:rsidP="00D47F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50900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389A" w:rsidRDefault="009A389A" w:rsidP="00D47F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5794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389A" w:rsidRDefault="009A389A" w:rsidP="00D47F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7F75" w:rsidRDefault="00D47F75" w:rsidP="00D47F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616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62831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389A" w:rsidRDefault="009A389A" w:rsidP="00D47F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67390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389A" w:rsidRDefault="009A389A" w:rsidP="00D47F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45314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389A" w:rsidRDefault="009A389A" w:rsidP="00D47F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89663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389A" w:rsidRDefault="009A389A" w:rsidP="00D47F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99475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389A" w:rsidRDefault="009A389A" w:rsidP="00D47F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12503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389A" w:rsidRDefault="009A389A" w:rsidP="00D47F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932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389A" w:rsidRDefault="009A389A" w:rsidP="00D47F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001" w:rsidRDefault="00872001">
      <w:r>
        <w:separator/>
      </w:r>
    </w:p>
  </w:footnote>
  <w:footnote w:type="continuationSeparator" w:id="0">
    <w:p w:rsidR="00872001" w:rsidRDefault="00872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89A" w:rsidRDefault="009A389A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62336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1" name="Picture 1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89A" w:rsidRDefault="009A389A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75648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0" b="0"/>
          <wp:wrapNone/>
          <wp:docPr id="17" name="Picture 17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89A" w:rsidRDefault="009A389A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77696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19" name="Picture 19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89A" w:rsidRDefault="009A389A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78720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0" b="0"/>
          <wp:wrapNone/>
          <wp:docPr id="20" name="Picture 20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89A" w:rsidRDefault="009A389A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80768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22" name="Picture 22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89A" w:rsidRDefault="009A389A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81792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0" b="0"/>
          <wp:wrapNone/>
          <wp:docPr id="23" name="Picture 23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89A" w:rsidRDefault="009A389A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83840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25" name="Picture 25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89A" w:rsidRDefault="009A389A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84864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0" b="0"/>
          <wp:wrapNone/>
          <wp:docPr id="26" name="Picture 26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89A" w:rsidRDefault="009A389A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86912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28" name="Picture 28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89A" w:rsidRDefault="009A389A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87936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0" b="0"/>
          <wp:wrapNone/>
          <wp:docPr id="29" name="Picture 29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89A" w:rsidRDefault="009A389A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89984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31" name="Picture 31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89A" w:rsidRDefault="009A389A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63360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0" b="0"/>
          <wp:wrapNone/>
          <wp:docPr id="2" name="Picture 2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89A" w:rsidRDefault="009A389A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91008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0" b="0"/>
          <wp:wrapNone/>
          <wp:docPr id="32" name="Picture 32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89A" w:rsidRDefault="009A389A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93056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34" name="Picture 34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89A" w:rsidRDefault="009A389A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94080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0" b="0"/>
          <wp:wrapNone/>
          <wp:docPr id="35" name="Picture 35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89A" w:rsidRDefault="009A389A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96128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37" name="Picture 37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89A" w:rsidRDefault="009A389A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97152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0" b="0"/>
          <wp:wrapNone/>
          <wp:docPr id="38" name="Picture 38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89A" w:rsidRDefault="009A389A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99200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40" name="Picture 40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89A" w:rsidRDefault="009A389A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700224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0" b="0"/>
          <wp:wrapNone/>
          <wp:docPr id="41" name="Picture 41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89A" w:rsidRDefault="009A389A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702272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43" name="Picture 43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89A" w:rsidRDefault="009A389A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703296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0" b="0"/>
          <wp:wrapNone/>
          <wp:docPr id="44" name="Picture 44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89A" w:rsidRDefault="009A389A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705344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46" name="Picture 46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89A" w:rsidRDefault="009A389A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65408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5" name="Picture 5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89A" w:rsidRDefault="009A389A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706368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0" b="0"/>
          <wp:wrapNone/>
          <wp:docPr id="47" name="Picture 47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89A" w:rsidRDefault="009A389A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708416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49" name="Picture 49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89A" w:rsidRDefault="009A389A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709440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0" b="0"/>
          <wp:wrapNone/>
          <wp:docPr id="50" name="Picture 50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89A" w:rsidRDefault="009A389A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711488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52" name="Picture 52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89A" w:rsidRDefault="009A389A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712512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0" b="0"/>
          <wp:wrapNone/>
          <wp:docPr id="53" name="Picture 53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89A" w:rsidRDefault="009A389A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714560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55" name="Picture 55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89A" w:rsidRDefault="009A389A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715584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0" b="0"/>
          <wp:wrapNone/>
          <wp:docPr id="56" name="Picture 56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89A" w:rsidRDefault="009A389A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717632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58" name="Picture 58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89A" w:rsidRDefault="009A389A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718656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0" b="0"/>
          <wp:wrapNone/>
          <wp:docPr id="59" name="Picture 59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89A" w:rsidRDefault="009A389A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720704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69" name="Picture 69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89A" w:rsidRDefault="009A389A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66432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0" b="0"/>
          <wp:wrapNone/>
          <wp:docPr id="8" name="Picture 8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89A" w:rsidRDefault="009A389A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721728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0" b="0"/>
          <wp:wrapNone/>
          <wp:docPr id="70" name="Picture 70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D70" w:rsidRDefault="00D47F75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6" name="Picture 6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F75" w:rsidRPr="009A389A" w:rsidRDefault="00D47F75" w:rsidP="009A389A">
    <w:pPr>
      <w:jc w:val="both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89A" w:rsidRDefault="009A389A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68480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10" name="Picture 10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89A" w:rsidRDefault="009A389A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69504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0" b="0"/>
          <wp:wrapNone/>
          <wp:docPr id="11" name="Picture 11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89A" w:rsidRDefault="009A389A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71552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13" name="Picture 13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89A" w:rsidRDefault="009A389A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72576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0" b="0"/>
          <wp:wrapNone/>
          <wp:docPr id="14" name="Picture 14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89A" w:rsidRDefault="009A389A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74624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16" name="Picture 16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FFFFFF7C"/>
    <w:multiLevelType w:val="singleLevel"/>
    <w:tmpl w:val="315882F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1">
    <w:nsid w:val="FFFFFF7D"/>
    <w:multiLevelType w:val="singleLevel"/>
    <w:tmpl w:val="312605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1">
    <w:nsid w:val="FFFFFF7E"/>
    <w:multiLevelType w:val="singleLevel"/>
    <w:tmpl w:val="604226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1">
    <w:nsid w:val="FFFFFF7F"/>
    <w:multiLevelType w:val="singleLevel"/>
    <w:tmpl w:val="A036E65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1">
    <w:nsid w:val="FFFFFF80"/>
    <w:multiLevelType w:val="singleLevel"/>
    <w:tmpl w:val="45DA4D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1">
    <w:nsid w:val="FFFFFF81"/>
    <w:multiLevelType w:val="singleLevel"/>
    <w:tmpl w:val="7BF4AB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1">
    <w:nsid w:val="FFFFFF82"/>
    <w:multiLevelType w:val="singleLevel"/>
    <w:tmpl w:val="4C305E9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1">
    <w:nsid w:val="FFFFFF83"/>
    <w:multiLevelType w:val="singleLevel"/>
    <w:tmpl w:val="FCE8DFA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1">
    <w:nsid w:val="FFFFFF88"/>
    <w:multiLevelType w:val="singleLevel"/>
    <w:tmpl w:val="7AB03C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1">
    <w:nsid w:val="FFFFFF89"/>
    <w:multiLevelType w:val="singleLevel"/>
    <w:tmpl w:val="319EDE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E33"/>
    <w:rsid w:val="00015A24"/>
    <w:rsid w:val="0004165D"/>
    <w:rsid w:val="0005145F"/>
    <w:rsid w:val="00051A41"/>
    <w:rsid w:val="00053FAA"/>
    <w:rsid w:val="00097672"/>
    <w:rsid w:val="000D4F0E"/>
    <w:rsid w:val="001463ED"/>
    <w:rsid w:val="00150073"/>
    <w:rsid w:val="00183E33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C364E"/>
    <w:rsid w:val="003E56A7"/>
    <w:rsid w:val="003F36E1"/>
    <w:rsid w:val="003F7405"/>
    <w:rsid w:val="00437082"/>
    <w:rsid w:val="004411C1"/>
    <w:rsid w:val="0046494F"/>
    <w:rsid w:val="004732CA"/>
    <w:rsid w:val="004A7938"/>
    <w:rsid w:val="004B3DB5"/>
    <w:rsid w:val="004C5DE1"/>
    <w:rsid w:val="004D3F07"/>
    <w:rsid w:val="00500E36"/>
    <w:rsid w:val="00501DB8"/>
    <w:rsid w:val="00520BAD"/>
    <w:rsid w:val="005253ED"/>
    <w:rsid w:val="006038C7"/>
    <w:rsid w:val="00637172"/>
    <w:rsid w:val="00641DB0"/>
    <w:rsid w:val="00662788"/>
    <w:rsid w:val="0068461E"/>
    <w:rsid w:val="0070422D"/>
    <w:rsid w:val="0078066C"/>
    <w:rsid w:val="007A7E8A"/>
    <w:rsid w:val="007C7E58"/>
    <w:rsid w:val="008344F4"/>
    <w:rsid w:val="00872001"/>
    <w:rsid w:val="008773EB"/>
    <w:rsid w:val="00880B48"/>
    <w:rsid w:val="00890EFE"/>
    <w:rsid w:val="00904A70"/>
    <w:rsid w:val="00905B49"/>
    <w:rsid w:val="00945CB0"/>
    <w:rsid w:val="009A389A"/>
    <w:rsid w:val="009E0F46"/>
    <w:rsid w:val="009E3962"/>
    <w:rsid w:val="009E708F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43412"/>
    <w:rsid w:val="00C94BF3"/>
    <w:rsid w:val="00C969A8"/>
    <w:rsid w:val="00D47F75"/>
    <w:rsid w:val="00D814D7"/>
    <w:rsid w:val="00D861B9"/>
    <w:rsid w:val="00DC101F"/>
    <w:rsid w:val="00DD6241"/>
    <w:rsid w:val="00DE19A6"/>
    <w:rsid w:val="00E15617"/>
    <w:rsid w:val="00EA142A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7E6E6C"/>
  <w15:chartTrackingRefBased/>
  <w15:docId w15:val="{47413C48-E7D9-41F8-9FF3-34E4AF14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en-US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412"/>
  </w:style>
  <w:style w:type="paragraph" w:styleId="Heading1">
    <w:name w:val="heading 1"/>
    <w:basedOn w:val="Normal"/>
    <w:link w:val="Heading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gnature">
    <w:name w:val="Signature"/>
    <w:basedOn w:val="Normal"/>
    <w:link w:val="Signature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SignatureChar">
    <w:name w:val="Signature Char"/>
    <w:basedOn w:val="DefaultParagraphFont"/>
    <w:link w:val="Signature"/>
    <w:uiPriority w:val="5"/>
    <w:rsid w:val="00500E36"/>
    <w:rPr>
      <w:sz w:val="22"/>
      <w:szCs w:val="20"/>
    </w:rPr>
  </w:style>
  <w:style w:type="paragraph" w:customStyle="1" w:styleId="Seal">
    <w:name w:val="Seal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4411C1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4411C1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D6241"/>
  </w:style>
  <w:style w:type="paragraph" w:styleId="BlockText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DD624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6241"/>
    <w:rPr>
      <w:color w:val="444D26" w:themeColor="text2"/>
      <w:sz w:val="28"/>
      <w:szCs w:val="2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624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D6241"/>
    <w:rPr>
      <w:color w:val="444D26" w:themeColor="text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D624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D624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D6241"/>
    <w:rPr>
      <w:color w:val="444D26" w:themeColor="text2"/>
      <w:sz w:val="28"/>
      <w:szCs w:val="2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D624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D6241"/>
    <w:rPr>
      <w:color w:val="444D26" w:themeColor="text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D6241"/>
    <w:rPr>
      <w:color w:val="444D26" w:themeColor="text2"/>
      <w:sz w:val="28"/>
      <w:szCs w:val="28"/>
    </w:rPr>
  </w:style>
  <w:style w:type="table" w:styleId="ColorfulGrid">
    <w:name w:val="Colorful Grid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D624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6241"/>
    <w:rPr>
      <w:color w:val="444D26" w:themeColor="text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6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6241"/>
    <w:rPr>
      <w:b/>
      <w:bCs/>
      <w:color w:val="444D26" w:themeColor="text2"/>
      <w:szCs w:val="20"/>
    </w:rPr>
  </w:style>
  <w:style w:type="table" w:styleId="DarkList">
    <w:name w:val="Dark List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D6241"/>
  </w:style>
  <w:style w:type="character" w:customStyle="1" w:styleId="DateChar">
    <w:name w:val="Date Char"/>
    <w:basedOn w:val="DefaultParagraphFont"/>
    <w:link w:val="Date"/>
    <w:uiPriority w:val="99"/>
    <w:semiHidden/>
    <w:rsid w:val="00DD6241"/>
    <w:rPr>
      <w:color w:val="444D26" w:themeColor="text2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D624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D6241"/>
    <w:rPr>
      <w:color w:val="444D26" w:themeColor="text2"/>
      <w:sz w:val="28"/>
      <w:szCs w:val="28"/>
    </w:rPr>
  </w:style>
  <w:style w:type="character" w:styleId="Emphasis">
    <w:name w:val="Emphasis"/>
    <w:basedOn w:val="DefaultParagraphFont"/>
    <w:uiPriority w:val="20"/>
    <w:semiHidden/>
    <w:unhideWhenUsed/>
    <w:qFormat/>
    <w:rsid w:val="00B90141"/>
    <w:rPr>
      <w:i/>
      <w:iCs/>
      <w:color w:val="auto"/>
    </w:rPr>
  </w:style>
  <w:style w:type="character" w:styleId="EndnoteReference">
    <w:name w:val="endnote reference"/>
    <w:basedOn w:val="DefaultParagraphFont"/>
    <w:uiPriority w:val="99"/>
    <w:semiHidden/>
    <w:unhideWhenUsed/>
    <w:rsid w:val="00DD624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6241"/>
    <w:rPr>
      <w:color w:val="444D26" w:themeColor="text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D624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6241"/>
    <w:rPr>
      <w:color w:val="444D26" w:themeColor="text2"/>
      <w:szCs w:val="20"/>
    </w:rPr>
  </w:style>
  <w:style w:type="table" w:styleId="GridTable1Light">
    <w:name w:val="Grid Table 1 Light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D6241"/>
  </w:style>
  <w:style w:type="paragraph" w:styleId="HTMLAddress">
    <w:name w:val="HTML Address"/>
    <w:basedOn w:val="Normal"/>
    <w:link w:val="HTMLAddress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rsid w:val="00DD624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D624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6241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90141"/>
    <w:rPr>
      <w:i/>
      <w:iCs/>
      <w:color w:val="53614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D6241"/>
  </w:style>
  <w:style w:type="paragraph" w:styleId="List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MediumGrid1">
    <w:name w:val="Medium Grid 1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624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6241"/>
    <w:rPr>
      <w:color w:val="444D26" w:themeColor="text2"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DD6241"/>
  </w:style>
  <w:style w:type="table" w:styleId="PlainTable1">
    <w:name w:val="Plain Table 1"/>
    <w:basedOn w:val="Table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624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6241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semiHidden/>
    <w:unhideWhenUsed/>
    <w:qFormat/>
    <w:rsid w:val="00DD6241"/>
    <w:rPr>
      <w:b/>
      <w:bCs/>
    </w:rPr>
  </w:style>
  <w:style w:type="paragraph" w:styleId="Subtitle">
    <w:name w:val="Subtitle"/>
    <w:basedOn w:val="Normal"/>
    <w:link w:val="Subtitle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itleChar">
    <w:name w:val="Subtitle Char"/>
    <w:basedOn w:val="DefaultParagraphFont"/>
    <w:link w:val="Subtitle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3.xml"/><Relationship Id="rId21" Type="http://schemas.openxmlformats.org/officeDocument/2006/relationships/footer" Target="footer5.xml"/><Relationship Id="rId42" Type="http://schemas.openxmlformats.org/officeDocument/2006/relationships/footer" Target="footer12.xml"/><Relationship Id="rId47" Type="http://schemas.openxmlformats.org/officeDocument/2006/relationships/header" Target="header27.xml"/><Relationship Id="rId63" Type="http://schemas.openxmlformats.org/officeDocument/2006/relationships/footer" Target="footer19.xml"/><Relationship Id="rId68" Type="http://schemas.openxmlformats.org/officeDocument/2006/relationships/header" Target="header4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9" Type="http://schemas.openxmlformats.org/officeDocument/2006/relationships/header" Target="header15.xml"/><Relationship Id="rId11" Type="http://schemas.openxmlformats.org/officeDocument/2006/relationships/header" Target="header3.xml"/><Relationship Id="rId24" Type="http://schemas.openxmlformats.org/officeDocument/2006/relationships/footer" Target="footer6.xml"/><Relationship Id="rId32" Type="http://schemas.openxmlformats.org/officeDocument/2006/relationships/header" Target="header17.xml"/><Relationship Id="rId37" Type="http://schemas.openxmlformats.org/officeDocument/2006/relationships/header" Target="header20.xml"/><Relationship Id="rId40" Type="http://schemas.openxmlformats.org/officeDocument/2006/relationships/header" Target="header22.xml"/><Relationship Id="rId45" Type="http://schemas.openxmlformats.org/officeDocument/2006/relationships/footer" Target="footer13.xml"/><Relationship Id="rId53" Type="http://schemas.openxmlformats.org/officeDocument/2006/relationships/header" Target="header31.xml"/><Relationship Id="rId58" Type="http://schemas.openxmlformats.org/officeDocument/2006/relationships/header" Target="header34.xml"/><Relationship Id="rId66" Type="http://schemas.openxmlformats.org/officeDocument/2006/relationships/footer" Target="footer20.xml"/><Relationship Id="rId5" Type="http://schemas.openxmlformats.org/officeDocument/2006/relationships/webSettings" Target="webSettings.xml"/><Relationship Id="rId61" Type="http://schemas.openxmlformats.org/officeDocument/2006/relationships/header" Target="header36.xml"/><Relationship Id="rId19" Type="http://schemas.openxmlformats.org/officeDocument/2006/relationships/header" Target="header8.xml"/><Relationship Id="rId14" Type="http://schemas.openxmlformats.org/officeDocument/2006/relationships/header" Target="header5.xml"/><Relationship Id="rId22" Type="http://schemas.openxmlformats.org/officeDocument/2006/relationships/header" Target="header10.xml"/><Relationship Id="rId27" Type="http://schemas.openxmlformats.org/officeDocument/2006/relationships/footer" Target="footer7.xml"/><Relationship Id="rId30" Type="http://schemas.openxmlformats.org/officeDocument/2006/relationships/footer" Target="footer8.xml"/><Relationship Id="rId35" Type="http://schemas.openxmlformats.org/officeDocument/2006/relationships/header" Target="header19.xml"/><Relationship Id="rId43" Type="http://schemas.openxmlformats.org/officeDocument/2006/relationships/header" Target="header24.xml"/><Relationship Id="rId48" Type="http://schemas.openxmlformats.org/officeDocument/2006/relationships/footer" Target="footer14.xml"/><Relationship Id="rId56" Type="http://schemas.openxmlformats.org/officeDocument/2006/relationships/header" Target="header33.xml"/><Relationship Id="rId64" Type="http://schemas.openxmlformats.org/officeDocument/2006/relationships/header" Target="header38.xml"/><Relationship Id="rId69" Type="http://schemas.openxmlformats.org/officeDocument/2006/relationships/footer" Target="footer21.xml"/><Relationship Id="rId8" Type="http://schemas.openxmlformats.org/officeDocument/2006/relationships/header" Target="header1.xml"/><Relationship Id="rId51" Type="http://schemas.openxmlformats.org/officeDocument/2006/relationships/footer" Target="footer15.xml"/><Relationship Id="rId72" Type="http://schemas.openxmlformats.org/officeDocument/2006/relationships/glossaryDocument" Target="glossary/document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5" Type="http://schemas.openxmlformats.org/officeDocument/2006/relationships/header" Target="header12.xml"/><Relationship Id="rId33" Type="http://schemas.openxmlformats.org/officeDocument/2006/relationships/footer" Target="footer9.xml"/><Relationship Id="rId38" Type="http://schemas.openxmlformats.org/officeDocument/2006/relationships/header" Target="header21.xml"/><Relationship Id="rId46" Type="http://schemas.openxmlformats.org/officeDocument/2006/relationships/header" Target="header26.xml"/><Relationship Id="rId59" Type="http://schemas.openxmlformats.org/officeDocument/2006/relationships/header" Target="header35.xml"/><Relationship Id="rId67" Type="http://schemas.openxmlformats.org/officeDocument/2006/relationships/header" Target="header40.xml"/><Relationship Id="rId20" Type="http://schemas.openxmlformats.org/officeDocument/2006/relationships/header" Target="header9.xml"/><Relationship Id="rId41" Type="http://schemas.openxmlformats.org/officeDocument/2006/relationships/header" Target="header23.xml"/><Relationship Id="rId54" Type="http://schemas.openxmlformats.org/officeDocument/2006/relationships/footer" Target="footer16.xml"/><Relationship Id="rId62" Type="http://schemas.openxmlformats.org/officeDocument/2006/relationships/header" Target="header37.xml"/><Relationship Id="rId70" Type="http://schemas.openxmlformats.org/officeDocument/2006/relationships/header" Target="header4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header" Target="header11.xml"/><Relationship Id="rId28" Type="http://schemas.openxmlformats.org/officeDocument/2006/relationships/header" Target="header14.xml"/><Relationship Id="rId36" Type="http://schemas.openxmlformats.org/officeDocument/2006/relationships/footer" Target="footer10.xml"/><Relationship Id="rId49" Type="http://schemas.openxmlformats.org/officeDocument/2006/relationships/header" Target="header28.xml"/><Relationship Id="rId57" Type="http://schemas.openxmlformats.org/officeDocument/2006/relationships/footer" Target="footer17.xml"/><Relationship Id="rId10" Type="http://schemas.openxmlformats.org/officeDocument/2006/relationships/header" Target="header2.xml"/><Relationship Id="rId31" Type="http://schemas.openxmlformats.org/officeDocument/2006/relationships/header" Target="header16.xml"/><Relationship Id="rId44" Type="http://schemas.openxmlformats.org/officeDocument/2006/relationships/header" Target="header25.xml"/><Relationship Id="rId52" Type="http://schemas.openxmlformats.org/officeDocument/2006/relationships/header" Target="header30.xml"/><Relationship Id="rId60" Type="http://schemas.openxmlformats.org/officeDocument/2006/relationships/footer" Target="footer18.xml"/><Relationship Id="rId65" Type="http://schemas.openxmlformats.org/officeDocument/2006/relationships/header" Target="header39.xml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4.xml"/><Relationship Id="rId39" Type="http://schemas.openxmlformats.org/officeDocument/2006/relationships/footer" Target="footer11.xml"/><Relationship Id="rId34" Type="http://schemas.openxmlformats.org/officeDocument/2006/relationships/header" Target="header18.xml"/><Relationship Id="rId50" Type="http://schemas.openxmlformats.org/officeDocument/2006/relationships/header" Target="header29.xml"/><Relationship Id="rId55" Type="http://schemas.openxmlformats.org/officeDocument/2006/relationships/header" Target="header32.xml"/><Relationship Id="rId7" Type="http://schemas.openxmlformats.org/officeDocument/2006/relationships/endnotes" Target="endnotes.xml"/><Relationship Id="rId7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Diploma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61E19E740E54F6BA0EA8766EE1D2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6DAD8-CE8C-4B18-A905-2BA257028A69}"/>
      </w:docPartPr>
      <w:docPartBody>
        <w:p w:rsidR="00000000" w:rsidRDefault="00841CAE" w:rsidP="00841CAE">
          <w:pPr>
            <w:pStyle w:val="E61E19E740E54F6BA0EA8766EE1D23BC"/>
          </w:pPr>
          <w:r w:rsidRPr="00637172">
            <w:t>THIS CERTIFIES THAT</w:t>
          </w:r>
        </w:p>
      </w:docPartBody>
    </w:docPart>
    <w:docPart>
      <w:docPartPr>
        <w:name w:val="73191818786644B4A811859268E44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74B0E-5C82-441E-A36C-F0AFEAC8C68F}"/>
      </w:docPartPr>
      <w:docPartBody>
        <w:p w:rsidR="00000000" w:rsidRDefault="00841CAE" w:rsidP="00841CAE">
          <w:pPr>
            <w:pStyle w:val="73191818786644B4A811859268E44F33"/>
          </w:pPr>
          <w:r>
            <w:t>has successfully completed the required course of study approved by the Board of Education for the State of</w:t>
          </w:r>
        </w:p>
      </w:docPartBody>
    </w:docPart>
    <w:docPart>
      <w:docPartPr>
        <w:name w:val="88473749130F417B8CD35A66D0463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92FB2-C36C-4299-884A-0495D8563E0A}"/>
      </w:docPartPr>
      <w:docPartBody>
        <w:p w:rsidR="00000000" w:rsidRDefault="00841CAE" w:rsidP="00841CAE">
          <w:pPr>
            <w:pStyle w:val="88473749130F417B8CD35A66D04637C9"/>
          </w:pPr>
          <w:r>
            <w:t>State</w:t>
          </w:r>
        </w:p>
      </w:docPartBody>
    </w:docPart>
    <w:docPart>
      <w:docPartPr>
        <w:name w:val="C6E6F6C6DFB3429998F7BEA9B5B99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D758F-9013-4B8E-A2A7-5FDDD2D5DF9B}"/>
      </w:docPartPr>
      <w:docPartBody>
        <w:p w:rsidR="00000000" w:rsidRDefault="00841CAE" w:rsidP="00841CAE">
          <w:pPr>
            <w:pStyle w:val="C6E6F6C6DFB3429998F7BEA9B5B99B02"/>
          </w:pPr>
          <w:r>
            <w:t>and is therefore awarded this</w:t>
          </w:r>
        </w:p>
      </w:docPartBody>
    </w:docPart>
    <w:docPart>
      <w:docPartPr>
        <w:name w:val="F1C66CC963BC4458B1D30B1441604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83410-4369-4427-936A-0CF49EAD4E44}"/>
      </w:docPartPr>
      <w:docPartBody>
        <w:p w:rsidR="00000000" w:rsidRDefault="00841CAE" w:rsidP="00841CAE">
          <w:pPr>
            <w:pStyle w:val="F1C66CC963BC4458B1D30B1441604DBA"/>
          </w:pPr>
          <w:r>
            <w:t>DIPLOMA</w:t>
          </w:r>
        </w:p>
      </w:docPartBody>
    </w:docPart>
    <w:docPart>
      <w:docPartPr>
        <w:name w:val="FBAC52EA27C744CFB1D60EEE7FD5E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07358-8726-470A-9120-2EC6CE84FBA0}"/>
      </w:docPartPr>
      <w:docPartBody>
        <w:p w:rsidR="00000000" w:rsidRDefault="00841CAE" w:rsidP="00841CAE">
          <w:pPr>
            <w:pStyle w:val="FBAC52EA27C744CFB1D60EEE7FD5EDA9"/>
          </w:pPr>
          <w:r>
            <w:t>Dated this</w:t>
          </w:r>
        </w:p>
      </w:docPartBody>
    </w:docPart>
    <w:docPart>
      <w:docPartPr>
        <w:name w:val="3E408162C3724C3EA07224D95E49D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A509F-299C-4103-A603-2EA018E6EAB7}"/>
      </w:docPartPr>
      <w:docPartBody>
        <w:p w:rsidR="00000000" w:rsidRDefault="00841CAE" w:rsidP="00841CAE">
          <w:pPr>
            <w:pStyle w:val="3E408162C3724C3EA07224D95E49DC69"/>
          </w:pPr>
          <w:r>
            <w:t>Day</w:t>
          </w:r>
        </w:p>
      </w:docPartBody>
    </w:docPart>
    <w:docPart>
      <w:docPartPr>
        <w:name w:val="CB5D71AD9E894CE0A23C97E5C4985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3F2C3-67DD-4761-9DFA-070C246F17C2}"/>
      </w:docPartPr>
      <w:docPartBody>
        <w:p w:rsidR="00000000" w:rsidRDefault="00841CAE" w:rsidP="00841CAE">
          <w:pPr>
            <w:pStyle w:val="CB5D71AD9E894CE0A23C97E5C49850AC"/>
          </w:pPr>
          <w:r>
            <w:t>of</w:t>
          </w:r>
        </w:p>
      </w:docPartBody>
    </w:docPart>
    <w:docPart>
      <w:docPartPr>
        <w:name w:val="C02A8BC927DC47E5A06A0B08414A2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6A696-75DF-4358-B734-CDCA2CFC8169}"/>
      </w:docPartPr>
      <w:docPartBody>
        <w:p w:rsidR="00000000" w:rsidRDefault="00841CAE" w:rsidP="00841CAE">
          <w:pPr>
            <w:pStyle w:val="C02A8BC927DC47E5A06A0B08414A2F0A"/>
          </w:pPr>
          <w:r>
            <w:t>Month</w:t>
          </w:r>
        </w:p>
      </w:docPartBody>
    </w:docPart>
    <w:docPart>
      <w:docPartPr>
        <w:name w:val="C136FAF5FB78457791237816A953C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8A536-E32A-43D2-8466-3099A5418090}"/>
      </w:docPartPr>
      <w:docPartBody>
        <w:p w:rsidR="00000000" w:rsidRDefault="00841CAE" w:rsidP="00841CAE">
          <w:pPr>
            <w:pStyle w:val="C136FAF5FB78457791237816A953CA8B"/>
          </w:pPr>
          <w:r w:rsidRPr="002D69D3">
            <w:t>SEAL</w:t>
          </w:r>
        </w:p>
      </w:docPartBody>
    </w:docPart>
    <w:docPart>
      <w:docPartPr>
        <w:name w:val="FAAEC6D45F84484EA85CCB62F8504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278E6-5202-47CF-BFF8-1AFE4FAB96AB}"/>
      </w:docPartPr>
      <w:docPartBody>
        <w:p w:rsidR="00000000" w:rsidRDefault="00841CAE" w:rsidP="00841CAE">
          <w:pPr>
            <w:pStyle w:val="FAAEC6D45F84484EA85CCB62F8504E2E"/>
          </w:pPr>
          <w:r w:rsidRPr="00637172">
            <w:t>THIS CERTIFIES THAT</w:t>
          </w:r>
        </w:p>
      </w:docPartBody>
    </w:docPart>
    <w:docPart>
      <w:docPartPr>
        <w:name w:val="CBF07184332C48018EBAD15AB5C5B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E6310-A047-4DB3-8F9D-D6ABF825A199}"/>
      </w:docPartPr>
      <w:docPartBody>
        <w:p w:rsidR="00000000" w:rsidRDefault="00841CAE" w:rsidP="00841CAE">
          <w:pPr>
            <w:pStyle w:val="CBF07184332C48018EBAD15AB5C5BB71"/>
          </w:pPr>
          <w:r>
            <w:t>has successfully completed the required course of study approved by the Board of Education for the State of</w:t>
          </w:r>
        </w:p>
      </w:docPartBody>
    </w:docPart>
    <w:docPart>
      <w:docPartPr>
        <w:name w:val="53417CC069274B598AFAB80EC925D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C90F6-FA11-4F41-AFC3-69114110B7C2}"/>
      </w:docPartPr>
      <w:docPartBody>
        <w:p w:rsidR="00000000" w:rsidRDefault="00841CAE" w:rsidP="00841CAE">
          <w:pPr>
            <w:pStyle w:val="53417CC069274B598AFAB80EC925D535"/>
          </w:pPr>
          <w:r>
            <w:t>State</w:t>
          </w:r>
        </w:p>
      </w:docPartBody>
    </w:docPart>
    <w:docPart>
      <w:docPartPr>
        <w:name w:val="119704C24CAE4E44BD1A40D7A76D4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83FCE-6C81-4FF5-8E1A-B35C2D879948}"/>
      </w:docPartPr>
      <w:docPartBody>
        <w:p w:rsidR="00000000" w:rsidRDefault="00841CAE" w:rsidP="00841CAE">
          <w:pPr>
            <w:pStyle w:val="119704C24CAE4E44BD1A40D7A76D4B9E"/>
          </w:pPr>
          <w:r>
            <w:t>and is therefore awarded this</w:t>
          </w:r>
        </w:p>
      </w:docPartBody>
    </w:docPart>
    <w:docPart>
      <w:docPartPr>
        <w:name w:val="558E58F8244040079E001F76C6D06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2ABF4-E18A-4E58-90C0-05D3180B2B2B}"/>
      </w:docPartPr>
      <w:docPartBody>
        <w:p w:rsidR="00000000" w:rsidRDefault="00841CAE" w:rsidP="00841CAE">
          <w:pPr>
            <w:pStyle w:val="558E58F8244040079E001F76C6D06360"/>
          </w:pPr>
          <w:r>
            <w:t>DIPLOMA</w:t>
          </w:r>
        </w:p>
      </w:docPartBody>
    </w:docPart>
    <w:docPart>
      <w:docPartPr>
        <w:name w:val="566B43B6358F4508B94248BB0AC6A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5C26C-BF27-4D92-BF1D-67773B1A76D0}"/>
      </w:docPartPr>
      <w:docPartBody>
        <w:p w:rsidR="00000000" w:rsidRDefault="00841CAE" w:rsidP="00841CAE">
          <w:pPr>
            <w:pStyle w:val="566B43B6358F4508B94248BB0AC6A20C"/>
          </w:pPr>
          <w:r>
            <w:t>Dated this</w:t>
          </w:r>
        </w:p>
      </w:docPartBody>
    </w:docPart>
    <w:docPart>
      <w:docPartPr>
        <w:name w:val="5E10B03B278C4FC1B5F7BDDABBF2C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89DC9-693A-4157-882E-C8C86D560629}"/>
      </w:docPartPr>
      <w:docPartBody>
        <w:p w:rsidR="00000000" w:rsidRDefault="00841CAE" w:rsidP="00841CAE">
          <w:pPr>
            <w:pStyle w:val="5E10B03B278C4FC1B5F7BDDABBF2CA00"/>
          </w:pPr>
          <w:r>
            <w:t>Day</w:t>
          </w:r>
        </w:p>
      </w:docPartBody>
    </w:docPart>
    <w:docPart>
      <w:docPartPr>
        <w:name w:val="ADB4555AA1DA4A1C89EC496BBB445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1248A-A6E8-44A0-B873-2FB5891E6FE5}"/>
      </w:docPartPr>
      <w:docPartBody>
        <w:p w:rsidR="00000000" w:rsidRDefault="00841CAE" w:rsidP="00841CAE">
          <w:pPr>
            <w:pStyle w:val="ADB4555AA1DA4A1C89EC496BBB445E8F"/>
          </w:pPr>
          <w:r>
            <w:t>of</w:t>
          </w:r>
        </w:p>
      </w:docPartBody>
    </w:docPart>
    <w:docPart>
      <w:docPartPr>
        <w:name w:val="328929701FA949079B9ABC732096D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58552-EEFF-4D50-93FA-623A9B7E8C0F}"/>
      </w:docPartPr>
      <w:docPartBody>
        <w:p w:rsidR="00000000" w:rsidRDefault="00841CAE" w:rsidP="00841CAE">
          <w:pPr>
            <w:pStyle w:val="328929701FA949079B9ABC732096DA88"/>
          </w:pPr>
          <w:r>
            <w:t>Month</w:t>
          </w:r>
        </w:p>
      </w:docPartBody>
    </w:docPart>
    <w:docPart>
      <w:docPartPr>
        <w:name w:val="53C1F66E5D8840ACA835490FAFFC4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2AE8E-EAD6-459B-9B4C-2683E93DAE15}"/>
      </w:docPartPr>
      <w:docPartBody>
        <w:p w:rsidR="00000000" w:rsidRDefault="00841CAE" w:rsidP="00841CAE">
          <w:pPr>
            <w:pStyle w:val="53C1F66E5D8840ACA835490FAFFC415C"/>
          </w:pPr>
          <w:r w:rsidRPr="00637172">
            <w:t>THIS CERTIFIES THAT</w:t>
          </w:r>
        </w:p>
      </w:docPartBody>
    </w:docPart>
    <w:docPart>
      <w:docPartPr>
        <w:name w:val="8BF9653182D7426C8843BF87446FA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5915D-DB64-42C9-9380-29076E454778}"/>
      </w:docPartPr>
      <w:docPartBody>
        <w:p w:rsidR="00000000" w:rsidRDefault="00841CAE" w:rsidP="00841CAE">
          <w:pPr>
            <w:pStyle w:val="8BF9653182D7426C8843BF87446FA3C2"/>
          </w:pPr>
          <w:r>
            <w:t>has successfully completed the required course of study approved by the Board of Education for the State of</w:t>
          </w:r>
        </w:p>
      </w:docPartBody>
    </w:docPart>
    <w:docPart>
      <w:docPartPr>
        <w:name w:val="C661FA26F80D48A28D203F0FE60C5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541B7-95E7-4CD9-B5B2-88E643D610CF}"/>
      </w:docPartPr>
      <w:docPartBody>
        <w:p w:rsidR="00000000" w:rsidRDefault="00841CAE" w:rsidP="00841CAE">
          <w:pPr>
            <w:pStyle w:val="C661FA26F80D48A28D203F0FE60C5DCB"/>
          </w:pPr>
          <w:r>
            <w:t>State</w:t>
          </w:r>
        </w:p>
      </w:docPartBody>
    </w:docPart>
    <w:docPart>
      <w:docPartPr>
        <w:name w:val="8C2F85F270974F0D91480142FF6AA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31485-6509-484C-A133-8283338ACC80}"/>
      </w:docPartPr>
      <w:docPartBody>
        <w:p w:rsidR="00000000" w:rsidRDefault="00841CAE" w:rsidP="00841CAE">
          <w:pPr>
            <w:pStyle w:val="8C2F85F270974F0D91480142FF6AAADA"/>
          </w:pPr>
          <w:r>
            <w:t>and is therefore awarded this</w:t>
          </w:r>
        </w:p>
      </w:docPartBody>
    </w:docPart>
    <w:docPart>
      <w:docPartPr>
        <w:name w:val="4582F402DC25490490A002BB3690A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A89FE-C697-4DEA-9201-76CD1DA7142D}"/>
      </w:docPartPr>
      <w:docPartBody>
        <w:p w:rsidR="00000000" w:rsidRDefault="00841CAE" w:rsidP="00841CAE">
          <w:pPr>
            <w:pStyle w:val="4582F402DC25490490A002BB3690AB56"/>
          </w:pPr>
          <w:r>
            <w:t>DIPLOMA</w:t>
          </w:r>
        </w:p>
      </w:docPartBody>
    </w:docPart>
    <w:docPart>
      <w:docPartPr>
        <w:name w:val="6EE9D7BEB8EC4161BAB77E1866C0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14CDA-2016-4D55-9F03-84D824D349C5}"/>
      </w:docPartPr>
      <w:docPartBody>
        <w:p w:rsidR="00000000" w:rsidRDefault="00841CAE" w:rsidP="00841CAE">
          <w:pPr>
            <w:pStyle w:val="6EE9D7BEB8EC4161BAB77E1866C046FE"/>
          </w:pPr>
          <w:r>
            <w:t>Dated this</w:t>
          </w:r>
        </w:p>
      </w:docPartBody>
    </w:docPart>
    <w:docPart>
      <w:docPartPr>
        <w:name w:val="6F08ED217ED849B2B48BB4CFC2517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CFF13-F99D-42A7-9616-2FFD99ECE29A}"/>
      </w:docPartPr>
      <w:docPartBody>
        <w:p w:rsidR="00000000" w:rsidRDefault="00841CAE" w:rsidP="00841CAE">
          <w:pPr>
            <w:pStyle w:val="6F08ED217ED849B2B48BB4CFC2517361"/>
          </w:pPr>
          <w:r>
            <w:t>Day</w:t>
          </w:r>
        </w:p>
      </w:docPartBody>
    </w:docPart>
    <w:docPart>
      <w:docPartPr>
        <w:name w:val="D6393702D1A94CC5A74F84493BD7C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FB70C-CC9A-409D-9BEA-DE425ACF0F13}"/>
      </w:docPartPr>
      <w:docPartBody>
        <w:p w:rsidR="00000000" w:rsidRDefault="00841CAE" w:rsidP="00841CAE">
          <w:pPr>
            <w:pStyle w:val="D6393702D1A94CC5A74F84493BD7C727"/>
          </w:pPr>
          <w:r>
            <w:t>of</w:t>
          </w:r>
        </w:p>
      </w:docPartBody>
    </w:docPart>
    <w:docPart>
      <w:docPartPr>
        <w:name w:val="A488D98ADFBC41E9A0952BA2FF66E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900BB-0520-49D4-8BEE-9D84D1693C6F}"/>
      </w:docPartPr>
      <w:docPartBody>
        <w:p w:rsidR="00000000" w:rsidRDefault="00841CAE" w:rsidP="00841CAE">
          <w:pPr>
            <w:pStyle w:val="A488D98ADFBC41E9A0952BA2FF66E416"/>
          </w:pPr>
          <w:r>
            <w:t>Month</w:t>
          </w:r>
        </w:p>
      </w:docPartBody>
    </w:docPart>
    <w:docPart>
      <w:docPartPr>
        <w:name w:val="18FCAB8C3F454DBB82892A90BD295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205B5-3184-4C5A-9323-377B3A7FFDC0}"/>
      </w:docPartPr>
      <w:docPartBody>
        <w:p w:rsidR="00000000" w:rsidRDefault="00841CAE" w:rsidP="00841CAE">
          <w:pPr>
            <w:pStyle w:val="18FCAB8C3F454DBB82892A90BD2952F4"/>
          </w:pPr>
          <w:r w:rsidRPr="00637172">
            <w:t>THIS CERTIFIES THAT</w:t>
          </w:r>
        </w:p>
      </w:docPartBody>
    </w:docPart>
    <w:docPart>
      <w:docPartPr>
        <w:name w:val="32AB5AC5F73B43C5A6E1DFCE80266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F44DB-942C-402C-A21B-00798C5969C6}"/>
      </w:docPartPr>
      <w:docPartBody>
        <w:p w:rsidR="00000000" w:rsidRDefault="00841CAE" w:rsidP="00841CAE">
          <w:pPr>
            <w:pStyle w:val="32AB5AC5F73B43C5A6E1DFCE802660FB"/>
          </w:pPr>
          <w:r>
            <w:t>has successfully completed the required course of study approved by the Board of Education for the State of</w:t>
          </w:r>
        </w:p>
      </w:docPartBody>
    </w:docPart>
    <w:docPart>
      <w:docPartPr>
        <w:name w:val="AD3D87AF1E9C49429AE4EDBB8970C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98918-838E-4296-8B72-FE1D29F6C191}"/>
      </w:docPartPr>
      <w:docPartBody>
        <w:p w:rsidR="00000000" w:rsidRDefault="00841CAE" w:rsidP="00841CAE">
          <w:pPr>
            <w:pStyle w:val="AD3D87AF1E9C49429AE4EDBB8970C3E5"/>
          </w:pPr>
          <w:r>
            <w:t>State</w:t>
          </w:r>
        </w:p>
      </w:docPartBody>
    </w:docPart>
    <w:docPart>
      <w:docPartPr>
        <w:name w:val="962A9CF8462147769EB5327A48BE8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0C045-BA86-46B0-AC7E-0C62AD9C4F73}"/>
      </w:docPartPr>
      <w:docPartBody>
        <w:p w:rsidR="00000000" w:rsidRDefault="00841CAE" w:rsidP="00841CAE">
          <w:pPr>
            <w:pStyle w:val="962A9CF8462147769EB5327A48BE8AF3"/>
          </w:pPr>
          <w:r>
            <w:t>and is therefore awarded this</w:t>
          </w:r>
        </w:p>
      </w:docPartBody>
    </w:docPart>
    <w:docPart>
      <w:docPartPr>
        <w:name w:val="C542674BCDB744D8B0EFE598F1BBC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E17AC-F08F-4173-96F6-C63EE83DA6B5}"/>
      </w:docPartPr>
      <w:docPartBody>
        <w:p w:rsidR="00000000" w:rsidRDefault="00841CAE" w:rsidP="00841CAE">
          <w:pPr>
            <w:pStyle w:val="C542674BCDB744D8B0EFE598F1BBC6C8"/>
          </w:pPr>
          <w:r>
            <w:t>DIPLOMA</w:t>
          </w:r>
        </w:p>
      </w:docPartBody>
    </w:docPart>
    <w:docPart>
      <w:docPartPr>
        <w:name w:val="0C13107E3EFB4B58A49C9048CA601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1D401-E6DA-40A1-8662-1681C4441782}"/>
      </w:docPartPr>
      <w:docPartBody>
        <w:p w:rsidR="00000000" w:rsidRDefault="00841CAE" w:rsidP="00841CAE">
          <w:pPr>
            <w:pStyle w:val="0C13107E3EFB4B58A49C9048CA601E4A"/>
          </w:pPr>
          <w:r>
            <w:t>Dated this</w:t>
          </w:r>
        </w:p>
      </w:docPartBody>
    </w:docPart>
    <w:docPart>
      <w:docPartPr>
        <w:name w:val="7570B7A96E1E4B328B3AB851A515D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942CA-78EF-4CBC-BB0F-ACBFB0363B2E}"/>
      </w:docPartPr>
      <w:docPartBody>
        <w:p w:rsidR="00000000" w:rsidRDefault="00841CAE" w:rsidP="00841CAE">
          <w:pPr>
            <w:pStyle w:val="7570B7A96E1E4B328B3AB851A515D0D5"/>
          </w:pPr>
          <w:r>
            <w:t>Day</w:t>
          </w:r>
        </w:p>
      </w:docPartBody>
    </w:docPart>
    <w:docPart>
      <w:docPartPr>
        <w:name w:val="4506C34C6FC6488C9F4A61F44DA21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31315-CF52-40B6-9F4F-0E0D6257E6D0}"/>
      </w:docPartPr>
      <w:docPartBody>
        <w:p w:rsidR="00000000" w:rsidRDefault="00841CAE" w:rsidP="00841CAE">
          <w:pPr>
            <w:pStyle w:val="4506C34C6FC6488C9F4A61F44DA21043"/>
          </w:pPr>
          <w:r>
            <w:t>of</w:t>
          </w:r>
        </w:p>
      </w:docPartBody>
    </w:docPart>
    <w:docPart>
      <w:docPartPr>
        <w:name w:val="1BEDCB2CEEBF431892C918EA39E10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C82EE-657B-443E-8478-F367C8C341C0}"/>
      </w:docPartPr>
      <w:docPartBody>
        <w:p w:rsidR="00000000" w:rsidRDefault="00841CAE" w:rsidP="00841CAE">
          <w:pPr>
            <w:pStyle w:val="1BEDCB2CEEBF431892C918EA39E1025E"/>
          </w:pPr>
          <w:r>
            <w:t>Month</w:t>
          </w:r>
        </w:p>
      </w:docPartBody>
    </w:docPart>
    <w:docPart>
      <w:docPartPr>
        <w:name w:val="E03B2BB83BC14544AAC8D67D3D2C8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586F7-E8FE-4D9F-9F8E-86EDDBEA9FA1}"/>
      </w:docPartPr>
      <w:docPartBody>
        <w:p w:rsidR="00000000" w:rsidRDefault="00841CAE" w:rsidP="00841CAE">
          <w:pPr>
            <w:pStyle w:val="E03B2BB83BC14544AAC8D67D3D2C86DB"/>
          </w:pPr>
          <w:r w:rsidRPr="00637172">
            <w:t>THIS CERTIFIES THAT</w:t>
          </w:r>
        </w:p>
      </w:docPartBody>
    </w:docPart>
    <w:docPart>
      <w:docPartPr>
        <w:name w:val="38718ED7308C476DBC4C85E69507A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0D3A3-282F-4F6C-86B8-7D283130CD86}"/>
      </w:docPartPr>
      <w:docPartBody>
        <w:p w:rsidR="00000000" w:rsidRDefault="00841CAE" w:rsidP="00841CAE">
          <w:pPr>
            <w:pStyle w:val="38718ED7308C476DBC4C85E69507AAEF"/>
          </w:pPr>
          <w:r>
            <w:t>has successfully completed the required course of study approved by the Board of Education for the State of</w:t>
          </w:r>
        </w:p>
      </w:docPartBody>
    </w:docPart>
    <w:docPart>
      <w:docPartPr>
        <w:name w:val="481ED2A6D37C43C2A11B3D07199F5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D22F0-C0F2-4671-A16C-47B62E82D925}"/>
      </w:docPartPr>
      <w:docPartBody>
        <w:p w:rsidR="00000000" w:rsidRDefault="00841CAE" w:rsidP="00841CAE">
          <w:pPr>
            <w:pStyle w:val="481ED2A6D37C43C2A11B3D07199F55CF"/>
          </w:pPr>
          <w:r>
            <w:t>State</w:t>
          </w:r>
        </w:p>
      </w:docPartBody>
    </w:docPart>
    <w:docPart>
      <w:docPartPr>
        <w:name w:val="91A1F05C87794375AAAAAB0D1C1AE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B7730-107D-444A-92DB-93923E64D980}"/>
      </w:docPartPr>
      <w:docPartBody>
        <w:p w:rsidR="00000000" w:rsidRDefault="00841CAE" w:rsidP="00841CAE">
          <w:pPr>
            <w:pStyle w:val="91A1F05C87794375AAAAAB0D1C1AEB02"/>
          </w:pPr>
          <w:r>
            <w:t>and is therefore awarded this</w:t>
          </w:r>
        </w:p>
      </w:docPartBody>
    </w:docPart>
    <w:docPart>
      <w:docPartPr>
        <w:name w:val="447FB049077746129A08EF27D9FB8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3AB20-DBCA-4C9E-B0F1-F54CD1A3823E}"/>
      </w:docPartPr>
      <w:docPartBody>
        <w:p w:rsidR="00000000" w:rsidRDefault="00841CAE" w:rsidP="00841CAE">
          <w:pPr>
            <w:pStyle w:val="447FB049077746129A08EF27D9FB84B7"/>
          </w:pPr>
          <w:r>
            <w:t>DIPLOMA</w:t>
          </w:r>
        </w:p>
      </w:docPartBody>
    </w:docPart>
    <w:docPart>
      <w:docPartPr>
        <w:name w:val="FD5A041C63F84DB29BEEDA98F1B2A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81063-1E11-481D-AD85-A3B121F9B2BF}"/>
      </w:docPartPr>
      <w:docPartBody>
        <w:p w:rsidR="00000000" w:rsidRDefault="00841CAE" w:rsidP="00841CAE">
          <w:pPr>
            <w:pStyle w:val="FD5A041C63F84DB29BEEDA98F1B2A8F8"/>
          </w:pPr>
          <w:r>
            <w:t>Dated this</w:t>
          </w:r>
        </w:p>
      </w:docPartBody>
    </w:docPart>
    <w:docPart>
      <w:docPartPr>
        <w:name w:val="7129166C79354F5FBCE2B85ADA83D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99253-BEC5-4857-8FAA-6C6EF5772C0A}"/>
      </w:docPartPr>
      <w:docPartBody>
        <w:p w:rsidR="00000000" w:rsidRDefault="00841CAE" w:rsidP="00841CAE">
          <w:pPr>
            <w:pStyle w:val="7129166C79354F5FBCE2B85ADA83DFF2"/>
          </w:pPr>
          <w:r>
            <w:t>Day</w:t>
          </w:r>
        </w:p>
      </w:docPartBody>
    </w:docPart>
    <w:docPart>
      <w:docPartPr>
        <w:name w:val="20E04E88B027490495501AF9009F8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71A67-FDB6-4EA1-93A2-5815269B2293}"/>
      </w:docPartPr>
      <w:docPartBody>
        <w:p w:rsidR="00000000" w:rsidRDefault="00841CAE" w:rsidP="00841CAE">
          <w:pPr>
            <w:pStyle w:val="20E04E88B027490495501AF9009F8704"/>
          </w:pPr>
          <w:r>
            <w:t>of</w:t>
          </w:r>
        </w:p>
      </w:docPartBody>
    </w:docPart>
    <w:docPart>
      <w:docPartPr>
        <w:name w:val="C04C6950116543A8B47E59CB8AB85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047F6-0B35-44F0-A7FC-E8F2AED089FD}"/>
      </w:docPartPr>
      <w:docPartBody>
        <w:p w:rsidR="00000000" w:rsidRDefault="00841CAE" w:rsidP="00841CAE">
          <w:pPr>
            <w:pStyle w:val="C04C6950116543A8B47E59CB8AB85085"/>
          </w:pPr>
          <w:r>
            <w:t>Month</w:t>
          </w:r>
        </w:p>
      </w:docPartBody>
    </w:docPart>
    <w:docPart>
      <w:docPartPr>
        <w:name w:val="E15845AC3EC14275B690141092F41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ADC7D-2CFF-49AB-BEB3-89FA5018022F}"/>
      </w:docPartPr>
      <w:docPartBody>
        <w:p w:rsidR="00000000" w:rsidRDefault="00841CAE" w:rsidP="00841CAE">
          <w:pPr>
            <w:pStyle w:val="E15845AC3EC14275B690141092F4149A"/>
          </w:pPr>
          <w:r w:rsidRPr="00637172">
            <w:t>THIS CERTIFIES THAT</w:t>
          </w:r>
        </w:p>
      </w:docPartBody>
    </w:docPart>
    <w:docPart>
      <w:docPartPr>
        <w:name w:val="84D75B2B88954BBC8AA26D238059E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D3131-1C81-45DC-B940-6898349025D0}"/>
      </w:docPartPr>
      <w:docPartBody>
        <w:p w:rsidR="00000000" w:rsidRDefault="00841CAE" w:rsidP="00841CAE">
          <w:pPr>
            <w:pStyle w:val="84D75B2B88954BBC8AA26D238059E686"/>
          </w:pPr>
          <w:r>
            <w:t>has successfully completed the required course of study approved by the Board of Education for the State of</w:t>
          </w:r>
        </w:p>
      </w:docPartBody>
    </w:docPart>
    <w:docPart>
      <w:docPartPr>
        <w:name w:val="F3FC414E44A94528A0ED9CD988904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1C5F9-31D7-4265-8088-DA4E615AFDE9}"/>
      </w:docPartPr>
      <w:docPartBody>
        <w:p w:rsidR="00000000" w:rsidRDefault="00841CAE" w:rsidP="00841CAE">
          <w:pPr>
            <w:pStyle w:val="F3FC414E44A94528A0ED9CD9889045E1"/>
          </w:pPr>
          <w:r>
            <w:t>State</w:t>
          </w:r>
        </w:p>
      </w:docPartBody>
    </w:docPart>
    <w:docPart>
      <w:docPartPr>
        <w:name w:val="FC84E09CFAE148719D37D18A98A66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3DB67-F218-4EF3-801E-B1B6B463CEFE}"/>
      </w:docPartPr>
      <w:docPartBody>
        <w:p w:rsidR="00000000" w:rsidRDefault="00841CAE" w:rsidP="00841CAE">
          <w:pPr>
            <w:pStyle w:val="FC84E09CFAE148719D37D18A98A662B0"/>
          </w:pPr>
          <w:r>
            <w:t>and is therefore awarded this</w:t>
          </w:r>
        </w:p>
      </w:docPartBody>
    </w:docPart>
    <w:docPart>
      <w:docPartPr>
        <w:name w:val="6B2F45DF75604605B6CF703FE43CC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9FD68-810C-4C62-9B66-6AE7BC65430A}"/>
      </w:docPartPr>
      <w:docPartBody>
        <w:p w:rsidR="00000000" w:rsidRDefault="00841CAE" w:rsidP="00841CAE">
          <w:pPr>
            <w:pStyle w:val="6B2F45DF75604605B6CF703FE43CCB9A"/>
          </w:pPr>
          <w:r>
            <w:t>DIPLOMA</w:t>
          </w:r>
        </w:p>
      </w:docPartBody>
    </w:docPart>
    <w:docPart>
      <w:docPartPr>
        <w:name w:val="C1ECAEC5EFC1435BBE666A695FC53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E2B56-E9BB-4235-896C-259389755CAC}"/>
      </w:docPartPr>
      <w:docPartBody>
        <w:p w:rsidR="00000000" w:rsidRDefault="00841CAE" w:rsidP="00841CAE">
          <w:pPr>
            <w:pStyle w:val="C1ECAEC5EFC1435BBE666A695FC5327D"/>
          </w:pPr>
          <w:r>
            <w:t>Dated this</w:t>
          </w:r>
        </w:p>
      </w:docPartBody>
    </w:docPart>
    <w:docPart>
      <w:docPartPr>
        <w:name w:val="708B57D1272F45BF93A4577D12392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A4BB6-66B1-4435-8A0D-EE7F3BED2FB6}"/>
      </w:docPartPr>
      <w:docPartBody>
        <w:p w:rsidR="00000000" w:rsidRDefault="00841CAE" w:rsidP="00841CAE">
          <w:pPr>
            <w:pStyle w:val="708B57D1272F45BF93A4577D12392B62"/>
          </w:pPr>
          <w:r>
            <w:t>Day</w:t>
          </w:r>
        </w:p>
      </w:docPartBody>
    </w:docPart>
    <w:docPart>
      <w:docPartPr>
        <w:name w:val="C9474BC4F5684C6782CF68D2AAE9D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B0C1A-2129-499D-8705-DF280BD0213C}"/>
      </w:docPartPr>
      <w:docPartBody>
        <w:p w:rsidR="00000000" w:rsidRDefault="00841CAE" w:rsidP="00841CAE">
          <w:pPr>
            <w:pStyle w:val="C9474BC4F5684C6782CF68D2AAE9D304"/>
          </w:pPr>
          <w:r>
            <w:t>of</w:t>
          </w:r>
        </w:p>
      </w:docPartBody>
    </w:docPart>
    <w:docPart>
      <w:docPartPr>
        <w:name w:val="E168833E1BED4087A91FB53C3A408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4156B-AB10-4400-A163-8CF7DB0B161A}"/>
      </w:docPartPr>
      <w:docPartBody>
        <w:p w:rsidR="00000000" w:rsidRDefault="00841CAE" w:rsidP="00841CAE">
          <w:pPr>
            <w:pStyle w:val="E168833E1BED4087A91FB53C3A40826C"/>
          </w:pPr>
          <w:r>
            <w:t>Month</w:t>
          </w:r>
        </w:p>
      </w:docPartBody>
    </w:docPart>
    <w:docPart>
      <w:docPartPr>
        <w:name w:val="6A8B3FC9486D4BAABF05F855B78E3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83A5F-4581-4CED-8994-00E14DF29DC5}"/>
      </w:docPartPr>
      <w:docPartBody>
        <w:p w:rsidR="00000000" w:rsidRDefault="00841CAE" w:rsidP="00841CAE">
          <w:pPr>
            <w:pStyle w:val="6A8B3FC9486D4BAABF05F855B78E31D6"/>
          </w:pPr>
          <w:r w:rsidRPr="00637172">
            <w:t>THIS CERTIFIES THAT</w:t>
          </w:r>
        </w:p>
      </w:docPartBody>
    </w:docPart>
    <w:docPart>
      <w:docPartPr>
        <w:name w:val="0847FD3D35904BBD837057DAC89BC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9BEB0-8A60-4F05-957C-5D2B7FE0158B}"/>
      </w:docPartPr>
      <w:docPartBody>
        <w:p w:rsidR="00000000" w:rsidRDefault="00841CAE" w:rsidP="00841CAE">
          <w:pPr>
            <w:pStyle w:val="0847FD3D35904BBD837057DAC89BC229"/>
          </w:pPr>
          <w:r>
            <w:t>has successfully completed the required course of study approved by the Board of Education for the State of</w:t>
          </w:r>
        </w:p>
      </w:docPartBody>
    </w:docPart>
    <w:docPart>
      <w:docPartPr>
        <w:name w:val="2ACBCB2000BF48D0A8940FAE36955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88440-E059-4449-82D3-4CFB81BEEB9A}"/>
      </w:docPartPr>
      <w:docPartBody>
        <w:p w:rsidR="00000000" w:rsidRDefault="00841CAE" w:rsidP="00841CAE">
          <w:pPr>
            <w:pStyle w:val="2ACBCB2000BF48D0A8940FAE36955109"/>
          </w:pPr>
          <w:r>
            <w:t>State</w:t>
          </w:r>
        </w:p>
      </w:docPartBody>
    </w:docPart>
    <w:docPart>
      <w:docPartPr>
        <w:name w:val="A7C8FA56BFDD472E839947A0C1C4D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52CD1-2528-4208-87BA-C282224389E5}"/>
      </w:docPartPr>
      <w:docPartBody>
        <w:p w:rsidR="00000000" w:rsidRDefault="00841CAE" w:rsidP="00841CAE">
          <w:pPr>
            <w:pStyle w:val="A7C8FA56BFDD472E839947A0C1C4DA64"/>
          </w:pPr>
          <w:r>
            <w:t>and is therefore awarded this</w:t>
          </w:r>
        </w:p>
      </w:docPartBody>
    </w:docPart>
    <w:docPart>
      <w:docPartPr>
        <w:name w:val="2CEDD2DE67024C33AE20BDDB1EF25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B05D4-551C-4609-88F8-2842FF6211B3}"/>
      </w:docPartPr>
      <w:docPartBody>
        <w:p w:rsidR="00000000" w:rsidRDefault="00841CAE" w:rsidP="00841CAE">
          <w:pPr>
            <w:pStyle w:val="2CEDD2DE67024C33AE20BDDB1EF257E6"/>
          </w:pPr>
          <w:r>
            <w:t>DIPLOMA</w:t>
          </w:r>
        </w:p>
      </w:docPartBody>
    </w:docPart>
    <w:docPart>
      <w:docPartPr>
        <w:name w:val="7FB9E529F03C4B95A8829D57660D7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6847D-FDFB-4922-98B6-4F781804474B}"/>
      </w:docPartPr>
      <w:docPartBody>
        <w:p w:rsidR="00000000" w:rsidRDefault="00841CAE" w:rsidP="00841CAE">
          <w:pPr>
            <w:pStyle w:val="7FB9E529F03C4B95A8829D57660D71C1"/>
          </w:pPr>
          <w:r>
            <w:t>Dated this</w:t>
          </w:r>
        </w:p>
      </w:docPartBody>
    </w:docPart>
    <w:docPart>
      <w:docPartPr>
        <w:name w:val="4CE9AACB49884430A876FE7A8FFFD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52103-E8C8-47A2-B579-4B308EB15C88}"/>
      </w:docPartPr>
      <w:docPartBody>
        <w:p w:rsidR="00000000" w:rsidRDefault="00841CAE" w:rsidP="00841CAE">
          <w:pPr>
            <w:pStyle w:val="4CE9AACB49884430A876FE7A8FFFD526"/>
          </w:pPr>
          <w:r>
            <w:t>Day</w:t>
          </w:r>
        </w:p>
      </w:docPartBody>
    </w:docPart>
    <w:docPart>
      <w:docPartPr>
        <w:name w:val="546B64D83265466B90EBFDB4BD37E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F57CC-D69E-41DF-9D33-AB6A56E9BFE5}"/>
      </w:docPartPr>
      <w:docPartBody>
        <w:p w:rsidR="00000000" w:rsidRDefault="00841CAE" w:rsidP="00841CAE">
          <w:pPr>
            <w:pStyle w:val="546B64D83265466B90EBFDB4BD37EF52"/>
          </w:pPr>
          <w:r>
            <w:t>of</w:t>
          </w:r>
        </w:p>
      </w:docPartBody>
    </w:docPart>
    <w:docPart>
      <w:docPartPr>
        <w:name w:val="F778D82C0B094887BDAA7297946CF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AA7ED-BD87-4D8E-93CE-986ADB2B70DF}"/>
      </w:docPartPr>
      <w:docPartBody>
        <w:p w:rsidR="00000000" w:rsidRDefault="00841CAE" w:rsidP="00841CAE">
          <w:pPr>
            <w:pStyle w:val="F778D82C0B094887BDAA7297946CF576"/>
          </w:pPr>
          <w:r>
            <w:t>Month</w:t>
          </w:r>
        </w:p>
      </w:docPartBody>
    </w:docPart>
    <w:docPart>
      <w:docPartPr>
        <w:name w:val="AAF5A0C528EA431B8D01830AA93DF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94E9B-41F2-4425-A8E1-2BE58BEB66BC}"/>
      </w:docPartPr>
      <w:docPartBody>
        <w:p w:rsidR="00000000" w:rsidRDefault="00841CAE" w:rsidP="00841CAE">
          <w:pPr>
            <w:pStyle w:val="AAF5A0C528EA431B8D01830AA93DF603"/>
          </w:pPr>
          <w:r w:rsidRPr="00637172">
            <w:t>THIS CERTIFIES THAT</w:t>
          </w:r>
        </w:p>
      </w:docPartBody>
    </w:docPart>
    <w:docPart>
      <w:docPartPr>
        <w:name w:val="A8CF9C66ADF44D899E4EE3873FEEC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02A5F-E469-4CBC-BE0B-0CE5F09B1187}"/>
      </w:docPartPr>
      <w:docPartBody>
        <w:p w:rsidR="00000000" w:rsidRDefault="00841CAE" w:rsidP="00841CAE">
          <w:pPr>
            <w:pStyle w:val="A8CF9C66ADF44D899E4EE3873FEECA02"/>
          </w:pPr>
          <w:r>
            <w:t>has successfully completed the required course of study approved by the Board of Education for the State of</w:t>
          </w:r>
        </w:p>
      </w:docPartBody>
    </w:docPart>
    <w:docPart>
      <w:docPartPr>
        <w:name w:val="701D1434E5954CE4B9228CECCA3E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9A9FE-FB45-4941-A499-493FA8D05364}"/>
      </w:docPartPr>
      <w:docPartBody>
        <w:p w:rsidR="00000000" w:rsidRDefault="00841CAE" w:rsidP="00841CAE">
          <w:pPr>
            <w:pStyle w:val="701D1434E5954CE4B9228CECCA3E0FC9"/>
          </w:pPr>
          <w:r>
            <w:t>State</w:t>
          </w:r>
        </w:p>
      </w:docPartBody>
    </w:docPart>
    <w:docPart>
      <w:docPartPr>
        <w:name w:val="AF432CBCF532478880EC345E9DB75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EDA27-E6DC-408D-83E4-E7657D4AE920}"/>
      </w:docPartPr>
      <w:docPartBody>
        <w:p w:rsidR="00000000" w:rsidRDefault="00841CAE" w:rsidP="00841CAE">
          <w:pPr>
            <w:pStyle w:val="AF432CBCF532478880EC345E9DB75E91"/>
          </w:pPr>
          <w:r>
            <w:t>and is therefore awarded this</w:t>
          </w:r>
        </w:p>
      </w:docPartBody>
    </w:docPart>
    <w:docPart>
      <w:docPartPr>
        <w:name w:val="01B09F55B2A34F778CCC6B1EA1A0A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28ADE-EF68-400A-A23F-A31A293108AA}"/>
      </w:docPartPr>
      <w:docPartBody>
        <w:p w:rsidR="00000000" w:rsidRDefault="00841CAE" w:rsidP="00841CAE">
          <w:pPr>
            <w:pStyle w:val="01B09F55B2A34F778CCC6B1EA1A0A694"/>
          </w:pPr>
          <w:r>
            <w:t>DIPLOMA</w:t>
          </w:r>
        </w:p>
      </w:docPartBody>
    </w:docPart>
    <w:docPart>
      <w:docPartPr>
        <w:name w:val="52113A5FEDC640BA98FB47EAABE82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71784-7E00-4D1E-B403-093B5A530BDD}"/>
      </w:docPartPr>
      <w:docPartBody>
        <w:p w:rsidR="00000000" w:rsidRDefault="00841CAE" w:rsidP="00841CAE">
          <w:pPr>
            <w:pStyle w:val="52113A5FEDC640BA98FB47EAABE824B3"/>
          </w:pPr>
          <w:r>
            <w:t>Dated this</w:t>
          </w:r>
        </w:p>
      </w:docPartBody>
    </w:docPart>
    <w:docPart>
      <w:docPartPr>
        <w:name w:val="24CEC19BE23B49CEA39FF3A2729D9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818DD-34D2-460A-B67B-C260BE872D69}"/>
      </w:docPartPr>
      <w:docPartBody>
        <w:p w:rsidR="00000000" w:rsidRDefault="00841CAE" w:rsidP="00841CAE">
          <w:pPr>
            <w:pStyle w:val="24CEC19BE23B49CEA39FF3A2729D98CA"/>
          </w:pPr>
          <w:r>
            <w:t>Day</w:t>
          </w:r>
        </w:p>
      </w:docPartBody>
    </w:docPart>
    <w:docPart>
      <w:docPartPr>
        <w:name w:val="B9413512647E4B80BB7C50E97A97F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3608-11E1-45A0-9B33-A697571AF6D4}"/>
      </w:docPartPr>
      <w:docPartBody>
        <w:p w:rsidR="00000000" w:rsidRDefault="00841CAE" w:rsidP="00841CAE">
          <w:pPr>
            <w:pStyle w:val="B9413512647E4B80BB7C50E97A97F8CE"/>
          </w:pPr>
          <w:r>
            <w:t>of</w:t>
          </w:r>
        </w:p>
      </w:docPartBody>
    </w:docPart>
    <w:docPart>
      <w:docPartPr>
        <w:name w:val="DA0BA6CC965D49DB89366304CB1E0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CEFA0-B43B-421F-A59E-241BF58C3D43}"/>
      </w:docPartPr>
      <w:docPartBody>
        <w:p w:rsidR="00000000" w:rsidRDefault="00841CAE" w:rsidP="00841CAE">
          <w:pPr>
            <w:pStyle w:val="DA0BA6CC965D49DB89366304CB1E0DE2"/>
          </w:pPr>
          <w:r>
            <w:t>Month</w:t>
          </w:r>
        </w:p>
      </w:docPartBody>
    </w:docPart>
    <w:docPart>
      <w:docPartPr>
        <w:name w:val="A9BD28D781674B61A736E269BCBF6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8686D-F115-40F2-9876-3A1B6298D56A}"/>
      </w:docPartPr>
      <w:docPartBody>
        <w:p w:rsidR="00000000" w:rsidRDefault="00841CAE" w:rsidP="00841CAE">
          <w:pPr>
            <w:pStyle w:val="A9BD28D781674B61A736E269BCBF61D0"/>
          </w:pPr>
          <w:r w:rsidRPr="00637172">
            <w:t>THIS CERTIFIES THAT</w:t>
          </w:r>
        </w:p>
      </w:docPartBody>
    </w:docPart>
    <w:docPart>
      <w:docPartPr>
        <w:name w:val="BE4D9D9B829D4E919956CE0EFDA24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D7D51-C709-425E-9746-BF6DC7D19E36}"/>
      </w:docPartPr>
      <w:docPartBody>
        <w:p w:rsidR="00000000" w:rsidRDefault="00841CAE" w:rsidP="00841CAE">
          <w:pPr>
            <w:pStyle w:val="BE4D9D9B829D4E919956CE0EFDA24F6A"/>
          </w:pPr>
          <w:r>
            <w:t>has successfully completed the required course of study approved by the Board of Education for the State of</w:t>
          </w:r>
        </w:p>
      </w:docPartBody>
    </w:docPart>
    <w:docPart>
      <w:docPartPr>
        <w:name w:val="320B38EB60894436B9F9890CB5220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F4200-FCBA-4025-92C9-53C2BCA4F2CA}"/>
      </w:docPartPr>
      <w:docPartBody>
        <w:p w:rsidR="00000000" w:rsidRDefault="00841CAE" w:rsidP="00841CAE">
          <w:pPr>
            <w:pStyle w:val="320B38EB60894436B9F9890CB5220D58"/>
          </w:pPr>
          <w:r>
            <w:t>State</w:t>
          </w:r>
        </w:p>
      </w:docPartBody>
    </w:docPart>
    <w:docPart>
      <w:docPartPr>
        <w:name w:val="C8A0D015882C4C79979DE270E6A41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116CA-061F-402C-8AC6-FD0049A3F297}"/>
      </w:docPartPr>
      <w:docPartBody>
        <w:p w:rsidR="00000000" w:rsidRDefault="00841CAE" w:rsidP="00841CAE">
          <w:pPr>
            <w:pStyle w:val="C8A0D015882C4C79979DE270E6A414BD"/>
          </w:pPr>
          <w:r>
            <w:t>and is therefore awarded this</w:t>
          </w:r>
        </w:p>
      </w:docPartBody>
    </w:docPart>
    <w:docPart>
      <w:docPartPr>
        <w:name w:val="E1B128C957114ED1B15D49DC009B3E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0F5B4-1B7F-4748-920E-CF087D75CF3B}"/>
      </w:docPartPr>
      <w:docPartBody>
        <w:p w:rsidR="00000000" w:rsidRDefault="00841CAE" w:rsidP="00841CAE">
          <w:pPr>
            <w:pStyle w:val="E1B128C957114ED1B15D49DC009B3EFC"/>
          </w:pPr>
          <w:r>
            <w:t>DIPLOMA</w:t>
          </w:r>
        </w:p>
      </w:docPartBody>
    </w:docPart>
    <w:docPart>
      <w:docPartPr>
        <w:name w:val="013EE0D90BEC4DF5A3257415204C8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3CF96-70F8-4673-9AF0-A5321E49E6A9}"/>
      </w:docPartPr>
      <w:docPartBody>
        <w:p w:rsidR="00000000" w:rsidRDefault="00841CAE" w:rsidP="00841CAE">
          <w:pPr>
            <w:pStyle w:val="013EE0D90BEC4DF5A3257415204C8A89"/>
          </w:pPr>
          <w:r>
            <w:t>Dated this</w:t>
          </w:r>
        </w:p>
      </w:docPartBody>
    </w:docPart>
    <w:docPart>
      <w:docPartPr>
        <w:name w:val="A1A1FD30DFC947F68EAC69B4E46AA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F58D2-3BEE-42FA-B8B2-8454CEBCCEDA}"/>
      </w:docPartPr>
      <w:docPartBody>
        <w:p w:rsidR="00000000" w:rsidRDefault="00841CAE" w:rsidP="00841CAE">
          <w:pPr>
            <w:pStyle w:val="A1A1FD30DFC947F68EAC69B4E46AAD1E"/>
          </w:pPr>
          <w:r>
            <w:t>Day</w:t>
          </w:r>
        </w:p>
      </w:docPartBody>
    </w:docPart>
    <w:docPart>
      <w:docPartPr>
        <w:name w:val="363D93A6553F4EAD8A5BB16067B92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3988C-9407-48EF-A879-7A3C5B2D519F}"/>
      </w:docPartPr>
      <w:docPartBody>
        <w:p w:rsidR="00000000" w:rsidRDefault="00841CAE" w:rsidP="00841CAE">
          <w:pPr>
            <w:pStyle w:val="363D93A6553F4EAD8A5BB16067B92CCA"/>
          </w:pPr>
          <w:r>
            <w:t>of</w:t>
          </w:r>
        </w:p>
      </w:docPartBody>
    </w:docPart>
    <w:docPart>
      <w:docPartPr>
        <w:name w:val="0F3FB4FCB5454796AE8FBD5182E8F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63E96-785E-4CD2-BFBF-90EBC12CF29B}"/>
      </w:docPartPr>
      <w:docPartBody>
        <w:p w:rsidR="00000000" w:rsidRDefault="00841CAE" w:rsidP="00841CAE">
          <w:pPr>
            <w:pStyle w:val="0F3FB4FCB5454796AE8FBD5182E8FB28"/>
          </w:pPr>
          <w:r>
            <w:t>Month</w:t>
          </w:r>
        </w:p>
      </w:docPartBody>
    </w:docPart>
    <w:docPart>
      <w:docPartPr>
        <w:name w:val="8FDFE60F239F4A8983B3C82A26BEC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827A5-59A2-4286-8C83-2387362B5CDC}"/>
      </w:docPartPr>
      <w:docPartBody>
        <w:p w:rsidR="00000000" w:rsidRDefault="00841CAE" w:rsidP="00841CAE">
          <w:pPr>
            <w:pStyle w:val="8FDFE60F239F4A8983B3C82A26BECF0F"/>
          </w:pPr>
          <w:r w:rsidRPr="00637172">
            <w:t>THIS CERTIFIES THAT</w:t>
          </w:r>
        </w:p>
      </w:docPartBody>
    </w:docPart>
    <w:docPart>
      <w:docPartPr>
        <w:name w:val="E930F03872C54EA3BFCE06DA5832C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8ED66-A847-4CC1-87B1-9898F56DC7B7}"/>
      </w:docPartPr>
      <w:docPartBody>
        <w:p w:rsidR="00000000" w:rsidRDefault="00841CAE" w:rsidP="00841CAE">
          <w:pPr>
            <w:pStyle w:val="E930F03872C54EA3BFCE06DA5832CA95"/>
          </w:pPr>
          <w:r>
            <w:t>has successfully completed the required course of study approved by the Board of Education for the State of</w:t>
          </w:r>
        </w:p>
      </w:docPartBody>
    </w:docPart>
    <w:docPart>
      <w:docPartPr>
        <w:name w:val="2F106BAFDD4249B4A731AF3E8A512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19F91-CB4C-4962-A414-DD09C24102BA}"/>
      </w:docPartPr>
      <w:docPartBody>
        <w:p w:rsidR="00000000" w:rsidRDefault="00841CAE" w:rsidP="00841CAE">
          <w:pPr>
            <w:pStyle w:val="2F106BAFDD4249B4A731AF3E8A512583"/>
          </w:pPr>
          <w:r>
            <w:t>State</w:t>
          </w:r>
        </w:p>
      </w:docPartBody>
    </w:docPart>
    <w:docPart>
      <w:docPartPr>
        <w:name w:val="BB1B549C6729496C82EDBD6E2EE12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6E94C-778A-4947-8C85-73E70E48521F}"/>
      </w:docPartPr>
      <w:docPartBody>
        <w:p w:rsidR="00000000" w:rsidRDefault="00841CAE" w:rsidP="00841CAE">
          <w:pPr>
            <w:pStyle w:val="BB1B549C6729496C82EDBD6E2EE12322"/>
          </w:pPr>
          <w:r>
            <w:t>and is therefore awarded this</w:t>
          </w:r>
        </w:p>
      </w:docPartBody>
    </w:docPart>
    <w:docPart>
      <w:docPartPr>
        <w:name w:val="F713127CC6154D24B8487CC8A3C46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6D139-3F9F-48A0-B566-66CA5CFE4454}"/>
      </w:docPartPr>
      <w:docPartBody>
        <w:p w:rsidR="00000000" w:rsidRDefault="00841CAE" w:rsidP="00841CAE">
          <w:pPr>
            <w:pStyle w:val="F713127CC6154D24B8487CC8A3C46970"/>
          </w:pPr>
          <w:r>
            <w:t>DIPLOMA</w:t>
          </w:r>
        </w:p>
      </w:docPartBody>
    </w:docPart>
    <w:docPart>
      <w:docPartPr>
        <w:name w:val="5EF656B486684F7BBC10FBD3013A1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1A7FD-C6BA-4BE3-9B13-8F9E7B164FF2}"/>
      </w:docPartPr>
      <w:docPartBody>
        <w:p w:rsidR="00000000" w:rsidRDefault="00841CAE" w:rsidP="00841CAE">
          <w:pPr>
            <w:pStyle w:val="5EF656B486684F7BBC10FBD3013A10BA"/>
          </w:pPr>
          <w:r>
            <w:t>Dated this</w:t>
          </w:r>
        </w:p>
      </w:docPartBody>
    </w:docPart>
    <w:docPart>
      <w:docPartPr>
        <w:name w:val="A1A506D56C674044BFC77E12154F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BDF3B-4F1C-4085-817B-ECC47AD5CD54}"/>
      </w:docPartPr>
      <w:docPartBody>
        <w:p w:rsidR="00000000" w:rsidRDefault="00841CAE" w:rsidP="00841CAE">
          <w:pPr>
            <w:pStyle w:val="A1A506D56C674044BFC77E12154F5FDD"/>
          </w:pPr>
          <w:r>
            <w:t>Day</w:t>
          </w:r>
        </w:p>
      </w:docPartBody>
    </w:docPart>
    <w:docPart>
      <w:docPartPr>
        <w:name w:val="71E7EF3275694F9F8597C5E3A661C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EE16D-1D75-4DBC-AF4E-535C1A098C1E}"/>
      </w:docPartPr>
      <w:docPartBody>
        <w:p w:rsidR="00000000" w:rsidRDefault="00841CAE" w:rsidP="00841CAE">
          <w:pPr>
            <w:pStyle w:val="71E7EF3275694F9F8597C5E3A661C74C"/>
          </w:pPr>
          <w:r>
            <w:t>of</w:t>
          </w:r>
        </w:p>
      </w:docPartBody>
    </w:docPart>
    <w:docPart>
      <w:docPartPr>
        <w:name w:val="BF0738F02BF645BAB6134FDDD4472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1366A-61F4-4766-AF7B-E2E6E196E6ED}"/>
      </w:docPartPr>
      <w:docPartBody>
        <w:p w:rsidR="00000000" w:rsidRDefault="00841CAE" w:rsidP="00841CAE">
          <w:pPr>
            <w:pStyle w:val="BF0738F02BF645BAB6134FDDD4472100"/>
          </w:pPr>
          <w:r>
            <w:t>Month</w:t>
          </w:r>
        </w:p>
      </w:docPartBody>
    </w:docPart>
    <w:docPart>
      <w:docPartPr>
        <w:name w:val="9AEDF30244454F91956F4E224809C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8E250-EC14-4598-A722-01B10BD783E5}"/>
      </w:docPartPr>
      <w:docPartBody>
        <w:p w:rsidR="00000000" w:rsidRDefault="00841CAE" w:rsidP="00841CAE">
          <w:pPr>
            <w:pStyle w:val="9AEDF30244454F91956F4E224809C8A9"/>
          </w:pPr>
          <w:r w:rsidRPr="00637172">
            <w:t>THIS CERTIFIES THAT</w:t>
          </w:r>
        </w:p>
      </w:docPartBody>
    </w:docPart>
    <w:docPart>
      <w:docPartPr>
        <w:name w:val="39178DFBE5ED4864AE0D372EE0B72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AA1CB-70BB-474D-B0AB-4B9825A5C413}"/>
      </w:docPartPr>
      <w:docPartBody>
        <w:p w:rsidR="00000000" w:rsidRDefault="00841CAE" w:rsidP="00841CAE">
          <w:pPr>
            <w:pStyle w:val="39178DFBE5ED4864AE0D372EE0B72D52"/>
          </w:pPr>
          <w:r>
            <w:t>has successfully completed the required course of study approved by the Board of Education for the State of</w:t>
          </w:r>
        </w:p>
      </w:docPartBody>
    </w:docPart>
    <w:docPart>
      <w:docPartPr>
        <w:name w:val="AC9A5225C71C4E608256ABC34D232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7125C-814D-4470-A6E6-D830DAFE0C46}"/>
      </w:docPartPr>
      <w:docPartBody>
        <w:p w:rsidR="00000000" w:rsidRDefault="00841CAE" w:rsidP="00841CAE">
          <w:pPr>
            <w:pStyle w:val="AC9A5225C71C4E608256ABC34D232C58"/>
          </w:pPr>
          <w:r>
            <w:t>State</w:t>
          </w:r>
        </w:p>
      </w:docPartBody>
    </w:docPart>
    <w:docPart>
      <w:docPartPr>
        <w:name w:val="F12BE7E9C9E34388B1BFC6F2AD09A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6B8D2-7AD3-444B-8776-7CF29DBCDB45}"/>
      </w:docPartPr>
      <w:docPartBody>
        <w:p w:rsidR="00000000" w:rsidRDefault="00841CAE" w:rsidP="00841CAE">
          <w:pPr>
            <w:pStyle w:val="F12BE7E9C9E34388B1BFC6F2AD09AAF7"/>
          </w:pPr>
          <w:r>
            <w:t>and is therefore awarded this</w:t>
          </w:r>
        </w:p>
      </w:docPartBody>
    </w:docPart>
    <w:docPart>
      <w:docPartPr>
        <w:name w:val="5881F2DDC4334AC29FC95E62F2A8A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45D18-4D4E-435F-8F83-4EBC1C91F923}"/>
      </w:docPartPr>
      <w:docPartBody>
        <w:p w:rsidR="00000000" w:rsidRDefault="00841CAE" w:rsidP="00841CAE">
          <w:pPr>
            <w:pStyle w:val="5881F2DDC4334AC29FC95E62F2A8ABD7"/>
          </w:pPr>
          <w:r>
            <w:t>DIPLOMA</w:t>
          </w:r>
        </w:p>
      </w:docPartBody>
    </w:docPart>
    <w:docPart>
      <w:docPartPr>
        <w:name w:val="FA939BB20EED4247AA0A262DBFF81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6E877-EEBA-48B5-B493-FE472540279A}"/>
      </w:docPartPr>
      <w:docPartBody>
        <w:p w:rsidR="00000000" w:rsidRDefault="00841CAE" w:rsidP="00841CAE">
          <w:pPr>
            <w:pStyle w:val="FA939BB20EED4247AA0A262DBFF81A6A"/>
          </w:pPr>
          <w:r>
            <w:t>Dated this</w:t>
          </w:r>
        </w:p>
      </w:docPartBody>
    </w:docPart>
    <w:docPart>
      <w:docPartPr>
        <w:name w:val="6ED675C68E3A4C73933758E6B67D2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DC774-F8F4-4924-A7EF-CF75E8A2EF0F}"/>
      </w:docPartPr>
      <w:docPartBody>
        <w:p w:rsidR="00000000" w:rsidRDefault="00841CAE" w:rsidP="00841CAE">
          <w:pPr>
            <w:pStyle w:val="6ED675C68E3A4C73933758E6B67D20C2"/>
          </w:pPr>
          <w:r>
            <w:t>Day</w:t>
          </w:r>
        </w:p>
      </w:docPartBody>
    </w:docPart>
    <w:docPart>
      <w:docPartPr>
        <w:name w:val="BCA7B220F0874A788F9FB0CA2F6A6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A4729-8DBB-4DAD-8E76-AE6108AFD049}"/>
      </w:docPartPr>
      <w:docPartBody>
        <w:p w:rsidR="00000000" w:rsidRDefault="00841CAE" w:rsidP="00841CAE">
          <w:pPr>
            <w:pStyle w:val="BCA7B220F0874A788F9FB0CA2F6A6B5D"/>
          </w:pPr>
          <w:r>
            <w:t>of</w:t>
          </w:r>
        </w:p>
      </w:docPartBody>
    </w:docPart>
    <w:docPart>
      <w:docPartPr>
        <w:name w:val="30039634270A41EA8F96FB9D0A431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FC631-70D2-410E-B537-3A9A293C84A8}"/>
      </w:docPartPr>
      <w:docPartBody>
        <w:p w:rsidR="00000000" w:rsidRDefault="00841CAE" w:rsidP="00841CAE">
          <w:pPr>
            <w:pStyle w:val="30039634270A41EA8F96FB9D0A431FD2"/>
          </w:pPr>
          <w:r>
            <w:t>Month</w:t>
          </w:r>
        </w:p>
      </w:docPartBody>
    </w:docPart>
    <w:docPart>
      <w:docPartPr>
        <w:name w:val="C7B4693C0A6A4D398DEF1AD9FC369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9DE88-4C1F-46D5-A6AD-8CF11CACA768}"/>
      </w:docPartPr>
      <w:docPartBody>
        <w:p w:rsidR="00000000" w:rsidRDefault="00841CAE" w:rsidP="00841CAE">
          <w:pPr>
            <w:pStyle w:val="C7B4693C0A6A4D398DEF1AD9FC3696E0"/>
          </w:pPr>
          <w:r w:rsidRPr="00637172">
            <w:t>THIS CERTIFIES THAT</w:t>
          </w:r>
        </w:p>
      </w:docPartBody>
    </w:docPart>
    <w:docPart>
      <w:docPartPr>
        <w:name w:val="58249FBFE8F74472BDA83C05C4393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23918-A092-474F-9966-653FA174B394}"/>
      </w:docPartPr>
      <w:docPartBody>
        <w:p w:rsidR="00000000" w:rsidRDefault="00841CAE" w:rsidP="00841CAE">
          <w:pPr>
            <w:pStyle w:val="58249FBFE8F74472BDA83C05C4393EA5"/>
          </w:pPr>
          <w:r>
            <w:t>has successfully completed the required course of study approved by the Board of Education for the State of</w:t>
          </w:r>
        </w:p>
      </w:docPartBody>
    </w:docPart>
    <w:docPart>
      <w:docPartPr>
        <w:name w:val="F1FBD6F1838D49AABFDE4B640801F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D2B76-0234-468C-83B1-0071331C6FF6}"/>
      </w:docPartPr>
      <w:docPartBody>
        <w:p w:rsidR="00000000" w:rsidRDefault="00841CAE" w:rsidP="00841CAE">
          <w:pPr>
            <w:pStyle w:val="F1FBD6F1838D49AABFDE4B640801F2F5"/>
          </w:pPr>
          <w:r>
            <w:t>State</w:t>
          </w:r>
        </w:p>
      </w:docPartBody>
    </w:docPart>
    <w:docPart>
      <w:docPartPr>
        <w:name w:val="2CE597F164E94811B22FC074BE2BB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D7B76-0DE4-4C28-9769-104461D28EC5}"/>
      </w:docPartPr>
      <w:docPartBody>
        <w:p w:rsidR="00000000" w:rsidRDefault="00841CAE" w:rsidP="00841CAE">
          <w:pPr>
            <w:pStyle w:val="2CE597F164E94811B22FC074BE2BB553"/>
          </w:pPr>
          <w:r>
            <w:t>and is therefore awarded this</w:t>
          </w:r>
        </w:p>
      </w:docPartBody>
    </w:docPart>
    <w:docPart>
      <w:docPartPr>
        <w:name w:val="E2EEBF7EDCC0429CB4DDA3AAF9BDF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60FD0-929B-44D3-A1CB-507FE834B727}"/>
      </w:docPartPr>
      <w:docPartBody>
        <w:p w:rsidR="00000000" w:rsidRDefault="00841CAE" w:rsidP="00841CAE">
          <w:pPr>
            <w:pStyle w:val="E2EEBF7EDCC0429CB4DDA3AAF9BDF4CC"/>
          </w:pPr>
          <w:r>
            <w:t>DIPLOMA</w:t>
          </w:r>
        </w:p>
      </w:docPartBody>
    </w:docPart>
    <w:docPart>
      <w:docPartPr>
        <w:name w:val="EA10B0BCCDD54D829382C2899AE04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36ECF-9FE2-4DC5-8FEE-C247A76C9041}"/>
      </w:docPartPr>
      <w:docPartBody>
        <w:p w:rsidR="00000000" w:rsidRDefault="00841CAE" w:rsidP="00841CAE">
          <w:pPr>
            <w:pStyle w:val="EA10B0BCCDD54D829382C2899AE048C0"/>
          </w:pPr>
          <w:r>
            <w:t>Dated this</w:t>
          </w:r>
        </w:p>
      </w:docPartBody>
    </w:docPart>
    <w:docPart>
      <w:docPartPr>
        <w:name w:val="03B5B57F1D614F7B88D73A6B1FB4B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A753C-C65E-4E63-9215-54330BE17A9D}"/>
      </w:docPartPr>
      <w:docPartBody>
        <w:p w:rsidR="00000000" w:rsidRDefault="00841CAE" w:rsidP="00841CAE">
          <w:pPr>
            <w:pStyle w:val="03B5B57F1D614F7B88D73A6B1FB4B702"/>
          </w:pPr>
          <w:r>
            <w:t>Day</w:t>
          </w:r>
        </w:p>
      </w:docPartBody>
    </w:docPart>
    <w:docPart>
      <w:docPartPr>
        <w:name w:val="53C7653A06094AF2817530E6EC1E9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4A0E0-7C25-45F2-8FB3-82AC0E4BEF3D}"/>
      </w:docPartPr>
      <w:docPartBody>
        <w:p w:rsidR="00000000" w:rsidRDefault="00841CAE" w:rsidP="00841CAE">
          <w:pPr>
            <w:pStyle w:val="53C7653A06094AF2817530E6EC1E957A"/>
          </w:pPr>
          <w:r>
            <w:t>of</w:t>
          </w:r>
        </w:p>
      </w:docPartBody>
    </w:docPart>
    <w:docPart>
      <w:docPartPr>
        <w:name w:val="37EB012E2EC848A7ABA594AEC192C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BF9B5-E2D8-4E28-96E7-B960F6F98BA6}"/>
      </w:docPartPr>
      <w:docPartBody>
        <w:p w:rsidR="00000000" w:rsidRDefault="00841CAE" w:rsidP="00841CAE">
          <w:pPr>
            <w:pStyle w:val="37EB012E2EC848A7ABA594AEC192C871"/>
          </w:pPr>
          <w:r>
            <w:t>Month</w:t>
          </w:r>
        </w:p>
      </w:docPartBody>
    </w:docPart>
    <w:docPart>
      <w:docPartPr>
        <w:name w:val="438D1F179B5A40E585FE5635C2D9A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1CDF8-E9D8-4497-8FE1-D83FC49709AA}"/>
      </w:docPartPr>
      <w:docPartBody>
        <w:p w:rsidR="00000000" w:rsidRDefault="00841CAE" w:rsidP="00841CAE">
          <w:pPr>
            <w:pStyle w:val="438D1F179B5A40E585FE5635C2D9A794"/>
          </w:pPr>
          <w:r w:rsidRPr="00637172">
            <w:t>THIS CERTIFIES THAT</w:t>
          </w:r>
        </w:p>
      </w:docPartBody>
    </w:docPart>
    <w:docPart>
      <w:docPartPr>
        <w:name w:val="425FE9867476439DB071D6B5D4492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E9685-3F01-4A13-82DF-0D0FCFE438B4}"/>
      </w:docPartPr>
      <w:docPartBody>
        <w:p w:rsidR="00000000" w:rsidRDefault="00841CAE" w:rsidP="00841CAE">
          <w:pPr>
            <w:pStyle w:val="425FE9867476439DB071D6B5D44922E6"/>
          </w:pPr>
          <w:r>
            <w:t>has successfully completed the required course of study approved by the Board of Education for the State of</w:t>
          </w:r>
        </w:p>
      </w:docPartBody>
    </w:docPart>
    <w:docPart>
      <w:docPartPr>
        <w:name w:val="C8FA6979431A44F98CA66CA30B205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DA54C-4E80-493B-AC5C-C90F7B592E34}"/>
      </w:docPartPr>
      <w:docPartBody>
        <w:p w:rsidR="00000000" w:rsidRDefault="00841CAE" w:rsidP="00841CAE">
          <w:pPr>
            <w:pStyle w:val="C8FA6979431A44F98CA66CA30B205969"/>
          </w:pPr>
          <w:r>
            <w:t>State</w:t>
          </w:r>
        </w:p>
      </w:docPartBody>
    </w:docPart>
    <w:docPart>
      <w:docPartPr>
        <w:name w:val="4D319CEE0ED946E6A33C71201F787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D2F0B-D196-4821-AA99-1FC2533D5923}"/>
      </w:docPartPr>
      <w:docPartBody>
        <w:p w:rsidR="00000000" w:rsidRDefault="00841CAE" w:rsidP="00841CAE">
          <w:pPr>
            <w:pStyle w:val="4D319CEE0ED946E6A33C71201F7874B2"/>
          </w:pPr>
          <w:r>
            <w:t>and is therefore awarded this</w:t>
          </w:r>
        </w:p>
      </w:docPartBody>
    </w:docPart>
    <w:docPart>
      <w:docPartPr>
        <w:name w:val="1881EF05A8E04F43B648876323163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10C2D-7B28-4DC5-97F2-5A27168895F6}"/>
      </w:docPartPr>
      <w:docPartBody>
        <w:p w:rsidR="00000000" w:rsidRDefault="00841CAE" w:rsidP="00841CAE">
          <w:pPr>
            <w:pStyle w:val="1881EF05A8E04F43B6488763231631EE"/>
          </w:pPr>
          <w:r>
            <w:t>DIPLOMA</w:t>
          </w:r>
        </w:p>
      </w:docPartBody>
    </w:docPart>
    <w:docPart>
      <w:docPartPr>
        <w:name w:val="A9CEEAE5ED60403CAB609743EDE77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4DBE0-894F-4A86-B528-FC4E954895BF}"/>
      </w:docPartPr>
      <w:docPartBody>
        <w:p w:rsidR="00000000" w:rsidRDefault="00841CAE" w:rsidP="00841CAE">
          <w:pPr>
            <w:pStyle w:val="A9CEEAE5ED60403CAB609743EDE7795C"/>
          </w:pPr>
          <w:r>
            <w:t>Dated this</w:t>
          </w:r>
        </w:p>
      </w:docPartBody>
    </w:docPart>
    <w:docPart>
      <w:docPartPr>
        <w:name w:val="48A7DCEE65304683A240D836EE899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83D39-BE23-4C4A-9683-C0037D4AF391}"/>
      </w:docPartPr>
      <w:docPartBody>
        <w:p w:rsidR="00000000" w:rsidRDefault="00841CAE" w:rsidP="00841CAE">
          <w:pPr>
            <w:pStyle w:val="48A7DCEE65304683A240D836EE899BD1"/>
          </w:pPr>
          <w:r>
            <w:t>Day</w:t>
          </w:r>
        </w:p>
      </w:docPartBody>
    </w:docPart>
    <w:docPart>
      <w:docPartPr>
        <w:name w:val="39B309DE345C42EBA03CBC72CDE1A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66D52-9DC0-4F6D-A1F1-C35E6CDE315E}"/>
      </w:docPartPr>
      <w:docPartBody>
        <w:p w:rsidR="00000000" w:rsidRDefault="00841CAE" w:rsidP="00841CAE">
          <w:pPr>
            <w:pStyle w:val="39B309DE345C42EBA03CBC72CDE1AA73"/>
          </w:pPr>
          <w:r>
            <w:t>of</w:t>
          </w:r>
        </w:p>
      </w:docPartBody>
    </w:docPart>
    <w:docPart>
      <w:docPartPr>
        <w:name w:val="6A32E1022BC14D6EB470F00D8A8F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8A046-C900-480D-A210-357AE370A278}"/>
      </w:docPartPr>
      <w:docPartBody>
        <w:p w:rsidR="00000000" w:rsidRDefault="00841CAE" w:rsidP="00841CAE">
          <w:pPr>
            <w:pStyle w:val="6A32E1022BC14D6EB470F00D8A8F8B2F"/>
          </w:pPr>
          <w:r>
            <w:t>Month</w:t>
          </w:r>
        </w:p>
      </w:docPartBody>
    </w:docPart>
    <w:docPart>
      <w:docPartPr>
        <w:name w:val="F814FD60FB6C4E788D14F93D5B12F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16137-D9F2-415C-B33B-E385F773A0AD}"/>
      </w:docPartPr>
      <w:docPartBody>
        <w:p w:rsidR="00000000" w:rsidRDefault="00841CAE" w:rsidP="00841CAE">
          <w:pPr>
            <w:pStyle w:val="F814FD60FB6C4E788D14F93D5B12FBC6"/>
          </w:pPr>
          <w:r w:rsidRPr="00637172">
            <w:t>THIS CERTIFIES THAT</w:t>
          </w:r>
        </w:p>
      </w:docPartBody>
    </w:docPart>
    <w:docPart>
      <w:docPartPr>
        <w:name w:val="4357E9FD6A884DC0BED61F1ADC084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E345F-B39E-4EFC-BD86-05D3DA87E49E}"/>
      </w:docPartPr>
      <w:docPartBody>
        <w:p w:rsidR="00000000" w:rsidRDefault="00841CAE" w:rsidP="00841CAE">
          <w:pPr>
            <w:pStyle w:val="4357E9FD6A884DC0BED61F1ADC084250"/>
          </w:pPr>
          <w:r>
            <w:t>has successfully completed the required course of study approved by the Board of Education for the State of</w:t>
          </w:r>
        </w:p>
      </w:docPartBody>
    </w:docPart>
    <w:docPart>
      <w:docPartPr>
        <w:name w:val="80EC5C5DC575444A8F085E5EA98DF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B28DD-BD92-41BE-ACBC-1667E2E474F5}"/>
      </w:docPartPr>
      <w:docPartBody>
        <w:p w:rsidR="00000000" w:rsidRDefault="00841CAE" w:rsidP="00841CAE">
          <w:pPr>
            <w:pStyle w:val="80EC5C5DC575444A8F085E5EA98DFD4E"/>
          </w:pPr>
          <w:r>
            <w:t>State</w:t>
          </w:r>
        </w:p>
      </w:docPartBody>
    </w:docPart>
    <w:docPart>
      <w:docPartPr>
        <w:name w:val="4645409EE83542C5AF088849F2CF9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916DF-CFB6-4A7B-8E4F-5DC0026B6344}"/>
      </w:docPartPr>
      <w:docPartBody>
        <w:p w:rsidR="00000000" w:rsidRDefault="00841CAE" w:rsidP="00841CAE">
          <w:pPr>
            <w:pStyle w:val="4645409EE83542C5AF088849F2CF9954"/>
          </w:pPr>
          <w:r>
            <w:t>and is therefore awarded this</w:t>
          </w:r>
        </w:p>
      </w:docPartBody>
    </w:docPart>
    <w:docPart>
      <w:docPartPr>
        <w:name w:val="E7D340D008B04A8084CFECA17E3BA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90B00-84C3-4281-A935-1F23308C3DE4}"/>
      </w:docPartPr>
      <w:docPartBody>
        <w:p w:rsidR="00000000" w:rsidRDefault="00841CAE" w:rsidP="00841CAE">
          <w:pPr>
            <w:pStyle w:val="E7D340D008B04A8084CFECA17E3BADD9"/>
          </w:pPr>
          <w:r>
            <w:t>DIPLOMA</w:t>
          </w:r>
        </w:p>
      </w:docPartBody>
    </w:docPart>
    <w:docPart>
      <w:docPartPr>
        <w:name w:val="7C3864B2CB5246DABDE0C5FCAD3FE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D7168-2300-4DF9-8966-4E486913CE6D}"/>
      </w:docPartPr>
      <w:docPartBody>
        <w:p w:rsidR="00000000" w:rsidRDefault="00841CAE" w:rsidP="00841CAE">
          <w:pPr>
            <w:pStyle w:val="7C3864B2CB5246DABDE0C5FCAD3FE8DC"/>
          </w:pPr>
          <w:r>
            <w:t>Dated this</w:t>
          </w:r>
        </w:p>
      </w:docPartBody>
    </w:docPart>
    <w:docPart>
      <w:docPartPr>
        <w:name w:val="D875B1D7B8E140318133332558604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721DE-ED2D-4E9C-8E60-6DC014D5F654}"/>
      </w:docPartPr>
      <w:docPartBody>
        <w:p w:rsidR="00000000" w:rsidRDefault="00841CAE" w:rsidP="00841CAE">
          <w:pPr>
            <w:pStyle w:val="D875B1D7B8E140318133332558604FE7"/>
          </w:pPr>
          <w:r>
            <w:t>Day</w:t>
          </w:r>
        </w:p>
      </w:docPartBody>
    </w:docPart>
    <w:docPart>
      <w:docPartPr>
        <w:name w:val="4B850A91E8CB40E990C17ECC332B2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4E71C-3B9C-4253-8D31-C5AF1F2211DD}"/>
      </w:docPartPr>
      <w:docPartBody>
        <w:p w:rsidR="00000000" w:rsidRDefault="00841CAE" w:rsidP="00841CAE">
          <w:pPr>
            <w:pStyle w:val="4B850A91E8CB40E990C17ECC332B26B5"/>
          </w:pPr>
          <w:r>
            <w:t>of</w:t>
          </w:r>
        </w:p>
      </w:docPartBody>
    </w:docPart>
    <w:docPart>
      <w:docPartPr>
        <w:name w:val="29C0D90F93ED4277A18388F6C64BF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01F51-C6FA-4615-9F54-514DC699345C}"/>
      </w:docPartPr>
      <w:docPartBody>
        <w:p w:rsidR="00000000" w:rsidRDefault="00841CAE" w:rsidP="00841CAE">
          <w:pPr>
            <w:pStyle w:val="29C0D90F93ED4277A18388F6C64BFD10"/>
          </w:pPr>
          <w:r>
            <w:t>Month</w:t>
          </w:r>
        </w:p>
      </w:docPartBody>
    </w:docPart>
    <w:docPart>
      <w:docPartPr>
        <w:name w:val="A3583E267CBB404E8D211638E3A9D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6C48B-6A38-473E-8646-AF0E9D1BAA18}"/>
      </w:docPartPr>
      <w:docPartBody>
        <w:p w:rsidR="00000000" w:rsidRDefault="00841CAE" w:rsidP="00841CAE">
          <w:pPr>
            <w:pStyle w:val="A3583E267CBB404E8D211638E3A9DE2B"/>
          </w:pPr>
          <w:r w:rsidRPr="00637172">
            <w:t>THIS CERTIFIES THAT</w:t>
          </w:r>
        </w:p>
      </w:docPartBody>
    </w:docPart>
    <w:docPart>
      <w:docPartPr>
        <w:name w:val="C6990DFA5B754E048152806E8FDF2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4984F-98E3-4D59-9FBF-6289D93B4859}"/>
      </w:docPartPr>
      <w:docPartBody>
        <w:p w:rsidR="00000000" w:rsidRDefault="00841CAE" w:rsidP="00841CAE">
          <w:pPr>
            <w:pStyle w:val="C6990DFA5B754E048152806E8FDF26BB"/>
          </w:pPr>
          <w:r>
            <w:t>has successfully completed the required course of study approved by the Board of Education for the State of</w:t>
          </w:r>
        </w:p>
      </w:docPartBody>
    </w:docPart>
    <w:docPart>
      <w:docPartPr>
        <w:name w:val="9C70E12F582E4CF182F8A05195F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7020A-C88B-4519-A195-B485F50F9F80}"/>
      </w:docPartPr>
      <w:docPartBody>
        <w:p w:rsidR="00000000" w:rsidRDefault="00841CAE" w:rsidP="00841CAE">
          <w:pPr>
            <w:pStyle w:val="9C70E12F582E4CF182F8A05195FB0F08"/>
          </w:pPr>
          <w:r>
            <w:t>State</w:t>
          </w:r>
        </w:p>
      </w:docPartBody>
    </w:docPart>
    <w:docPart>
      <w:docPartPr>
        <w:name w:val="2972506A683244DA8137AACE1702A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EA63D-031B-4586-B42B-6C97A5D17962}"/>
      </w:docPartPr>
      <w:docPartBody>
        <w:p w:rsidR="00000000" w:rsidRDefault="00841CAE" w:rsidP="00841CAE">
          <w:pPr>
            <w:pStyle w:val="2972506A683244DA8137AACE1702A215"/>
          </w:pPr>
          <w:r>
            <w:t>and is therefore awarded this</w:t>
          </w:r>
        </w:p>
      </w:docPartBody>
    </w:docPart>
    <w:docPart>
      <w:docPartPr>
        <w:name w:val="0ECF6FF90DAE4C2686231BC75DABA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BD4D6-B8B6-4459-A0E6-B1B01C0B7F65}"/>
      </w:docPartPr>
      <w:docPartBody>
        <w:p w:rsidR="00000000" w:rsidRDefault="00841CAE" w:rsidP="00841CAE">
          <w:pPr>
            <w:pStyle w:val="0ECF6FF90DAE4C2686231BC75DABA66C"/>
          </w:pPr>
          <w:r>
            <w:t>DIPLOMA</w:t>
          </w:r>
        </w:p>
      </w:docPartBody>
    </w:docPart>
    <w:docPart>
      <w:docPartPr>
        <w:name w:val="48BD38E8052A4EE1A1282CBF3D8E7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798BF-A0CD-4FDA-A943-C54B5E29AA96}"/>
      </w:docPartPr>
      <w:docPartBody>
        <w:p w:rsidR="00000000" w:rsidRDefault="00841CAE" w:rsidP="00841CAE">
          <w:pPr>
            <w:pStyle w:val="48BD38E8052A4EE1A1282CBF3D8E705C"/>
          </w:pPr>
          <w:r>
            <w:t>Dated this</w:t>
          </w:r>
        </w:p>
      </w:docPartBody>
    </w:docPart>
    <w:docPart>
      <w:docPartPr>
        <w:name w:val="CDC3357B23AD41D69A30A116815AD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955C7-BCEF-44AB-B4D3-4B5CEF4BA764}"/>
      </w:docPartPr>
      <w:docPartBody>
        <w:p w:rsidR="00000000" w:rsidRDefault="00841CAE" w:rsidP="00841CAE">
          <w:pPr>
            <w:pStyle w:val="CDC3357B23AD41D69A30A116815ADFC8"/>
          </w:pPr>
          <w:r>
            <w:t>Day</w:t>
          </w:r>
        </w:p>
      </w:docPartBody>
    </w:docPart>
    <w:docPart>
      <w:docPartPr>
        <w:name w:val="2152F97B2F934098A6E82E8A02040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F3247-7742-4D48-8746-A7F0E825A260}"/>
      </w:docPartPr>
      <w:docPartBody>
        <w:p w:rsidR="00000000" w:rsidRDefault="00841CAE" w:rsidP="00841CAE">
          <w:pPr>
            <w:pStyle w:val="2152F97B2F934098A6E82E8A02040A9E"/>
          </w:pPr>
          <w:r>
            <w:t>of</w:t>
          </w:r>
        </w:p>
      </w:docPartBody>
    </w:docPart>
    <w:docPart>
      <w:docPartPr>
        <w:name w:val="51A80DBF5D2044D98830333E47B1D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93D08-A59E-4B8A-8202-3BA75DF481DF}"/>
      </w:docPartPr>
      <w:docPartBody>
        <w:p w:rsidR="00000000" w:rsidRDefault="00841CAE" w:rsidP="00841CAE">
          <w:pPr>
            <w:pStyle w:val="51A80DBF5D2044D98830333E47B1D175"/>
          </w:pPr>
          <w:r>
            <w:t>Month</w:t>
          </w:r>
        </w:p>
      </w:docPartBody>
    </w:docPart>
    <w:docPart>
      <w:docPartPr>
        <w:name w:val="5524C2AC94A34FEB9CFF88BD95DE5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6074E-CB14-48B5-9AEB-A74F7D3C784F}"/>
      </w:docPartPr>
      <w:docPartBody>
        <w:p w:rsidR="00000000" w:rsidRDefault="00841CAE" w:rsidP="00841CAE">
          <w:pPr>
            <w:pStyle w:val="5524C2AC94A34FEB9CFF88BD95DE59AE"/>
          </w:pPr>
          <w:r w:rsidRPr="00637172">
            <w:t>THIS CERTIFIES THAT</w:t>
          </w:r>
        </w:p>
      </w:docPartBody>
    </w:docPart>
    <w:docPart>
      <w:docPartPr>
        <w:name w:val="2B1A23F221B34C558CF09EA537A31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CB7B3-EAD7-41C2-AF7A-D88A2E088D76}"/>
      </w:docPartPr>
      <w:docPartBody>
        <w:p w:rsidR="00000000" w:rsidRDefault="00841CAE" w:rsidP="00841CAE">
          <w:pPr>
            <w:pStyle w:val="2B1A23F221B34C558CF09EA537A31EE5"/>
          </w:pPr>
          <w:r>
            <w:t>has successfully completed the required course of study approved by the Board of Education for the State of</w:t>
          </w:r>
        </w:p>
      </w:docPartBody>
    </w:docPart>
    <w:docPart>
      <w:docPartPr>
        <w:name w:val="FB0526F5A5E8496DB82123ABCF7D6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E5165-1438-467A-BD75-3723CF896285}"/>
      </w:docPartPr>
      <w:docPartBody>
        <w:p w:rsidR="00000000" w:rsidRDefault="00841CAE" w:rsidP="00841CAE">
          <w:pPr>
            <w:pStyle w:val="FB0526F5A5E8496DB82123ABCF7D6EC6"/>
          </w:pPr>
          <w:r>
            <w:t>State</w:t>
          </w:r>
        </w:p>
      </w:docPartBody>
    </w:docPart>
    <w:docPart>
      <w:docPartPr>
        <w:name w:val="7374C8B6B94147398828520299744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6323E-2ED7-4AE0-ABC7-163C2B2392DD}"/>
      </w:docPartPr>
      <w:docPartBody>
        <w:p w:rsidR="00000000" w:rsidRDefault="00841CAE" w:rsidP="00841CAE">
          <w:pPr>
            <w:pStyle w:val="7374C8B6B94147398828520299744E36"/>
          </w:pPr>
          <w:r>
            <w:t>and is therefore awarded this</w:t>
          </w:r>
        </w:p>
      </w:docPartBody>
    </w:docPart>
    <w:docPart>
      <w:docPartPr>
        <w:name w:val="AA573FEE6EA94D9CBBE8CC81128B9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75A3C-05D7-401C-8802-B510C2CE9350}"/>
      </w:docPartPr>
      <w:docPartBody>
        <w:p w:rsidR="00000000" w:rsidRDefault="00841CAE" w:rsidP="00841CAE">
          <w:pPr>
            <w:pStyle w:val="AA573FEE6EA94D9CBBE8CC81128B9399"/>
          </w:pPr>
          <w:r>
            <w:t>DIPLOMA</w:t>
          </w:r>
        </w:p>
      </w:docPartBody>
    </w:docPart>
    <w:docPart>
      <w:docPartPr>
        <w:name w:val="495EA63DE43442E4A0448C6715BD3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604A4-4C8B-4C8A-9A22-822114051514}"/>
      </w:docPartPr>
      <w:docPartBody>
        <w:p w:rsidR="00000000" w:rsidRDefault="00841CAE" w:rsidP="00841CAE">
          <w:pPr>
            <w:pStyle w:val="495EA63DE43442E4A0448C6715BD3D5B"/>
          </w:pPr>
          <w:r>
            <w:t>Dated this</w:t>
          </w:r>
        </w:p>
      </w:docPartBody>
    </w:docPart>
    <w:docPart>
      <w:docPartPr>
        <w:name w:val="0C4B44831B61499C9B360334492AF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71350-D1E8-4A90-9975-5D29593F72C9}"/>
      </w:docPartPr>
      <w:docPartBody>
        <w:p w:rsidR="00000000" w:rsidRDefault="00841CAE" w:rsidP="00841CAE">
          <w:pPr>
            <w:pStyle w:val="0C4B44831B61499C9B360334492AFEC8"/>
          </w:pPr>
          <w:r>
            <w:t>Day</w:t>
          </w:r>
        </w:p>
      </w:docPartBody>
    </w:docPart>
    <w:docPart>
      <w:docPartPr>
        <w:name w:val="903FD3F6708E4599ACFC931EF31B0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5A718-3438-4D80-9D16-7B70A1638246}"/>
      </w:docPartPr>
      <w:docPartBody>
        <w:p w:rsidR="00000000" w:rsidRDefault="00841CAE" w:rsidP="00841CAE">
          <w:pPr>
            <w:pStyle w:val="903FD3F6708E4599ACFC931EF31B0731"/>
          </w:pPr>
          <w:r>
            <w:t>of</w:t>
          </w:r>
        </w:p>
      </w:docPartBody>
    </w:docPart>
    <w:docPart>
      <w:docPartPr>
        <w:name w:val="BAEF9C97A6DE4DFBB71DB2382F1A8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16C3E-D5EB-4407-8B55-89805FD7F53A}"/>
      </w:docPartPr>
      <w:docPartBody>
        <w:p w:rsidR="00000000" w:rsidRDefault="00841CAE" w:rsidP="00841CAE">
          <w:pPr>
            <w:pStyle w:val="BAEF9C97A6DE4DFBB71DB2382F1A8C6E"/>
          </w:pPr>
          <w:r>
            <w:t>Month</w:t>
          </w:r>
        </w:p>
      </w:docPartBody>
    </w:docPart>
    <w:docPart>
      <w:docPartPr>
        <w:name w:val="7B6AEE7C351F48A79E41A2CA63C1E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F510D-92AA-4B40-9BD5-CEC533822C5B}"/>
      </w:docPartPr>
      <w:docPartBody>
        <w:p w:rsidR="00000000" w:rsidRDefault="00841CAE" w:rsidP="00841CAE">
          <w:pPr>
            <w:pStyle w:val="7B6AEE7C351F48A79E41A2CA63C1E459"/>
          </w:pPr>
          <w:r w:rsidRPr="00637172">
            <w:t>THIS CERTIFIES THAT</w:t>
          </w:r>
        </w:p>
      </w:docPartBody>
    </w:docPart>
    <w:docPart>
      <w:docPartPr>
        <w:name w:val="C63D7C3F56B045CE94A4849AC69E4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49E94-42F5-4803-877D-9A5C852A53D7}"/>
      </w:docPartPr>
      <w:docPartBody>
        <w:p w:rsidR="00000000" w:rsidRDefault="00841CAE" w:rsidP="00841CAE">
          <w:pPr>
            <w:pStyle w:val="C63D7C3F56B045CE94A4849AC69E4DFF"/>
          </w:pPr>
          <w:r>
            <w:t>has successfully completed the required course of study approved by the Board of Education for the State of</w:t>
          </w:r>
        </w:p>
      </w:docPartBody>
    </w:docPart>
    <w:docPart>
      <w:docPartPr>
        <w:name w:val="DCD47C3F249A4FB18D975AE22CCE0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D03E9-79CF-4E7B-BC74-9E493D8F3755}"/>
      </w:docPartPr>
      <w:docPartBody>
        <w:p w:rsidR="00000000" w:rsidRDefault="00841CAE" w:rsidP="00841CAE">
          <w:pPr>
            <w:pStyle w:val="DCD47C3F249A4FB18D975AE22CCE033B"/>
          </w:pPr>
          <w:r>
            <w:t>State</w:t>
          </w:r>
        </w:p>
      </w:docPartBody>
    </w:docPart>
    <w:docPart>
      <w:docPartPr>
        <w:name w:val="90707BA8DA4E46D088E980C34C73E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F1419-364E-43E0-ABD6-761B61813FB4}"/>
      </w:docPartPr>
      <w:docPartBody>
        <w:p w:rsidR="00000000" w:rsidRDefault="00841CAE" w:rsidP="00841CAE">
          <w:pPr>
            <w:pStyle w:val="90707BA8DA4E46D088E980C34C73E17B"/>
          </w:pPr>
          <w:r>
            <w:t>and is therefore awarded this</w:t>
          </w:r>
        </w:p>
      </w:docPartBody>
    </w:docPart>
    <w:docPart>
      <w:docPartPr>
        <w:name w:val="9D88D3B8B5294487884129AF0F7F5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9FD5C-6475-49FA-A2CF-B3CC44320C08}"/>
      </w:docPartPr>
      <w:docPartBody>
        <w:p w:rsidR="00000000" w:rsidRDefault="00841CAE" w:rsidP="00841CAE">
          <w:pPr>
            <w:pStyle w:val="9D88D3B8B5294487884129AF0F7F5FBA"/>
          </w:pPr>
          <w:r>
            <w:t>DIPLOMA</w:t>
          </w:r>
        </w:p>
      </w:docPartBody>
    </w:docPart>
    <w:docPart>
      <w:docPartPr>
        <w:name w:val="96C47E6322244258867E79DA01AA2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87C8A-96C9-43FE-AD23-2E5AA231EECA}"/>
      </w:docPartPr>
      <w:docPartBody>
        <w:p w:rsidR="00000000" w:rsidRDefault="00841CAE" w:rsidP="00841CAE">
          <w:pPr>
            <w:pStyle w:val="96C47E6322244258867E79DA01AA2049"/>
          </w:pPr>
          <w:r>
            <w:t>Dated this</w:t>
          </w:r>
        </w:p>
      </w:docPartBody>
    </w:docPart>
    <w:docPart>
      <w:docPartPr>
        <w:name w:val="AADA6F4FF3E34FF0977E065D955F8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7D8A9-08AC-41AB-ABC4-C009F3F69EC1}"/>
      </w:docPartPr>
      <w:docPartBody>
        <w:p w:rsidR="00000000" w:rsidRDefault="00841CAE" w:rsidP="00841CAE">
          <w:pPr>
            <w:pStyle w:val="AADA6F4FF3E34FF0977E065D955F8A02"/>
          </w:pPr>
          <w:r>
            <w:t>Day</w:t>
          </w:r>
        </w:p>
      </w:docPartBody>
    </w:docPart>
    <w:docPart>
      <w:docPartPr>
        <w:name w:val="EFEEED20725345D79FF9FF0C11664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BFF39-507C-44FC-880A-38B38040A1DF}"/>
      </w:docPartPr>
      <w:docPartBody>
        <w:p w:rsidR="00000000" w:rsidRDefault="00841CAE" w:rsidP="00841CAE">
          <w:pPr>
            <w:pStyle w:val="EFEEED20725345D79FF9FF0C11664C27"/>
          </w:pPr>
          <w:r>
            <w:t>of</w:t>
          </w:r>
        </w:p>
      </w:docPartBody>
    </w:docPart>
    <w:docPart>
      <w:docPartPr>
        <w:name w:val="F80E8A228B814A288ED4F31E8F851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E4696-60C2-4C65-93C3-5D30EB37D34B}"/>
      </w:docPartPr>
      <w:docPartBody>
        <w:p w:rsidR="00000000" w:rsidRDefault="00841CAE" w:rsidP="00841CAE">
          <w:pPr>
            <w:pStyle w:val="F80E8A228B814A288ED4F31E8F85129D"/>
          </w:pPr>
          <w:r>
            <w:t>Month</w:t>
          </w:r>
        </w:p>
      </w:docPartBody>
    </w:docPart>
    <w:docPart>
      <w:docPartPr>
        <w:name w:val="352D59F60FFF42E49EBBD2A3E4AD8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F8DFE-F79D-4C09-A937-92868C2829C3}"/>
      </w:docPartPr>
      <w:docPartBody>
        <w:p w:rsidR="00000000" w:rsidRDefault="00841CAE" w:rsidP="00841CAE">
          <w:pPr>
            <w:pStyle w:val="352D59F60FFF42E49EBBD2A3E4AD8CFB"/>
          </w:pPr>
          <w:r w:rsidRPr="00637172">
            <w:t>THIS CERTIFIES THAT</w:t>
          </w:r>
        </w:p>
      </w:docPartBody>
    </w:docPart>
    <w:docPart>
      <w:docPartPr>
        <w:name w:val="1AA899BA78A049019B1BBB555DEDC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6F35D-CAF1-4AB5-9167-F7A8F63B8158}"/>
      </w:docPartPr>
      <w:docPartBody>
        <w:p w:rsidR="00000000" w:rsidRDefault="00841CAE" w:rsidP="00841CAE">
          <w:pPr>
            <w:pStyle w:val="1AA899BA78A049019B1BBB555DEDC2B8"/>
          </w:pPr>
          <w:r>
            <w:t>has successfully completed the required course of study approved by the Board of Education for the State of</w:t>
          </w:r>
        </w:p>
      </w:docPartBody>
    </w:docPart>
    <w:docPart>
      <w:docPartPr>
        <w:name w:val="60E582D3B35B48119CE5B118837C7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B99CA-710D-4CB4-A9EB-9206E7E3CF97}"/>
      </w:docPartPr>
      <w:docPartBody>
        <w:p w:rsidR="00000000" w:rsidRDefault="00841CAE" w:rsidP="00841CAE">
          <w:pPr>
            <w:pStyle w:val="60E582D3B35B48119CE5B118837C77FE"/>
          </w:pPr>
          <w:r>
            <w:t>State</w:t>
          </w:r>
        </w:p>
      </w:docPartBody>
    </w:docPart>
    <w:docPart>
      <w:docPartPr>
        <w:name w:val="D207FF704BBA405BB5A8B570BB261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5F942-6972-401C-992A-257D839E6D64}"/>
      </w:docPartPr>
      <w:docPartBody>
        <w:p w:rsidR="00000000" w:rsidRDefault="00841CAE" w:rsidP="00841CAE">
          <w:pPr>
            <w:pStyle w:val="D207FF704BBA405BB5A8B570BB261A4C"/>
          </w:pPr>
          <w:r>
            <w:t>and is therefore awarded this</w:t>
          </w:r>
        </w:p>
      </w:docPartBody>
    </w:docPart>
    <w:docPart>
      <w:docPartPr>
        <w:name w:val="CE1948B24AE744E5A83FB263EADAB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B2BEA-1EFE-4BEA-B3C8-85475A672350}"/>
      </w:docPartPr>
      <w:docPartBody>
        <w:p w:rsidR="00000000" w:rsidRDefault="00841CAE" w:rsidP="00841CAE">
          <w:pPr>
            <w:pStyle w:val="CE1948B24AE744E5A83FB263EADAB8E6"/>
          </w:pPr>
          <w:r>
            <w:t>DIPLOMA</w:t>
          </w:r>
        </w:p>
      </w:docPartBody>
    </w:docPart>
    <w:docPart>
      <w:docPartPr>
        <w:name w:val="5F5B53552A1046B68387D7D8CBAD5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F5924-7079-418F-9292-314C04027350}"/>
      </w:docPartPr>
      <w:docPartBody>
        <w:p w:rsidR="00000000" w:rsidRDefault="00841CAE" w:rsidP="00841CAE">
          <w:pPr>
            <w:pStyle w:val="5F5B53552A1046B68387D7D8CBAD51D1"/>
          </w:pPr>
          <w:r>
            <w:t>Dated this</w:t>
          </w:r>
        </w:p>
      </w:docPartBody>
    </w:docPart>
    <w:docPart>
      <w:docPartPr>
        <w:name w:val="C74F337A09344D16AE7FC7F854DF5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97F34-A9AE-4EE9-B9CF-7A8E6D631630}"/>
      </w:docPartPr>
      <w:docPartBody>
        <w:p w:rsidR="00000000" w:rsidRDefault="00841CAE" w:rsidP="00841CAE">
          <w:pPr>
            <w:pStyle w:val="C74F337A09344D16AE7FC7F854DF579F"/>
          </w:pPr>
          <w:r>
            <w:t>Day</w:t>
          </w:r>
        </w:p>
      </w:docPartBody>
    </w:docPart>
    <w:docPart>
      <w:docPartPr>
        <w:name w:val="7CC74003435C4C3DB500E255A2626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03434-8723-46A0-8276-A7498CB6F7FC}"/>
      </w:docPartPr>
      <w:docPartBody>
        <w:p w:rsidR="00000000" w:rsidRDefault="00841CAE" w:rsidP="00841CAE">
          <w:pPr>
            <w:pStyle w:val="7CC74003435C4C3DB500E255A262675C"/>
          </w:pPr>
          <w:r>
            <w:t>of</w:t>
          </w:r>
        </w:p>
      </w:docPartBody>
    </w:docPart>
    <w:docPart>
      <w:docPartPr>
        <w:name w:val="95322C94F4D24D019B67A8C22984F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09755-CC2F-4DBB-AAF7-5D9D633C7976}"/>
      </w:docPartPr>
      <w:docPartBody>
        <w:p w:rsidR="00000000" w:rsidRDefault="00841CAE" w:rsidP="00841CAE">
          <w:pPr>
            <w:pStyle w:val="95322C94F4D24D019B67A8C22984F914"/>
          </w:pPr>
          <w:r>
            <w:t>Month</w:t>
          </w:r>
        </w:p>
      </w:docPartBody>
    </w:docPart>
    <w:docPart>
      <w:docPartPr>
        <w:name w:val="1F60B88F5E9740FA9234EF3F23031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98DF2-870E-4892-8B4A-8C78BDCE0BFF}"/>
      </w:docPartPr>
      <w:docPartBody>
        <w:p w:rsidR="00000000" w:rsidRDefault="00841CAE" w:rsidP="00841CAE">
          <w:pPr>
            <w:pStyle w:val="1F60B88F5E9740FA9234EF3F23031168"/>
          </w:pPr>
          <w:r w:rsidRPr="00637172">
            <w:t>THIS CERTIFIES THAT</w:t>
          </w:r>
        </w:p>
      </w:docPartBody>
    </w:docPart>
    <w:docPart>
      <w:docPartPr>
        <w:name w:val="03CE8DB8B76E4737A7CD7391DED76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8BED6-2FF4-4843-8ACA-E65E353540F4}"/>
      </w:docPartPr>
      <w:docPartBody>
        <w:p w:rsidR="00000000" w:rsidRDefault="00841CAE" w:rsidP="00841CAE">
          <w:pPr>
            <w:pStyle w:val="03CE8DB8B76E4737A7CD7391DED76C22"/>
          </w:pPr>
          <w:r>
            <w:t>has successfully completed the required course of study approved by the Board of Education for the State of</w:t>
          </w:r>
        </w:p>
      </w:docPartBody>
    </w:docPart>
    <w:docPart>
      <w:docPartPr>
        <w:name w:val="D38529BED0654DF0B153DC50581D8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ED9E2-53DE-46AA-B1B2-D01FCE36D5B0}"/>
      </w:docPartPr>
      <w:docPartBody>
        <w:p w:rsidR="00000000" w:rsidRDefault="00841CAE" w:rsidP="00841CAE">
          <w:pPr>
            <w:pStyle w:val="D38529BED0654DF0B153DC50581D836F"/>
          </w:pPr>
          <w:r>
            <w:t>State</w:t>
          </w:r>
        </w:p>
      </w:docPartBody>
    </w:docPart>
    <w:docPart>
      <w:docPartPr>
        <w:name w:val="1A404F5FFE034C7E9D11EC212B67C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55484-97CE-48C0-8C44-6B5C3F1B0A4F}"/>
      </w:docPartPr>
      <w:docPartBody>
        <w:p w:rsidR="00000000" w:rsidRDefault="00841CAE" w:rsidP="00841CAE">
          <w:pPr>
            <w:pStyle w:val="1A404F5FFE034C7E9D11EC212B67C3EE"/>
          </w:pPr>
          <w:r>
            <w:t>and is therefore awarded this</w:t>
          </w:r>
        </w:p>
      </w:docPartBody>
    </w:docPart>
    <w:docPart>
      <w:docPartPr>
        <w:name w:val="17FB417702024377B73C36F220EF4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678C3-27FD-47DF-8F70-EAA2F9CD1264}"/>
      </w:docPartPr>
      <w:docPartBody>
        <w:p w:rsidR="00000000" w:rsidRDefault="00841CAE" w:rsidP="00841CAE">
          <w:pPr>
            <w:pStyle w:val="17FB417702024377B73C36F220EF49A8"/>
          </w:pPr>
          <w:r>
            <w:t>DIPLOMA</w:t>
          </w:r>
        </w:p>
      </w:docPartBody>
    </w:docPart>
    <w:docPart>
      <w:docPartPr>
        <w:name w:val="6B64F36913E7453AABAB1AEA68CCC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2A4C4-86F1-4D9B-A527-DC5C1A131479}"/>
      </w:docPartPr>
      <w:docPartBody>
        <w:p w:rsidR="00000000" w:rsidRDefault="00841CAE" w:rsidP="00841CAE">
          <w:pPr>
            <w:pStyle w:val="6B64F36913E7453AABAB1AEA68CCC573"/>
          </w:pPr>
          <w:r>
            <w:t>Dated this</w:t>
          </w:r>
        </w:p>
      </w:docPartBody>
    </w:docPart>
    <w:docPart>
      <w:docPartPr>
        <w:name w:val="A1EEAF2B5AAF4BED8CC892B1C271E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C52C4-7476-4EDC-9905-65BD35D173BC}"/>
      </w:docPartPr>
      <w:docPartBody>
        <w:p w:rsidR="00000000" w:rsidRDefault="00841CAE" w:rsidP="00841CAE">
          <w:pPr>
            <w:pStyle w:val="A1EEAF2B5AAF4BED8CC892B1C271E954"/>
          </w:pPr>
          <w:r>
            <w:t>Day</w:t>
          </w:r>
        </w:p>
      </w:docPartBody>
    </w:docPart>
    <w:docPart>
      <w:docPartPr>
        <w:name w:val="294C37884ED94C01AB17F8BB7F2EB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D14C7-47ED-4BA9-8EC4-1173E7E2BE57}"/>
      </w:docPartPr>
      <w:docPartBody>
        <w:p w:rsidR="00000000" w:rsidRDefault="00841CAE" w:rsidP="00841CAE">
          <w:pPr>
            <w:pStyle w:val="294C37884ED94C01AB17F8BB7F2EB382"/>
          </w:pPr>
          <w:r>
            <w:t>of</w:t>
          </w:r>
        </w:p>
      </w:docPartBody>
    </w:docPart>
    <w:docPart>
      <w:docPartPr>
        <w:name w:val="6B2DAAB38515429F885A8B5A5DDE3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A5F1E-3CC3-4463-A4FA-7F24B8D2939B}"/>
      </w:docPartPr>
      <w:docPartBody>
        <w:p w:rsidR="00000000" w:rsidRDefault="00841CAE" w:rsidP="00841CAE">
          <w:pPr>
            <w:pStyle w:val="6B2DAAB38515429F885A8B5A5DDE3190"/>
          </w:pPr>
          <w:r>
            <w:t>Month</w:t>
          </w:r>
        </w:p>
      </w:docPartBody>
    </w:docPart>
    <w:docPart>
      <w:docPartPr>
        <w:name w:val="0FA103AFE9124E7483937E34E77B4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182F2-3913-4712-B4B7-B3A56A854EA1}"/>
      </w:docPartPr>
      <w:docPartBody>
        <w:p w:rsidR="00000000" w:rsidRDefault="00841CAE" w:rsidP="00841CAE">
          <w:pPr>
            <w:pStyle w:val="0FA103AFE9124E7483937E34E77B447C"/>
          </w:pPr>
          <w:r w:rsidRPr="00637172">
            <w:t>THIS CERTIFIES THAT</w:t>
          </w:r>
        </w:p>
      </w:docPartBody>
    </w:docPart>
    <w:docPart>
      <w:docPartPr>
        <w:name w:val="97E281AF864E448A91DE9E6CBDA6B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82DAD-44FF-4A3D-8A82-15D254000531}"/>
      </w:docPartPr>
      <w:docPartBody>
        <w:p w:rsidR="00000000" w:rsidRDefault="00841CAE" w:rsidP="00841CAE">
          <w:pPr>
            <w:pStyle w:val="97E281AF864E448A91DE9E6CBDA6B99A"/>
          </w:pPr>
          <w:r>
            <w:t>has successfully completed the required course of study approved by the Board of Education for the State of</w:t>
          </w:r>
        </w:p>
      </w:docPartBody>
    </w:docPart>
    <w:docPart>
      <w:docPartPr>
        <w:name w:val="8AFD9295BE5F446BB9CA559C62FC8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338AB-DE5A-494B-A2E2-5113629AFFD2}"/>
      </w:docPartPr>
      <w:docPartBody>
        <w:p w:rsidR="00000000" w:rsidRDefault="00841CAE" w:rsidP="00841CAE">
          <w:pPr>
            <w:pStyle w:val="8AFD9295BE5F446BB9CA559C62FC8891"/>
          </w:pPr>
          <w:r>
            <w:t>State</w:t>
          </w:r>
        </w:p>
      </w:docPartBody>
    </w:docPart>
    <w:docPart>
      <w:docPartPr>
        <w:name w:val="F97C5F8E8FEE41DDB7ACB3EB548D4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B254D-E723-44E5-8842-1E492654B961}"/>
      </w:docPartPr>
      <w:docPartBody>
        <w:p w:rsidR="00000000" w:rsidRDefault="00841CAE" w:rsidP="00841CAE">
          <w:pPr>
            <w:pStyle w:val="F97C5F8E8FEE41DDB7ACB3EB548D420E"/>
          </w:pPr>
          <w:r>
            <w:t>and is therefore awarded this</w:t>
          </w:r>
        </w:p>
      </w:docPartBody>
    </w:docPart>
    <w:docPart>
      <w:docPartPr>
        <w:name w:val="C184918E187E42B2B886F11668922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B689-9647-4F64-B875-655EC50DA4AC}"/>
      </w:docPartPr>
      <w:docPartBody>
        <w:p w:rsidR="00000000" w:rsidRDefault="00841CAE" w:rsidP="00841CAE">
          <w:pPr>
            <w:pStyle w:val="C184918E187E42B2B886F11668922D51"/>
          </w:pPr>
          <w:r>
            <w:t>DIPLOMA</w:t>
          </w:r>
        </w:p>
      </w:docPartBody>
    </w:docPart>
    <w:docPart>
      <w:docPartPr>
        <w:name w:val="162A9B1998EA4FEDB7614D0393395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BBDEF-072F-4807-BABB-9AAE9C5A15BC}"/>
      </w:docPartPr>
      <w:docPartBody>
        <w:p w:rsidR="00000000" w:rsidRDefault="00841CAE" w:rsidP="00841CAE">
          <w:pPr>
            <w:pStyle w:val="162A9B1998EA4FEDB7614D03933950B4"/>
          </w:pPr>
          <w:r>
            <w:t>Dated this</w:t>
          </w:r>
        </w:p>
      </w:docPartBody>
    </w:docPart>
    <w:docPart>
      <w:docPartPr>
        <w:name w:val="A5D362199D9C476C99B23EE8AD0D1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2CFA8-9E52-4C4B-A109-24F71B59CC79}"/>
      </w:docPartPr>
      <w:docPartBody>
        <w:p w:rsidR="00000000" w:rsidRDefault="00841CAE" w:rsidP="00841CAE">
          <w:pPr>
            <w:pStyle w:val="A5D362199D9C476C99B23EE8AD0D14A7"/>
          </w:pPr>
          <w:r>
            <w:t>Day</w:t>
          </w:r>
        </w:p>
      </w:docPartBody>
    </w:docPart>
    <w:docPart>
      <w:docPartPr>
        <w:name w:val="B3E6780913D149C68BFA6EE962F3E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2E4F8-D719-4CBA-9533-8F398DB41105}"/>
      </w:docPartPr>
      <w:docPartBody>
        <w:p w:rsidR="00000000" w:rsidRDefault="00841CAE" w:rsidP="00841CAE">
          <w:pPr>
            <w:pStyle w:val="B3E6780913D149C68BFA6EE962F3E959"/>
          </w:pPr>
          <w:r>
            <w:t>of</w:t>
          </w:r>
        </w:p>
      </w:docPartBody>
    </w:docPart>
    <w:docPart>
      <w:docPartPr>
        <w:name w:val="3E147A2141324D19944A9622E116E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3A03A-1FA2-4073-9AAD-C692BE03A5DA}"/>
      </w:docPartPr>
      <w:docPartBody>
        <w:p w:rsidR="00000000" w:rsidRDefault="00841CAE" w:rsidP="00841CAE">
          <w:pPr>
            <w:pStyle w:val="3E147A2141324D19944A9622E116EF96"/>
          </w:pPr>
          <w:r>
            <w:t>Month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CAE"/>
    <w:rsid w:val="005E45C8"/>
    <w:rsid w:val="0084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1E19E740E54F6BA0EA8766EE1D23BC">
    <w:name w:val="E61E19E740E54F6BA0EA8766EE1D23BC"/>
    <w:rsid w:val="00841CAE"/>
  </w:style>
  <w:style w:type="paragraph" w:customStyle="1" w:styleId="73191818786644B4A811859268E44F33">
    <w:name w:val="73191818786644B4A811859268E44F33"/>
    <w:rsid w:val="00841CAE"/>
  </w:style>
  <w:style w:type="paragraph" w:customStyle="1" w:styleId="88473749130F417B8CD35A66D04637C9">
    <w:name w:val="88473749130F417B8CD35A66D04637C9"/>
    <w:rsid w:val="00841CAE"/>
  </w:style>
  <w:style w:type="paragraph" w:customStyle="1" w:styleId="C6E6F6C6DFB3429998F7BEA9B5B99B02">
    <w:name w:val="C6E6F6C6DFB3429998F7BEA9B5B99B02"/>
    <w:rsid w:val="00841CAE"/>
  </w:style>
  <w:style w:type="paragraph" w:customStyle="1" w:styleId="F1C66CC963BC4458B1D30B1441604DBA">
    <w:name w:val="F1C66CC963BC4458B1D30B1441604DBA"/>
    <w:rsid w:val="00841CAE"/>
  </w:style>
  <w:style w:type="paragraph" w:customStyle="1" w:styleId="FBAC52EA27C744CFB1D60EEE7FD5EDA9">
    <w:name w:val="FBAC52EA27C744CFB1D60EEE7FD5EDA9"/>
    <w:rsid w:val="00841CAE"/>
  </w:style>
  <w:style w:type="paragraph" w:customStyle="1" w:styleId="3E408162C3724C3EA07224D95E49DC69">
    <w:name w:val="3E408162C3724C3EA07224D95E49DC69"/>
    <w:rsid w:val="00841CAE"/>
  </w:style>
  <w:style w:type="paragraph" w:customStyle="1" w:styleId="CB5D71AD9E894CE0A23C97E5C49850AC">
    <w:name w:val="CB5D71AD9E894CE0A23C97E5C49850AC"/>
    <w:rsid w:val="00841CAE"/>
  </w:style>
  <w:style w:type="paragraph" w:customStyle="1" w:styleId="C02A8BC927DC47E5A06A0B08414A2F0A">
    <w:name w:val="C02A8BC927DC47E5A06A0B08414A2F0A"/>
    <w:rsid w:val="00841CAE"/>
  </w:style>
  <w:style w:type="paragraph" w:customStyle="1" w:styleId="C136FAF5FB78457791237816A953CA8B">
    <w:name w:val="C136FAF5FB78457791237816A953CA8B"/>
    <w:rsid w:val="00841CAE"/>
  </w:style>
  <w:style w:type="paragraph" w:customStyle="1" w:styleId="FAAEC6D45F84484EA85CCB62F8504E2E">
    <w:name w:val="FAAEC6D45F84484EA85CCB62F8504E2E"/>
    <w:rsid w:val="00841CAE"/>
  </w:style>
  <w:style w:type="paragraph" w:customStyle="1" w:styleId="CBF07184332C48018EBAD15AB5C5BB71">
    <w:name w:val="CBF07184332C48018EBAD15AB5C5BB71"/>
    <w:rsid w:val="00841CAE"/>
  </w:style>
  <w:style w:type="paragraph" w:customStyle="1" w:styleId="53417CC069274B598AFAB80EC925D535">
    <w:name w:val="53417CC069274B598AFAB80EC925D535"/>
    <w:rsid w:val="00841CAE"/>
  </w:style>
  <w:style w:type="paragraph" w:customStyle="1" w:styleId="119704C24CAE4E44BD1A40D7A76D4B9E">
    <w:name w:val="119704C24CAE4E44BD1A40D7A76D4B9E"/>
    <w:rsid w:val="00841CAE"/>
  </w:style>
  <w:style w:type="paragraph" w:customStyle="1" w:styleId="558E58F8244040079E001F76C6D06360">
    <w:name w:val="558E58F8244040079E001F76C6D06360"/>
    <w:rsid w:val="00841CAE"/>
  </w:style>
  <w:style w:type="paragraph" w:customStyle="1" w:styleId="566B43B6358F4508B94248BB0AC6A20C">
    <w:name w:val="566B43B6358F4508B94248BB0AC6A20C"/>
    <w:rsid w:val="00841CAE"/>
  </w:style>
  <w:style w:type="paragraph" w:customStyle="1" w:styleId="5E10B03B278C4FC1B5F7BDDABBF2CA00">
    <w:name w:val="5E10B03B278C4FC1B5F7BDDABBF2CA00"/>
    <w:rsid w:val="00841CAE"/>
  </w:style>
  <w:style w:type="paragraph" w:customStyle="1" w:styleId="ADB4555AA1DA4A1C89EC496BBB445E8F">
    <w:name w:val="ADB4555AA1DA4A1C89EC496BBB445E8F"/>
    <w:rsid w:val="00841CAE"/>
  </w:style>
  <w:style w:type="paragraph" w:customStyle="1" w:styleId="328929701FA949079B9ABC732096DA88">
    <w:name w:val="328929701FA949079B9ABC732096DA88"/>
    <w:rsid w:val="00841CAE"/>
  </w:style>
  <w:style w:type="paragraph" w:customStyle="1" w:styleId="25D32BABAFED4DC087E3E7505EBAC24D">
    <w:name w:val="25D32BABAFED4DC087E3E7505EBAC24D"/>
    <w:rsid w:val="00841CAE"/>
  </w:style>
  <w:style w:type="paragraph" w:customStyle="1" w:styleId="53C1F66E5D8840ACA835490FAFFC415C">
    <w:name w:val="53C1F66E5D8840ACA835490FAFFC415C"/>
    <w:rsid w:val="00841CAE"/>
  </w:style>
  <w:style w:type="paragraph" w:customStyle="1" w:styleId="8BF9653182D7426C8843BF87446FA3C2">
    <w:name w:val="8BF9653182D7426C8843BF87446FA3C2"/>
    <w:rsid w:val="00841CAE"/>
  </w:style>
  <w:style w:type="paragraph" w:customStyle="1" w:styleId="C661FA26F80D48A28D203F0FE60C5DCB">
    <w:name w:val="C661FA26F80D48A28D203F0FE60C5DCB"/>
    <w:rsid w:val="00841CAE"/>
  </w:style>
  <w:style w:type="paragraph" w:customStyle="1" w:styleId="8C2F85F270974F0D91480142FF6AAADA">
    <w:name w:val="8C2F85F270974F0D91480142FF6AAADA"/>
    <w:rsid w:val="00841CAE"/>
  </w:style>
  <w:style w:type="paragraph" w:customStyle="1" w:styleId="4582F402DC25490490A002BB3690AB56">
    <w:name w:val="4582F402DC25490490A002BB3690AB56"/>
    <w:rsid w:val="00841CAE"/>
  </w:style>
  <w:style w:type="paragraph" w:customStyle="1" w:styleId="6EE9D7BEB8EC4161BAB77E1866C046FE">
    <w:name w:val="6EE9D7BEB8EC4161BAB77E1866C046FE"/>
    <w:rsid w:val="00841CAE"/>
  </w:style>
  <w:style w:type="paragraph" w:customStyle="1" w:styleId="6F08ED217ED849B2B48BB4CFC2517361">
    <w:name w:val="6F08ED217ED849B2B48BB4CFC2517361"/>
    <w:rsid w:val="00841CAE"/>
  </w:style>
  <w:style w:type="paragraph" w:customStyle="1" w:styleId="D6393702D1A94CC5A74F84493BD7C727">
    <w:name w:val="D6393702D1A94CC5A74F84493BD7C727"/>
    <w:rsid w:val="00841CAE"/>
  </w:style>
  <w:style w:type="paragraph" w:customStyle="1" w:styleId="A488D98ADFBC41E9A0952BA2FF66E416">
    <w:name w:val="A488D98ADFBC41E9A0952BA2FF66E416"/>
    <w:rsid w:val="00841CAE"/>
  </w:style>
  <w:style w:type="paragraph" w:customStyle="1" w:styleId="506E7A9A16614C2CA93B0B82C68BA175">
    <w:name w:val="506E7A9A16614C2CA93B0B82C68BA175"/>
    <w:rsid w:val="00841CAE"/>
  </w:style>
  <w:style w:type="paragraph" w:customStyle="1" w:styleId="18FCAB8C3F454DBB82892A90BD2952F4">
    <w:name w:val="18FCAB8C3F454DBB82892A90BD2952F4"/>
    <w:rsid w:val="00841CAE"/>
  </w:style>
  <w:style w:type="paragraph" w:customStyle="1" w:styleId="32AB5AC5F73B43C5A6E1DFCE802660FB">
    <w:name w:val="32AB5AC5F73B43C5A6E1DFCE802660FB"/>
    <w:rsid w:val="00841CAE"/>
  </w:style>
  <w:style w:type="paragraph" w:customStyle="1" w:styleId="AD3D87AF1E9C49429AE4EDBB8970C3E5">
    <w:name w:val="AD3D87AF1E9C49429AE4EDBB8970C3E5"/>
    <w:rsid w:val="00841CAE"/>
  </w:style>
  <w:style w:type="paragraph" w:customStyle="1" w:styleId="962A9CF8462147769EB5327A48BE8AF3">
    <w:name w:val="962A9CF8462147769EB5327A48BE8AF3"/>
    <w:rsid w:val="00841CAE"/>
  </w:style>
  <w:style w:type="paragraph" w:customStyle="1" w:styleId="C542674BCDB744D8B0EFE598F1BBC6C8">
    <w:name w:val="C542674BCDB744D8B0EFE598F1BBC6C8"/>
    <w:rsid w:val="00841CAE"/>
  </w:style>
  <w:style w:type="paragraph" w:customStyle="1" w:styleId="0C13107E3EFB4B58A49C9048CA601E4A">
    <w:name w:val="0C13107E3EFB4B58A49C9048CA601E4A"/>
    <w:rsid w:val="00841CAE"/>
  </w:style>
  <w:style w:type="paragraph" w:customStyle="1" w:styleId="7570B7A96E1E4B328B3AB851A515D0D5">
    <w:name w:val="7570B7A96E1E4B328B3AB851A515D0D5"/>
    <w:rsid w:val="00841CAE"/>
  </w:style>
  <w:style w:type="paragraph" w:customStyle="1" w:styleId="4506C34C6FC6488C9F4A61F44DA21043">
    <w:name w:val="4506C34C6FC6488C9F4A61F44DA21043"/>
    <w:rsid w:val="00841CAE"/>
  </w:style>
  <w:style w:type="paragraph" w:customStyle="1" w:styleId="1BEDCB2CEEBF431892C918EA39E1025E">
    <w:name w:val="1BEDCB2CEEBF431892C918EA39E1025E"/>
    <w:rsid w:val="00841CAE"/>
  </w:style>
  <w:style w:type="paragraph" w:customStyle="1" w:styleId="473228FF0ADF4F459B00FFBA5490DA45">
    <w:name w:val="473228FF0ADF4F459B00FFBA5490DA45"/>
    <w:rsid w:val="00841CAE"/>
  </w:style>
  <w:style w:type="paragraph" w:customStyle="1" w:styleId="E03B2BB83BC14544AAC8D67D3D2C86DB">
    <w:name w:val="E03B2BB83BC14544AAC8D67D3D2C86DB"/>
    <w:rsid w:val="00841CAE"/>
  </w:style>
  <w:style w:type="paragraph" w:customStyle="1" w:styleId="38718ED7308C476DBC4C85E69507AAEF">
    <w:name w:val="38718ED7308C476DBC4C85E69507AAEF"/>
    <w:rsid w:val="00841CAE"/>
  </w:style>
  <w:style w:type="paragraph" w:customStyle="1" w:styleId="481ED2A6D37C43C2A11B3D07199F55CF">
    <w:name w:val="481ED2A6D37C43C2A11B3D07199F55CF"/>
    <w:rsid w:val="00841CAE"/>
  </w:style>
  <w:style w:type="paragraph" w:customStyle="1" w:styleId="91A1F05C87794375AAAAAB0D1C1AEB02">
    <w:name w:val="91A1F05C87794375AAAAAB0D1C1AEB02"/>
    <w:rsid w:val="00841CAE"/>
  </w:style>
  <w:style w:type="paragraph" w:customStyle="1" w:styleId="447FB049077746129A08EF27D9FB84B7">
    <w:name w:val="447FB049077746129A08EF27D9FB84B7"/>
    <w:rsid w:val="00841CAE"/>
  </w:style>
  <w:style w:type="paragraph" w:customStyle="1" w:styleId="FD5A041C63F84DB29BEEDA98F1B2A8F8">
    <w:name w:val="FD5A041C63F84DB29BEEDA98F1B2A8F8"/>
    <w:rsid w:val="00841CAE"/>
  </w:style>
  <w:style w:type="paragraph" w:customStyle="1" w:styleId="7129166C79354F5FBCE2B85ADA83DFF2">
    <w:name w:val="7129166C79354F5FBCE2B85ADA83DFF2"/>
    <w:rsid w:val="00841CAE"/>
  </w:style>
  <w:style w:type="paragraph" w:customStyle="1" w:styleId="20E04E88B027490495501AF9009F8704">
    <w:name w:val="20E04E88B027490495501AF9009F8704"/>
    <w:rsid w:val="00841CAE"/>
  </w:style>
  <w:style w:type="paragraph" w:customStyle="1" w:styleId="C04C6950116543A8B47E59CB8AB85085">
    <w:name w:val="C04C6950116543A8B47E59CB8AB85085"/>
    <w:rsid w:val="00841CAE"/>
  </w:style>
  <w:style w:type="paragraph" w:customStyle="1" w:styleId="42F4E219E22742A8BDB05F50714A2583">
    <w:name w:val="42F4E219E22742A8BDB05F50714A2583"/>
    <w:rsid w:val="00841CAE"/>
  </w:style>
  <w:style w:type="paragraph" w:customStyle="1" w:styleId="E15845AC3EC14275B690141092F4149A">
    <w:name w:val="E15845AC3EC14275B690141092F4149A"/>
    <w:rsid w:val="00841CAE"/>
  </w:style>
  <w:style w:type="paragraph" w:customStyle="1" w:styleId="84D75B2B88954BBC8AA26D238059E686">
    <w:name w:val="84D75B2B88954BBC8AA26D238059E686"/>
    <w:rsid w:val="00841CAE"/>
  </w:style>
  <w:style w:type="paragraph" w:customStyle="1" w:styleId="F3FC414E44A94528A0ED9CD9889045E1">
    <w:name w:val="F3FC414E44A94528A0ED9CD9889045E1"/>
    <w:rsid w:val="00841CAE"/>
  </w:style>
  <w:style w:type="paragraph" w:customStyle="1" w:styleId="FC84E09CFAE148719D37D18A98A662B0">
    <w:name w:val="FC84E09CFAE148719D37D18A98A662B0"/>
    <w:rsid w:val="00841CAE"/>
  </w:style>
  <w:style w:type="paragraph" w:customStyle="1" w:styleId="6B2F45DF75604605B6CF703FE43CCB9A">
    <w:name w:val="6B2F45DF75604605B6CF703FE43CCB9A"/>
    <w:rsid w:val="00841CAE"/>
  </w:style>
  <w:style w:type="paragraph" w:customStyle="1" w:styleId="C1ECAEC5EFC1435BBE666A695FC5327D">
    <w:name w:val="C1ECAEC5EFC1435BBE666A695FC5327D"/>
    <w:rsid w:val="00841CAE"/>
  </w:style>
  <w:style w:type="paragraph" w:customStyle="1" w:styleId="708B57D1272F45BF93A4577D12392B62">
    <w:name w:val="708B57D1272F45BF93A4577D12392B62"/>
    <w:rsid w:val="00841CAE"/>
  </w:style>
  <w:style w:type="paragraph" w:customStyle="1" w:styleId="C9474BC4F5684C6782CF68D2AAE9D304">
    <w:name w:val="C9474BC4F5684C6782CF68D2AAE9D304"/>
    <w:rsid w:val="00841CAE"/>
  </w:style>
  <w:style w:type="paragraph" w:customStyle="1" w:styleId="E168833E1BED4087A91FB53C3A40826C">
    <w:name w:val="E168833E1BED4087A91FB53C3A40826C"/>
    <w:rsid w:val="00841CAE"/>
  </w:style>
  <w:style w:type="paragraph" w:customStyle="1" w:styleId="155D5652734F45ECA0AE6FE86CA4A3BB">
    <w:name w:val="155D5652734F45ECA0AE6FE86CA4A3BB"/>
    <w:rsid w:val="00841CAE"/>
  </w:style>
  <w:style w:type="paragraph" w:customStyle="1" w:styleId="6A8B3FC9486D4BAABF05F855B78E31D6">
    <w:name w:val="6A8B3FC9486D4BAABF05F855B78E31D6"/>
    <w:rsid w:val="00841CAE"/>
  </w:style>
  <w:style w:type="paragraph" w:customStyle="1" w:styleId="0847FD3D35904BBD837057DAC89BC229">
    <w:name w:val="0847FD3D35904BBD837057DAC89BC229"/>
    <w:rsid w:val="00841CAE"/>
  </w:style>
  <w:style w:type="paragraph" w:customStyle="1" w:styleId="2ACBCB2000BF48D0A8940FAE36955109">
    <w:name w:val="2ACBCB2000BF48D0A8940FAE36955109"/>
    <w:rsid w:val="00841CAE"/>
  </w:style>
  <w:style w:type="paragraph" w:customStyle="1" w:styleId="A7C8FA56BFDD472E839947A0C1C4DA64">
    <w:name w:val="A7C8FA56BFDD472E839947A0C1C4DA64"/>
    <w:rsid w:val="00841CAE"/>
  </w:style>
  <w:style w:type="paragraph" w:customStyle="1" w:styleId="2CEDD2DE67024C33AE20BDDB1EF257E6">
    <w:name w:val="2CEDD2DE67024C33AE20BDDB1EF257E6"/>
    <w:rsid w:val="00841CAE"/>
  </w:style>
  <w:style w:type="paragraph" w:customStyle="1" w:styleId="7FB9E529F03C4B95A8829D57660D71C1">
    <w:name w:val="7FB9E529F03C4B95A8829D57660D71C1"/>
    <w:rsid w:val="00841CAE"/>
  </w:style>
  <w:style w:type="paragraph" w:customStyle="1" w:styleId="4CE9AACB49884430A876FE7A8FFFD526">
    <w:name w:val="4CE9AACB49884430A876FE7A8FFFD526"/>
    <w:rsid w:val="00841CAE"/>
  </w:style>
  <w:style w:type="paragraph" w:customStyle="1" w:styleId="546B64D83265466B90EBFDB4BD37EF52">
    <w:name w:val="546B64D83265466B90EBFDB4BD37EF52"/>
    <w:rsid w:val="00841CAE"/>
  </w:style>
  <w:style w:type="paragraph" w:customStyle="1" w:styleId="F778D82C0B094887BDAA7297946CF576">
    <w:name w:val="F778D82C0B094887BDAA7297946CF576"/>
    <w:rsid w:val="00841CAE"/>
  </w:style>
  <w:style w:type="paragraph" w:customStyle="1" w:styleId="9B50F4475E8D446E89A0C6B030A341D2">
    <w:name w:val="9B50F4475E8D446E89A0C6B030A341D2"/>
    <w:rsid w:val="00841CAE"/>
  </w:style>
  <w:style w:type="paragraph" w:customStyle="1" w:styleId="AAF5A0C528EA431B8D01830AA93DF603">
    <w:name w:val="AAF5A0C528EA431B8D01830AA93DF603"/>
    <w:rsid w:val="00841CAE"/>
  </w:style>
  <w:style w:type="paragraph" w:customStyle="1" w:styleId="A8CF9C66ADF44D899E4EE3873FEECA02">
    <w:name w:val="A8CF9C66ADF44D899E4EE3873FEECA02"/>
    <w:rsid w:val="00841CAE"/>
  </w:style>
  <w:style w:type="paragraph" w:customStyle="1" w:styleId="701D1434E5954CE4B9228CECCA3E0FC9">
    <w:name w:val="701D1434E5954CE4B9228CECCA3E0FC9"/>
    <w:rsid w:val="00841CAE"/>
  </w:style>
  <w:style w:type="paragraph" w:customStyle="1" w:styleId="AF432CBCF532478880EC345E9DB75E91">
    <w:name w:val="AF432CBCF532478880EC345E9DB75E91"/>
    <w:rsid w:val="00841CAE"/>
  </w:style>
  <w:style w:type="paragraph" w:customStyle="1" w:styleId="01B09F55B2A34F778CCC6B1EA1A0A694">
    <w:name w:val="01B09F55B2A34F778CCC6B1EA1A0A694"/>
    <w:rsid w:val="00841CAE"/>
  </w:style>
  <w:style w:type="paragraph" w:customStyle="1" w:styleId="52113A5FEDC640BA98FB47EAABE824B3">
    <w:name w:val="52113A5FEDC640BA98FB47EAABE824B3"/>
    <w:rsid w:val="00841CAE"/>
  </w:style>
  <w:style w:type="paragraph" w:customStyle="1" w:styleId="24CEC19BE23B49CEA39FF3A2729D98CA">
    <w:name w:val="24CEC19BE23B49CEA39FF3A2729D98CA"/>
    <w:rsid w:val="00841CAE"/>
  </w:style>
  <w:style w:type="paragraph" w:customStyle="1" w:styleId="B9413512647E4B80BB7C50E97A97F8CE">
    <w:name w:val="B9413512647E4B80BB7C50E97A97F8CE"/>
    <w:rsid w:val="00841CAE"/>
  </w:style>
  <w:style w:type="paragraph" w:customStyle="1" w:styleId="DA0BA6CC965D49DB89366304CB1E0DE2">
    <w:name w:val="DA0BA6CC965D49DB89366304CB1E0DE2"/>
    <w:rsid w:val="00841CAE"/>
  </w:style>
  <w:style w:type="paragraph" w:customStyle="1" w:styleId="A1729D51E95740289203D3115BD04FD5">
    <w:name w:val="A1729D51E95740289203D3115BD04FD5"/>
    <w:rsid w:val="00841CAE"/>
  </w:style>
  <w:style w:type="paragraph" w:customStyle="1" w:styleId="A9BD28D781674B61A736E269BCBF61D0">
    <w:name w:val="A9BD28D781674B61A736E269BCBF61D0"/>
    <w:rsid w:val="00841CAE"/>
  </w:style>
  <w:style w:type="paragraph" w:customStyle="1" w:styleId="BE4D9D9B829D4E919956CE0EFDA24F6A">
    <w:name w:val="BE4D9D9B829D4E919956CE0EFDA24F6A"/>
    <w:rsid w:val="00841CAE"/>
  </w:style>
  <w:style w:type="paragraph" w:customStyle="1" w:styleId="320B38EB60894436B9F9890CB5220D58">
    <w:name w:val="320B38EB60894436B9F9890CB5220D58"/>
    <w:rsid w:val="00841CAE"/>
  </w:style>
  <w:style w:type="paragraph" w:customStyle="1" w:styleId="C8A0D015882C4C79979DE270E6A414BD">
    <w:name w:val="C8A0D015882C4C79979DE270E6A414BD"/>
    <w:rsid w:val="00841CAE"/>
  </w:style>
  <w:style w:type="paragraph" w:customStyle="1" w:styleId="E1B128C957114ED1B15D49DC009B3EFC">
    <w:name w:val="E1B128C957114ED1B15D49DC009B3EFC"/>
    <w:rsid w:val="00841CAE"/>
  </w:style>
  <w:style w:type="paragraph" w:customStyle="1" w:styleId="013EE0D90BEC4DF5A3257415204C8A89">
    <w:name w:val="013EE0D90BEC4DF5A3257415204C8A89"/>
    <w:rsid w:val="00841CAE"/>
  </w:style>
  <w:style w:type="paragraph" w:customStyle="1" w:styleId="A1A1FD30DFC947F68EAC69B4E46AAD1E">
    <w:name w:val="A1A1FD30DFC947F68EAC69B4E46AAD1E"/>
    <w:rsid w:val="00841CAE"/>
  </w:style>
  <w:style w:type="paragraph" w:customStyle="1" w:styleId="363D93A6553F4EAD8A5BB16067B92CCA">
    <w:name w:val="363D93A6553F4EAD8A5BB16067B92CCA"/>
    <w:rsid w:val="00841CAE"/>
  </w:style>
  <w:style w:type="paragraph" w:customStyle="1" w:styleId="0F3FB4FCB5454796AE8FBD5182E8FB28">
    <w:name w:val="0F3FB4FCB5454796AE8FBD5182E8FB28"/>
    <w:rsid w:val="00841CAE"/>
  </w:style>
  <w:style w:type="paragraph" w:customStyle="1" w:styleId="FE6B2FA94BF8490396630EA40CA05177">
    <w:name w:val="FE6B2FA94BF8490396630EA40CA05177"/>
    <w:rsid w:val="00841CAE"/>
  </w:style>
  <w:style w:type="paragraph" w:customStyle="1" w:styleId="8FDFE60F239F4A8983B3C82A26BECF0F">
    <w:name w:val="8FDFE60F239F4A8983B3C82A26BECF0F"/>
    <w:rsid w:val="00841CAE"/>
  </w:style>
  <w:style w:type="paragraph" w:customStyle="1" w:styleId="E930F03872C54EA3BFCE06DA5832CA95">
    <w:name w:val="E930F03872C54EA3BFCE06DA5832CA95"/>
    <w:rsid w:val="00841CAE"/>
  </w:style>
  <w:style w:type="paragraph" w:customStyle="1" w:styleId="2F106BAFDD4249B4A731AF3E8A512583">
    <w:name w:val="2F106BAFDD4249B4A731AF3E8A512583"/>
    <w:rsid w:val="00841CAE"/>
  </w:style>
  <w:style w:type="paragraph" w:customStyle="1" w:styleId="BB1B549C6729496C82EDBD6E2EE12322">
    <w:name w:val="BB1B549C6729496C82EDBD6E2EE12322"/>
    <w:rsid w:val="00841CAE"/>
  </w:style>
  <w:style w:type="paragraph" w:customStyle="1" w:styleId="F713127CC6154D24B8487CC8A3C46970">
    <w:name w:val="F713127CC6154D24B8487CC8A3C46970"/>
    <w:rsid w:val="00841CAE"/>
  </w:style>
  <w:style w:type="paragraph" w:customStyle="1" w:styleId="5EF656B486684F7BBC10FBD3013A10BA">
    <w:name w:val="5EF656B486684F7BBC10FBD3013A10BA"/>
    <w:rsid w:val="00841CAE"/>
  </w:style>
  <w:style w:type="paragraph" w:customStyle="1" w:styleId="A1A506D56C674044BFC77E12154F5FDD">
    <w:name w:val="A1A506D56C674044BFC77E12154F5FDD"/>
    <w:rsid w:val="00841CAE"/>
  </w:style>
  <w:style w:type="paragraph" w:customStyle="1" w:styleId="71E7EF3275694F9F8597C5E3A661C74C">
    <w:name w:val="71E7EF3275694F9F8597C5E3A661C74C"/>
    <w:rsid w:val="00841CAE"/>
  </w:style>
  <w:style w:type="paragraph" w:customStyle="1" w:styleId="BF0738F02BF645BAB6134FDDD4472100">
    <w:name w:val="BF0738F02BF645BAB6134FDDD4472100"/>
    <w:rsid w:val="00841CAE"/>
  </w:style>
  <w:style w:type="paragraph" w:customStyle="1" w:styleId="942667950E9D41F9BF924047DA6C6D8E">
    <w:name w:val="942667950E9D41F9BF924047DA6C6D8E"/>
    <w:rsid w:val="00841CAE"/>
  </w:style>
  <w:style w:type="paragraph" w:customStyle="1" w:styleId="9AEDF30244454F91956F4E224809C8A9">
    <w:name w:val="9AEDF30244454F91956F4E224809C8A9"/>
    <w:rsid w:val="00841CAE"/>
  </w:style>
  <w:style w:type="paragraph" w:customStyle="1" w:styleId="39178DFBE5ED4864AE0D372EE0B72D52">
    <w:name w:val="39178DFBE5ED4864AE0D372EE0B72D52"/>
    <w:rsid w:val="00841CAE"/>
  </w:style>
  <w:style w:type="paragraph" w:customStyle="1" w:styleId="AC9A5225C71C4E608256ABC34D232C58">
    <w:name w:val="AC9A5225C71C4E608256ABC34D232C58"/>
    <w:rsid w:val="00841CAE"/>
  </w:style>
  <w:style w:type="paragraph" w:customStyle="1" w:styleId="F12BE7E9C9E34388B1BFC6F2AD09AAF7">
    <w:name w:val="F12BE7E9C9E34388B1BFC6F2AD09AAF7"/>
    <w:rsid w:val="00841CAE"/>
  </w:style>
  <w:style w:type="paragraph" w:customStyle="1" w:styleId="5881F2DDC4334AC29FC95E62F2A8ABD7">
    <w:name w:val="5881F2DDC4334AC29FC95E62F2A8ABD7"/>
    <w:rsid w:val="00841CAE"/>
  </w:style>
  <w:style w:type="paragraph" w:customStyle="1" w:styleId="FA939BB20EED4247AA0A262DBFF81A6A">
    <w:name w:val="FA939BB20EED4247AA0A262DBFF81A6A"/>
    <w:rsid w:val="00841CAE"/>
  </w:style>
  <w:style w:type="paragraph" w:customStyle="1" w:styleId="6ED675C68E3A4C73933758E6B67D20C2">
    <w:name w:val="6ED675C68E3A4C73933758E6B67D20C2"/>
    <w:rsid w:val="00841CAE"/>
  </w:style>
  <w:style w:type="paragraph" w:customStyle="1" w:styleId="BCA7B220F0874A788F9FB0CA2F6A6B5D">
    <w:name w:val="BCA7B220F0874A788F9FB0CA2F6A6B5D"/>
    <w:rsid w:val="00841CAE"/>
  </w:style>
  <w:style w:type="paragraph" w:customStyle="1" w:styleId="30039634270A41EA8F96FB9D0A431FD2">
    <w:name w:val="30039634270A41EA8F96FB9D0A431FD2"/>
    <w:rsid w:val="00841CAE"/>
  </w:style>
  <w:style w:type="paragraph" w:customStyle="1" w:styleId="34A49EE526A94441B59F645CC003CF5D">
    <w:name w:val="34A49EE526A94441B59F645CC003CF5D"/>
    <w:rsid w:val="00841CAE"/>
  </w:style>
  <w:style w:type="paragraph" w:customStyle="1" w:styleId="C7B4693C0A6A4D398DEF1AD9FC3696E0">
    <w:name w:val="C7B4693C0A6A4D398DEF1AD9FC3696E0"/>
    <w:rsid w:val="00841CAE"/>
  </w:style>
  <w:style w:type="paragraph" w:customStyle="1" w:styleId="58249FBFE8F74472BDA83C05C4393EA5">
    <w:name w:val="58249FBFE8F74472BDA83C05C4393EA5"/>
    <w:rsid w:val="00841CAE"/>
  </w:style>
  <w:style w:type="paragraph" w:customStyle="1" w:styleId="F1FBD6F1838D49AABFDE4B640801F2F5">
    <w:name w:val="F1FBD6F1838D49AABFDE4B640801F2F5"/>
    <w:rsid w:val="00841CAE"/>
  </w:style>
  <w:style w:type="paragraph" w:customStyle="1" w:styleId="2CE597F164E94811B22FC074BE2BB553">
    <w:name w:val="2CE597F164E94811B22FC074BE2BB553"/>
    <w:rsid w:val="00841CAE"/>
  </w:style>
  <w:style w:type="paragraph" w:customStyle="1" w:styleId="E2EEBF7EDCC0429CB4DDA3AAF9BDF4CC">
    <w:name w:val="E2EEBF7EDCC0429CB4DDA3AAF9BDF4CC"/>
    <w:rsid w:val="00841CAE"/>
  </w:style>
  <w:style w:type="paragraph" w:customStyle="1" w:styleId="EA10B0BCCDD54D829382C2899AE048C0">
    <w:name w:val="EA10B0BCCDD54D829382C2899AE048C0"/>
    <w:rsid w:val="00841CAE"/>
  </w:style>
  <w:style w:type="paragraph" w:customStyle="1" w:styleId="03B5B57F1D614F7B88D73A6B1FB4B702">
    <w:name w:val="03B5B57F1D614F7B88D73A6B1FB4B702"/>
    <w:rsid w:val="00841CAE"/>
  </w:style>
  <w:style w:type="paragraph" w:customStyle="1" w:styleId="53C7653A06094AF2817530E6EC1E957A">
    <w:name w:val="53C7653A06094AF2817530E6EC1E957A"/>
    <w:rsid w:val="00841CAE"/>
  </w:style>
  <w:style w:type="paragraph" w:customStyle="1" w:styleId="37EB012E2EC848A7ABA594AEC192C871">
    <w:name w:val="37EB012E2EC848A7ABA594AEC192C871"/>
    <w:rsid w:val="00841CAE"/>
  </w:style>
  <w:style w:type="paragraph" w:customStyle="1" w:styleId="A6EDFB7BC14446BCB6482A53443FB01B">
    <w:name w:val="A6EDFB7BC14446BCB6482A53443FB01B"/>
    <w:rsid w:val="00841CAE"/>
  </w:style>
  <w:style w:type="paragraph" w:customStyle="1" w:styleId="438D1F179B5A40E585FE5635C2D9A794">
    <w:name w:val="438D1F179B5A40E585FE5635C2D9A794"/>
    <w:rsid w:val="00841CAE"/>
  </w:style>
  <w:style w:type="paragraph" w:customStyle="1" w:styleId="425FE9867476439DB071D6B5D44922E6">
    <w:name w:val="425FE9867476439DB071D6B5D44922E6"/>
    <w:rsid w:val="00841CAE"/>
  </w:style>
  <w:style w:type="paragraph" w:customStyle="1" w:styleId="C8FA6979431A44F98CA66CA30B205969">
    <w:name w:val="C8FA6979431A44F98CA66CA30B205969"/>
    <w:rsid w:val="00841CAE"/>
  </w:style>
  <w:style w:type="paragraph" w:customStyle="1" w:styleId="4D319CEE0ED946E6A33C71201F7874B2">
    <w:name w:val="4D319CEE0ED946E6A33C71201F7874B2"/>
    <w:rsid w:val="00841CAE"/>
  </w:style>
  <w:style w:type="paragraph" w:customStyle="1" w:styleId="1881EF05A8E04F43B6488763231631EE">
    <w:name w:val="1881EF05A8E04F43B6488763231631EE"/>
    <w:rsid w:val="00841CAE"/>
  </w:style>
  <w:style w:type="paragraph" w:customStyle="1" w:styleId="A9CEEAE5ED60403CAB609743EDE7795C">
    <w:name w:val="A9CEEAE5ED60403CAB609743EDE7795C"/>
    <w:rsid w:val="00841CAE"/>
  </w:style>
  <w:style w:type="paragraph" w:customStyle="1" w:styleId="48A7DCEE65304683A240D836EE899BD1">
    <w:name w:val="48A7DCEE65304683A240D836EE899BD1"/>
    <w:rsid w:val="00841CAE"/>
  </w:style>
  <w:style w:type="paragraph" w:customStyle="1" w:styleId="39B309DE345C42EBA03CBC72CDE1AA73">
    <w:name w:val="39B309DE345C42EBA03CBC72CDE1AA73"/>
    <w:rsid w:val="00841CAE"/>
  </w:style>
  <w:style w:type="paragraph" w:customStyle="1" w:styleId="6A32E1022BC14D6EB470F00D8A8F8B2F">
    <w:name w:val="6A32E1022BC14D6EB470F00D8A8F8B2F"/>
    <w:rsid w:val="00841CAE"/>
  </w:style>
  <w:style w:type="paragraph" w:customStyle="1" w:styleId="4A47D70E1B9347DD8567F37B30CBAA4F">
    <w:name w:val="4A47D70E1B9347DD8567F37B30CBAA4F"/>
    <w:rsid w:val="00841CAE"/>
  </w:style>
  <w:style w:type="paragraph" w:customStyle="1" w:styleId="F814FD60FB6C4E788D14F93D5B12FBC6">
    <w:name w:val="F814FD60FB6C4E788D14F93D5B12FBC6"/>
    <w:rsid w:val="00841CAE"/>
  </w:style>
  <w:style w:type="paragraph" w:customStyle="1" w:styleId="4357E9FD6A884DC0BED61F1ADC084250">
    <w:name w:val="4357E9FD6A884DC0BED61F1ADC084250"/>
    <w:rsid w:val="00841CAE"/>
  </w:style>
  <w:style w:type="paragraph" w:customStyle="1" w:styleId="80EC5C5DC575444A8F085E5EA98DFD4E">
    <w:name w:val="80EC5C5DC575444A8F085E5EA98DFD4E"/>
    <w:rsid w:val="00841CAE"/>
  </w:style>
  <w:style w:type="paragraph" w:customStyle="1" w:styleId="4645409EE83542C5AF088849F2CF9954">
    <w:name w:val="4645409EE83542C5AF088849F2CF9954"/>
    <w:rsid w:val="00841CAE"/>
  </w:style>
  <w:style w:type="paragraph" w:customStyle="1" w:styleId="E7D340D008B04A8084CFECA17E3BADD9">
    <w:name w:val="E7D340D008B04A8084CFECA17E3BADD9"/>
    <w:rsid w:val="00841CAE"/>
  </w:style>
  <w:style w:type="paragraph" w:customStyle="1" w:styleId="7C3864B2CB5246DABDE0C5FCAD3FE8DC">
    <w:name w:val="7C3864B2CB5246DABDE0C5FCAD3FE8DC"/>
    <w:rsid w:val="00841CAE"/>
  </w:style>
  <w:style w:type="paragraph" w:customStyle="1" w:styleId="D875B1D7B8E140318133332558604FE7">
    <w:name w:val="D875B1D7B8E140318133332558604FE7"/>
    <w:rsid w:val="00841CAE"/>
  </w:style>
  <w:style w:type="paragraph" w:customStyle="1" w:styleId="4B850A91E8CB40E990C17ECC332B26B5">
    <w:name w:val="4B850A91E8CB40E990C17ECC332B26B5"/>
    <w:rsid w:val="00841CAE"/>
  </w:style>
  <w:style w:type="paragraph" w:customStyle="1" w:styleId="29C0D90F93ED4277A18388F6C64BFD10">
    <w:name w:val="29C0D90F93ED4277A18388F6C64BFD10"/>
    <w:rsid w:val="00841CAE"/>
  </w:style>
  <w:style w:type="paragraph" w:customStyle="1" w:styleId="B339877012F64A18B88F41C063CDF3F0">
    <w:name w:val="B339877012F64A18B88F41C063CDF3F0"/>
    <w:rsid w:val="00841CAE"/>
  </w:style>
  <w:style w:type="paragraph" w:customStyle="1" w:styleId="A3583E267CBB404E8D211638E3A9DE2B">
    <w:name w:val="A3583E267CBB404E8D211638E3A9DE2B"/>
    <w:rsid w:val="00841CAE"/>
  </w:style>
  <w:style w:type="paragraph" w:customStyle="1" w:styleId="C6990DFA5B754E048152806E8FDF26BB">
    <w:name w:val="C6990DFA5B754E048152806E8FDF26BB"/>
    <w:rsid w:val="00841CAE"/>
  </w:style>
  <w:style w:type="paragraph" w:customStyle="1" w:styleId="9C70E12F582E4CF182F8A05195FB0F08">
    <w:name w:val="9C70E12F582E4CF182F8A05195FB0F08"/>
    <w:rsid w:val="00841CAE"/>
  </w:style>
  <w:style w:type="paragraph" w:customStyle="1" w:styleId="2972506A683244DA8137AACE1702A215">
    <w:name w:val="2972506A683244DA8137AACE1702A215"/>
    <w:rsid w:val="00841CAE"/>
  </w:style>
  <w:style w:type="paragraph" w:customStyle="1" w:styleId="0ECF6FF90DAE4C2686231BC75DABA66C">
    <w:name w:val="0ECF6FF90DAE4C2686231BC75DABA66C"/>
    <w:rsid w:val="00841CAE"/>
  </w:style>
  <w:style w:type="paragraph" w:customStyle="1" w:styleId="48BD38E8052A4EE1A1282CBF3D8E705C">
    <w:name w:val="48BD38E8052A4EE1A1282CBF3D8E705C"/>
    <w:rsid w:val="00841CAE"/>
  </w:style>
  <w:style w:type="paragraph" w:customStyle="1" w:styleId="CDC3357B23AD41D69A30A116815ADFC8">
    <w:name w:val="CDC3357B23AD41D69A30A116815ADFC8"/>
    <w:rsid w:val="00841CAE"/>
  </w:style>
  <w:style w:type="paragraph" w:customStyle="1" w:styleId="2152F97B2F934098A6E82E8A02040A9E">
    <w:name w:val="2152F97B2F934098A6E82E8A02040A9E"/>
    <w:rsid w:val="00841CAE"/>
  </w:style>
  <w:style w:type="paragraph" w:customStyle="1" w:styleId="51A80DBF5D2044D98830333E47B1D175">
    <w:name w:val="51A80DBF5D2044D98830333E47B1D175"/>
    <w:rsid w:val="00841CAE"/>
  </w:style>
  <w:style w:type="paragraph" w:customStyle="1" w:styleId="081C08DB0C4B4738AA4B8BDAFDFD4BB9">
    <w:name w:val="081C08DB0C4B4738AA4B8BDAFDFD4BB9"/>
    <w:rsid w:val="00841CAE"/>
  </w:style>
  <w:style w:type="paragraph" w:customStyle="1" w:styleId="5524C2AC94A34FEB9CFF88BD95DE59AE">
    <w:name w:val="5524C2AC94A34FEB9CFF88BD95DE59AE"/>
    <w:rsid w:val="00841CAE"/>
  </w:style>
  <w:style w:type="paragraph" w:customStyle="1" w:styleId="2B1A23F221B34C558CF09EA537A31EE5">
    <w:name w:val="2B1A23F221B34C558CF09EA537A31EE5"/>
    <w:rsid w:val="00841CAE"/>
  </w:style>
  <w:style w:type="paragraph" w:customStyle="1" w:styleId="FB0526F5A5E8496DB82123ABCF7D6EC6">
    <w:name w:val="FB0526F5A5E8496DB82123ABCF7D6EC6"/>
    <w:rsid w:val="00841CAE"/>
  </w:style>
  <w:style w:type="paragraph" w:customStyle="1" w:styleId="7374C8B6B94147398828520299744E36">
    <w:name w:val="7374C8B6B94147398828520299744E36"/>
    <w:rsid w:val="00841CAE"/>
  </w:style>
  <w:style w:type="paragraph" w:customStyle="1" w:styleId="AA573FEE6EA94D9CBBE8CC81128B9399">
    <w:name w:val="AA573FEE6EA94D9CBBE8CC81128B9399"/>
    <w:rsid w:val="00841CAE"/>
  </w:style>
  <w:style w:type="paragraph" w:customStyle="1" w:styleId="495EA63DE43442E4A0448C6715BD3D5B">
    <w:name w:val="495EA63DE43442E4A0448C6715BD3D5B"/>
    <w:rsid w:val="00841CAE"/>
  </w:style>
  <w:style w:type="paragraph" w:customStyle="1" w:styleId="0C4B44831B61499C9B360334492AFEC8">
    <w:name w:val="0C4B44831B61499C9B360334492AFEC8"/>
    <w:rsid w:val="00841CAE"/>
  </w:style>
  <w:style w:type="paragraph" w:customStyle="1" w:styleId="903FD3F6708E4599ACFC931EF31B0731">
    <w:name w:val="903FD3F6708E4599ACFC931EF31B0731"/>
    <w:rsid w:val="00841CAE"/>
  </w:style>
  <w:style w:type="paragraph" w:customStyle="1" w:styleId="BAEF9C97A6DE4DFBB71DB2382F1A8C6E">
    <w:name w:val="BAEF9C97A6DE4DFBB71DB2382F1A8C6E"/>
    <w:rsid w:val="00841CAE"/>
  </w:style>
  <w:style w:type="paragraph" w:customStyle="1" w:styleId="CE618A2677374088AD39875ED48E2493">
    <w:name w:val="CE618A2677374088AD39875ED48E2493"/>
    <w:rsid w:val="00841CAE"/>
  </w:style>
  <w:style w:type="paragraph" w:customStyle="1" w:styleId="7B6AEE7C351F48A79E41A2CA63C1E459">
    <w:name w:val="7B6AEE7C351F48A79E41A2CA63C1E459"/>
    <w:rsid w:val="00841CAE"/>
  </w:style>
  <w:style w:type="paragraph" w:customStyle="1" w:styleId="C63D7C3F56B045CE94A4849AC69E4DFF">
    <w:name w:val="C63D7C3F56B045CE94A4849AC69E4DFF"/>
    <w:rsid w:val="00841CAE"/>
  </w:style>
  <w:style w:type="paragraph" w:customStyle="1" w:styleId="DCD47C3F249A4FB18D975AE22CCE033B">
    <w:name w:val="DCD47C3F249A4FB18D975AE22CCE033B"/>
    <w:rsid w:val="00841CAE"/>
  </w:style>
  <w:style w:type="paragraph" w:customStyle="1" w:styleId="90707BA8DA4E46D088E980C34C73E17B">
    <w:name w:val="90707BA8DA4E46D088E980C34C73E17B"/>
    <w:rsid w:val="00841CAE"/>
  </w:style>
  <w:style w:type="paragraph" w:customStyle="1" w:styleId="9D88D3B8B5294487884129AF0F7F5FBA">
    <w:name w:val="9D88D3B8B5294487884129AF0F7F5FBA"/>
    <w:rsid w:val="00841CAE"/>
  </w:style>
  <w:style w:type="paragraph" w:customStyle="1" w:styleId="96C47E6322244258867E79DA01AA2049">
    <w:name w:val="96C47E6322244258867E79DA01AA2049"/>
    <w:rsid w:val="00841CAE"/>
  </w:style>
  <w:style w:type="paragraph" w:customStyle="1" w:styleId="AADA6F4FF3E34FF0977E065D955F8A02">
    <w:name w:val="AADA6F4FF3E34FF0977E065D955F8A02"/>
    <w:rsid w:val="00841CAE"/>
  </w:style>
  <w:style w:type="paragraph" w:customStyle="1" w:styleId="EFEEED20725345D79FF9FF0C11664C27">
    <w:name w:val="EFEEED20725345D79FF9FF0C11664C27"/>
    <w:rsid w:val="00841CAE"/>
  </w:style>
  <w:style w:type="paragraph" w:customStyle="1" w:styleId="F80E8A228B814A288ED4F31E8F85129D">
    <w:name w:val="F80E8A228B814A288ED4F31E8F85129D"/>
    <w:rsid w:val="00841CAE"/>
  </w:style>
  <w:style w:type="paragraph" w:customStyle="1" w:styleId="F104793E5D014D69B53F63442CD3DA60">
    <w:name w:val="F104793E5D014D69B53F63442CD3DA60"/>
    <w:rsid w:val="00841CAE"/>
  </w:style>
  <w:style w:type="paragraph" w:customStyle="1" w:styleId="352D59F60FFF42E49EBBD2A3E4AD8CFB">
    <w:name w:val="352D59F60FFF42E49EBBD2A3E4AD8CFB"/>
    <w:rsid w:val="00841CAE"/>
  </w:style>
  <w:style w:type="paragraph" w:customStyle="1" w:styleId="1AA899BA78A049019B1BBB555DEDC2B8">
    <w:name w:val="1AA899BA78A049019B1BBB555DEDC2B8"/>
    <w:rsid w:val="00841CAE"/>
  </w:style>
  <w:style w:type="paragraph" w:customStyle="1" w:styleId="60E582D3B35B48119CE5B118837C77FE">
    <w:name w:val="60E582D3B35B48119CE5B118837C77FE"/>
    <w:rsid w:val="00841CAE"/>
  </w:style>
  <w:style w:type="paragraph" w:customStyle="1" w:styleId="D207FF704BBA405BB5A8B570BB261A4C">
    <w:name w:val="D207FF704BBA405BB5A8B570BB261A4C"/>
    <w:rsid w:val="00841CAE"/>
  </w:style>
  <w:style w:type="paragraph" w:customStyle="1" w:styleId="CE1948B24AE744E5A83FB263EADAB8E6">
    <w:name w:val="CE1948B24AE744E5A83FB263EADAB8E6"/>
    <w:rsid w:val="00841CAE"/>
  </w:style>
  <w:style w:type="paragraph" w:customStyle="1" w:styleId="5F5B53552A1046B68387D7D8CBAD51D1">
    <w:name w:val="5F5B53552A1046B68387D7D8CBAD51D1"/>
    <w:rsid w:val="00841CAE"/>
  </w:style>
  <w:style w:type="paragraph" w:customStyle="1" w:styleId="C74F337A09344D16AE7FC7F854DF579F">
    <w:name w:val="C74F337A09344D16AE7FC7F854DF579F"/>
    <w:rsid w:val="00841CAE"/>
  </w:style>
  <w:style w:type="paragraph" w:customStyle="1" w:styleId="7CC74003435C4C3DB500E255A262675C">
    <w:name w:val="7CC74003435C4C3DB500E255A262675C"/>
    <w:rsid w:val="00841CAE"/>
  </w:style>
  <w:style w:type="paragraph" w:customStyle="1" w:styleId="95322C94F4D24D019B67A8C22984F914">
    <w:name w:val="95322C94F4D24D019B67A8C22984F914"/>
    <w:rsid w:val="00841CAE"/>
  </w:style>
  <w:style w:type="paragraph" w:customStyle="1" w:styleId="6DAF76F1A7E442EA9E7010B902DA5BDF">
    <w:name w:val="6DAF76F1A7E442EA9E7010B902DA5BDF"/>
    <w:rsid w:val="00841CAE"/>
  </w:style>
  <w:style w:type="paragraph" w:customStyle="1" w:styleId="1F60B88F5E9740FA9234EF3F23031168">
    <w:name w:val="1F60B88F5E9740FA9234EF3F23031168"/>
    <w:rsid w:val="00841CAE"/>
  </w:style>
  <w:style w:type="paragraph" w:customStyle="1" w:styleId="03CE8DB8B76E4737A7CD7391DED76C22">
    <w:name w:val="03CE8DB8B76E4737A7CD7391DED76C22"/>
    <w:rsid w:val="00841CAE"/>
  </w:style>
  <w:style w:type="paragraph" w:customStyle="1" w:styleId="D38529BED0654DF0B153DC50581D836F">
    <w:name w:val="D38529BED0654DF0B153DC50581D836F"/>
    <w:rsid w:val="00841CAE"/>
  </w:style>
  <w:style w:type="paragraph" w:customStyle="1" w:styleId="1A404F5FFE034C7E9D11EC212B67C3EE">
    <w:name w:val="1A404F5FFE034C7E9D11EC212B67C3EE"/>
    <w:rsid w:val="00841CAE"/>
  </w:style>
  <w:style w:type="paragraph" w:customStyle="1" w:styleId="17FB417702024377B73C36F220EF49A8">
    <w:name w:val="17FB417702024377B73C36F220EF49A8"/>
    <w:rsid w:val="00841CAE"/>
  </w:style>
  <w:style w:type="paragraph" w:customStyle="1" w:styleId="6B64F36913E7453AABAB1AEA68CCC573">
    <w:name w:val="6B64F36913E7453AABAB1AEA68CCC573"/>
    <w:rsid w:val="00841CAE"/>
  </w:style>
  <w:style w:type="paragraph" w:customStyle="1" w:styleId="A1EEAF2B5AAF4BED8CC892B1C271E954">
    <w:name w:val="A1EEAF2B5AAF4BED8CC892B1C271E954"/>
    <w:rsid w:val="00841CAE"/>
  </w:style>
  <w:style w:type="paragraph" w:customStyle="1" w:styleId="294C37884ED94C01AB17F8BB7F2EB382">
    <w:name w:val="294C37884ED94C01AB17F8BB7F2EB382"/>
    <w:rsid w:val="00841CAE"/>
  </w:style>
  <w:style w:type="paragraph" w:customStyle="1" w:styleId="6B2DAAB38515429F885A8B5A5DDE3190">
    <w:name w:val="6B2DAAB38515429F885A8B5A5DDE3190"/>
    <w:rsid w:val="00841CAE"/>
  </w:style>
  <w:style w:type="paragraph" w:customStyle="1" w:styleId="53CCDADC0EB7454390417E6CBF29DD85">
    <w:name w:val="53CCDADC0EB7454390417E6CBF29DD85"/>
    <w:rsid w:val="00841CAE"/>
  </w:style>
  <w:style w:type="paragraph" w:customStyle="1" w:styleId="0FA103AFE9124E7483937E34E77B447C">
    <w:name w:val="0FA103AFE9124E7483937E34E77B447C"/>
    <w:rsid w:val="00841CAE"/>
  </w:style>
  <w:style w:type="paragraph" w:customStyle="1" w:styleId="97E281AF864E448A91DE9E6CBDA6B99A">
    <w:name w:val="97E281AF864E448A91DE9E6CBDA6B99A"/>
    <w:rsid w:val="00841CAE"/>
  </w:style>
  <w:style w:type="paragraph" w:customStyle="1" w:styleId="8AFD9295BE5F446BB9CA559C62FC8891">
    <w:name w:val="8AFD9295BE5F446BB9CA559C62FC8891"/>
    <w:rsid w:val="00841CAE"/>
  </w:style>
  <w:style w:type="paragraph" w:customStyle="1" w:styleId="F97C5F8E8FEE41DDB7ACB3EB548D420E">
    <w:name w:val="F97C5F8E8FEE41DDB7ACB3EB548D420E"/>
    <w:rsid w:val="00841CAE"/>
  </w:style>
  <w:style w:type="paragraph" w:customStyle="1" w:styleId="C184918E187E42B2B886F11668922D51">
    <w:name w:val="C184918E187E42B2B886F11668922D51"/>
    <w:rsid w:val="00841CAE"/>
  </w:style>
  <w:style w:type="paragraph" w:customStyle="1" w:styleId="162A9B1998EA4FEDB7614D03933950B4">
    <w:name w:val="162A9B1998EA4FEDB7614D03933950B4"/>
    <w:rsid w:val="00841CAE"/>
  </w:style>
  <w:style w:type="paragraph" w:customStyle="1" w:styleId="A5D362199D9C476C99B23EE8AD0D14A7">
    <w:name w:val="A5D362199D9C476C99B23EE8AD0D14A7"/>
    <w:rsid w:val="00841CAE"/>
  </w:style>
  <w:style w:type="paragraph" w:customStyle="1" w:styleId="B3E6780913D149C68BFA6EE962F3E959">
    <w:name w:val="B3E6780913D149C68BFA6EE962F3E959"/>
    <w:rsid w:val="00841CAE"/>
  </w:style>
  <w:style w:type="paragraph" w:customStyle="1" w:styleId="3E147A2141324D19944A9622E116EF96">
    <w:name w:val="3E147A2141324D19944A9622E116EF96"/>
    <w:rsid w:val="00841CAE"/>
  </w:style>
  <w:style w:type="paragraph" w:customStyle="1" w:styleId="CB33ACCBD830498380DCAC0F7218BFA0">
    <w:name w:val="CB33ACCBD830498380DCAC0F7218BFA0"/>
    <w:rsid w:val="00841C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B9E70-7897-4C1D-98D2-DFA355A36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Diploma certificate</Template>
  <TotalTime>8</TotalTime>
  <Pages>21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1</cp:revision>
  <dcterms:created xsi:type="dcterms:W3CDTF">2025-07-08T05:38:00Z</dcterms:created>
  <dcterms:modified xsi:type="dcterms:W3CDTF">2025-07-08T05:46:00Z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